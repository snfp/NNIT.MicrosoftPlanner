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DA21E" w14:textId="77777777" w:rsidR="00BC009D" w:rsidRPr="00E8765B" w:rsidRDefault="00BC009D">
      <w:pPr>
        <w:rPr>
          <w:rFonts w:asciiTheme="minorHAnsi" w:hAnsiTheme="minorHAnsi" w:cstheme="minorHAnsi"/>
          <w:lang w:val="en-US"/>
        </w:rPr>
      </w:pPr>
    </w:p>
    <w:p w14:paraId="77411417" w14:textId="77777777" w:rsidR="00BC009D" w:rsidRPr="00E8765B" w:rsidRDefault="00BC009D">
      <w:pPr>
        <w:rPr>
          <w:rFonts w:asciiTheme="minorHAnsi" w:hAnsiTheme="minorHAnsi" w:cstheme="minorHAnsi"/>
          <w:lang w:val="en-US"/>
        </w:rPr>
      </w:pPr>
    </w:p>
    <w:tbl>
      <w:tblPr>
        <w:tblW w:w="9204" w:type="dxa"/>
        <w:jc w:val="center"/>
        <w:tblLayout w:type="fixed"/>
        <w:tblLook w:val="01E0" w:firstRow="1" w:lastRow="1" w:firstColumn="1" w:lastColumn="1" w:noHBand="0" w:noVBand="0"/>
      </w:tblPr>
      <w:tblGrid>
        <w:gridCol w:w="2703"/>
        <w:gridCol w:w="6501"/>
      </w:tblGrid>
      <w:tr w:rsidR="00CD44A4" w:rsidRPr="00E8765B" w14:paraId="77FEBF0F" w14:textId="77777777" w:rsidTr="007C1527">
        <w:trPr>
          <w:trHeight w:val="2835"/>
          <w:jc w:val="center"/>
        </w:trPr>
        <w:tc>
          <w:tcPr>
            <w:tcW w:w="9204" w:type="dxa"/>
            <w:gridSpan w:val="2"/>
          </w:tcPr>
          <w:p w14:paraId="16ACA33B" w14:textId="77777777" w:rsidR="00CD44A4" w:rsidRPr="00E8765B" w:rsidRDefault="00CD44A4" w:rsidP="007C1527">
            <w:pPr>
              <w:rPr>
                <w:rFonts w:asciiTheme="minorHAnsi" w:hAnsiTheme="minorHAnsi" w:cstheme="minorHAnsi"/>
                <w:lang w:val="en-US"/>
              </w:rPr>
            </w:pPr>
          </w:p>
        </w:tc>
      </w:tr>
      <w:tr w:rsidR="0086098B" w:rsidRPr="00E8765B" w14:paraId="7D6719F7" w14:textId="77777777" w:rsidTr="007C1527">
        <w:trPr>
          <w:trHeight w:val="1821"/>
          <w:jc w:val="center"/>
        </w:trPr>
        <w:tc>
          <w:tcPr>
            <w:tcW w:w="9204" w:type="dxa"/>
            <w:gridSpan w:val="2"/>
          </w:tcPr>
          <w:p w14:paraId="02F49E3C" w14:textId="14C4D82A" w:rsidR="00CE26D5" w:rsidRPr="00E8765B" w:rsidRDefault="00CD23DD" w:rsidP="007C1527">
            <w:pPr>
              <w:pStyle w:val="CustomerName"/>
              <w:rPr>
                <w:rFonts w:asciiTheme="minorHAnsi" w:hAnsiTheme="minorHAnsi" w:cstheme="minorHAnsi"/>
                <w:b w:val="0"/>
                <w:color w:val="780000" w:themeColor="accent1"/>
                <w:sz w:val="72"/>
                <w:szCs w:val="72"/>
                <w:lang w:val="en-US"/>
              </w:rPr>
            </w:pPr>
            <w:r w:rsidRPr="00E8765B">
              <w:rPr>
                <w:rFonts w:asciiTheme="minorHAnsi" w:hAnsiTheme="minorHAnsi" w:cstheme="minorHAnsi"/>
                <w:color w:val="780000" w:themeColor="accent1"/>
                <w:sz w:val="44"/>
                <w:szCs w:val="44"/>
                <w:lang w:val="en-US"/>
              </w:rPr>
              <w:t>Microsoft Planner Custom Activities</w:t>
            </w:r>
          </w:p>
        </w:tc>
      </w:tr>
      <w:tr w:rsidR="00FD2F85" w:rsidRPr="00E8765B" w14:paraId="32F40853" w14:textId="77777777" w:rsidTr="007C1527">
        <w:trPr>
          <w:trHeight w:val="772"/>
          <w:jc w:val="center"/>
        </w:trPr>
        <w:tc>
          <w:tcPr>
            <w:tcW w:w="9204" w:type="dxa"/>
            <w:gridSpan w:val="2"/>
          </w:tcPr>
          <w:p w14:paraId="4441FF82" w14:textId="3D7A3F4D" w:rsidR="00FD2F85" w:rsidRPr="00E8765B" w:rsidRDefault="00041285" w:rsidP="007C1527">
            <w:pPr>
              <w:pStyle w:val="DocumentTitle"/>
              <w:rPr>
                <w:rFonts w:asciiTheme="minorHAnsi" w:hAnsiTheme="minorHAnsi" w:cstheme="minorHAnsi"/>
                <w:color w:val="auto"/>
                <w:sz w:val="24"/>
                <w:szCs w:val="24"/>
                <w:lang w:val="en-US"/>
              </w:rPr>
            </w:pPr>
            <w:r w:rsidRPr="00E8765B">
              <w:rPr>
                <w:rFonts w:asciiTheme="minorHAnsi" w:hAnsiTheme="minorHAnsi" w:cstheme="minorHAnsi"/>
                <w:color w:val="auto"/>
                <w:sz w:val="24"/>
                <w:szCs w:val="24"/>
                <w:lang w:val="en-US"/>
              </w:rPr>
              <w:t>UiPath</w:t>
            </w:r>
            <w:r w:rsidR="009D5250" w:rsidRPr="00E8765B">
              <w:rPr>
                <w:rFonts w:asciiTheme="minorHAnsi" w:hAnsiTheme="minorHAnsi" w:cstheme="minorHAnsi"/>
                <w:color w:val="auto"/>
                <w:sz w:val="24"/>
                <w:szCs w:val="24"/>
                <w:lang w:val="en-US"/>
              </w:rPr>
              <w:t xml:space="preserve"> Hackathon</w:t>
            </w:r>
          </w:p>
        </w:tc>
      </w:tr>
      <w:tr w:rsidR="00FD2F85" w:rsidRPr="00E8765B" w14:paraId="58E5A17F" w14:textId="77777777" w:rsidTr="007C1527">
        <w:trPr>
          <w:trHeight w:hRule="exact" w:val="4253"/>
          <w:jc w:val="center"/>
        </w:trPr>
        <w:tc>
          <w:tcPr>
            <w:tcW w:w="9204" w:type="dxa"/>
            <w:gridSpan w:val="2"/>
          </w:tcPr>
          <w:p w14:paraId="56F039C8" w14:textId="77777777" w:rsidR="00FD2F85" w:rsidRPr="00E8765B" w:rsidRDefault="00FD2F85" w:rsidP="00FD2F85">
            <w:pPr>
              <w:rPr>
                <w:rFonts w:asciiTheme="minorHAnsi" w:hAnsiTheme="minorHAnsi" w:cstheme="minorHAnsi"/>
                <w:lang w:val="en-US"/>
              </w:rPr>
            </w:pPr>
          </w:p>
        </w:tc>
      </w:tr>
      <w:tr w:rsidR="00FD2F85" w:rsidRPr="00E8765B" w14:paraId="209FF36D" w14:textId="77777777" w:rsidTr="007C1527">
        <w:trPr>
          <w:trHeight w:val="360"/>
          <w:jc w:val="center"/>
        </w:trPr>
        <w:tc>
          <w:tcPr>
            <w:tcW w:w="2703" w:type="dxa"/>
          </w:tcPr>
          <w:p w14:paraId="23473AA7" w14:textId="57258488" w:rsidR="00FD2F85" w:rsidRPr="00E8765B" w:rsidRDefault="00BC009D" w:rsidP="009157C5">
            <w:pPr>
              <w:pStyle w:val="DocumentVersion"/>
              <w:rPr>
                <w:rFonts w:asciiTheme="minorHAnsi" w:hAnsiTheme="minorHAnsi" w:cstheme="minorHAnsi"/>
                <w:lang w:val="en-US"/>
              </w:rPr>
            </w:pPr>
            <w:r w:rsidRPr="00E8765B">
              <w:rPr>
                <w:rFonts w:asciiTheme="minorHAnsi" w:hAnsiTheme="minorHAnsi" w:cstheme="minorHAnsi"/>
                <w:lang w:val="en-US"/>
              </w:rPr>
              <w:t>Version:</w:t>
            </w:r>
            <w:r w:rsidR="009D5250" w:rsidRPr="00E8765B">
              <w:rPr>
                <w:rFonts w:asciiTheme="minorHAnsi" w:hAnsiTheme="minorHAnsi" w:cstheme="minorHAnsi"/>
                <w:lang w:val="en-US"/>
              </w:rPr>
              <w:t xml:space="preserve"> 1.0</w:t>
            </w:r>
          </w:p>
        </w:tc>
        <w:tc>
          <w:tcPr>
            <w:tcW w:w="6501" w:type="dxa"/>
            <w:vMerge w:val="restart"/>
          </w:tcPr>
          <w:p w14:paraId="7EA1CF70" w14:textId="77777777" w:rsidR="00FD2F85" w:rsidRPr="00E8765B" w:rsidRDefault="00FD2F85" w:rsidP="00FD2F85">
            <w:pPr>
              <w:rPr>
                <w:rFonts w:asciiTheme="minorHAnsi" w:hAnsiTheme="minorHAnsi" w:cstheme="minorHAnsi"/>
                <w:lang w:val="en-US"/>
              </w:rPr>
            </w:pPr>
          </w:p>
        </w:tc>
      </w:tr>
      <w:tr w:rsidR="00FD2F85" w:rsidRPr="00E8765B" w14:paraId="2AE0B3EC" w14:textId="77777777" w:rsidTr="007C1527">
        <w:trPr>
          <w:trHeight w:val="360"/>
          <w:jc w:val="center"/>
        </w:trPr>
        <w:tc>
          <w:tcPr>
            <w:tcW w:w="2703" w:type="dxa"/>
          </w:tcPr>
          <w:p w14:paraId="334A5A44" w14:textId="244E33C3" w:rsidR="00FD2F85" w:rsidRPr="00E8765B" w:rsidRDefault="00FD2F85" w:rsidP="009157C5">
            <w:pPr>
              <w:pStyle w:val="DocumentID"/>
              <w:rPr>
                <w:rFonts w:asciiTheme="minorHAnsi" w:hAnsiTheme="minorHAnsi" w:cstheme="minorHAnsi"/>
                <w:lang w:val="en-US"/>
              </w:rPr>
            </w:pPr>
          </w:p>
        </w:tc>
        <w:tc>
          <w:tcPr>
            <w:tcW w:w="6501" w:type="dxa"/>
            <w:vMerge/>
          </w:tcPr>
          <w:p w14:paraId="4675A8FC" w14:textId="77777777" w:rsidR="00FD2F85" w:rsidRPr="00E8765B" w:rsidRDefault="00FD2F85" w:rsidP="00FD2F85">
            <w:pPr>
              <w:rPr>
                <w:rFonts w:asciiTheme="minorHAnsi" w:hAnsiTheme="minorHAnsi" w:cstheme="minorHAnsi"/>
                <w:lang w:val="en-US"/>
              </w:rPr>
            </w:pPr>
          </w:p>
        </w:tc>
      </w:tr>
      <w:tr w:rsidR="00FD2F85" w:rsidRPr="00E8765B" w14:paraId="223395DF" w14:textId="77777777" w:rsidTr="007C1527">
        <w:trPr>
          <w:trHeight w:val="360"/>
          <w:jc w:val="center"/>
        </w:trPr>
        <w:tc>
          <w:tcPr>
            <w:tcW w:w="2703" w:type="dxa"/>
          </w:tcPr>
          <w:p w14:paraId="09633F8D" w14:textId="755354BF" w:rsidR="00BB4DE5" w:rsidRPr="00E8765B" w:rsidRDefault="009D5250" w:rsidP="00A9176D">
            <w:pPr>
              <w:pStyle w:val="DocumentDate"/>
              <w:rPr>
                <w:rFonts w:asciiTheme="minorHAnsi" w:hAnsiTheme="minorHAnsi" w:cstheme="minorHAnsi"/>
                <w:lang w:val="en-US"/>
              </w:rPr>
            </w:pPr>
            <w:r w:rsidRPr="00E8765B">
              <w:rPr>
                <w:rFonts w:asciiTheme="minorHAnsi" w:hAnsiTheme="minorHAnsi" w:cstheme="minorHAnsi"/>
                <w:lang w:val="en-US"/>
              </w:rPr>
              <w:t>2020</w:t>
            </w:r>
            <w:r w:rsidR="00570B0A" w:rsidRPr="00E8765B">
              <w:rPr>
                <w:rFonts w:asciiTheme="minorHAnsi" w:hAnsiTheme="minorHAnsi" w:cstheme="minorHAnsi"/>
                <w:lang w:val="en-US"/>
              </w:rPr>
              <w:t>-</w:t>
            </w:r>
            <w:r w:rsidRPr="00E8765B">
              <w:rPr>
                <w:rFonts w:asciiTheme="minorHAnsi" w:hAnsiTheme="minorHAnsi" w:cstheme="minorHAnsi"/>
                <w:lang w:val="en-US"/>
              </w:rPr>
              <w:t>04</w:t>
            </w:r>
            <w:r w:rsidR="00570B0A" w:rsidRPr="00E8765B">
              <w:rPr>
                <w:rFonts w:asciiTheme="minorHAnsi" w:hAnsiTheme="minorHAnsi" w:cstheme="minorHAnsi"/>
                <w:lang w:val="en-US"/>
              </w:rPr>
              <w:t>-</w:t>
            </w:r>
            <w:r w:rsidRPr="00E8765B">
              <w:rPr>
                <w:rFonts w:asciiTheme="minorHAnsi" w:hAnsiTheme="minorHAnsi" w:cstheme="minorHAnsi"/>
                <w:lang w:val="en-US"/>
              </w:rPr>
              <w:t>20</w:t>
            </w:r>
            <w:r w:rsidR="00BB4DE5" w:rsidRPr="00E8765B">
              <w:rPr>
                <w:rFonts w:asciiTheme="minorHAnsi" w:hAnsiTheme="minorHAnsi" w:cstheme="minorHAnsi"/>
                <w:lang w:val="en-US"/>
              </w:rPr>
              <w:br/>
            </w:r>
          </w:p>
        </w:tc>
        <w:tc>
          <w:tcPr>
            <w:tcW w:w="6501" w:type="dxa"/>
            <w:vMerge/>
          </w:tcPr>
          <w:p w14:paraId="3F89BD65" w14:textId="77777777" w:rsidR="00FD2F85" w:rsidRPr="00E8765B" w:rsidRDefault="00FD2F85" w:rsidP="00FD2F85">
            <w:pPr>
              <w:rPr>
                <w:rFonts w:asciiTheme="minorHAnsi" w:hAnsiTheme="minorHAnsi" w:cstheme="minorHAnsi"/>
                <w:lang w:val="en-US"/>
              </w:rPr>
            </w:pPr>
          </w:p>
        </w:tc>
      </w:tr>
    </w:tbl>
    <w:p w14:paraId="30095F1C" w14:textId="77777777" w:rsidR="00BC009D" w:rsidRPr="00E8765B" w:rsidRDefault="00BC009D">
      <w:pPr>
        <w:rPr>
          <w:rFonts w:asciiTheme="minorHAnsi" w:hAnsiTheme="minorHAnsi" w:cstheme="minorHAnsi"/>
          <w:szCs w:val="24"/>
          <w:lang w:val="en-US"/>
        </w:rPr>
      </w:pPr>
    </w:p>
    <w:p w14:paraId="72927981" w14:textId="77777777" w:rsidR="00725D98" w:rsidRPr="00E8765B" w:rsidRDefault="004271AF" w:rsidP="000D4CA9">
      <w:pPr>
        <w:pStyle w:val="TableofContents"/>
        <w:rPr>
          <w:rFonts w:asciiTheme="minorHAnsi" w:hAnsiTheme="minorHAnsi" w:cstheme="minorHAnsi"/>
          <w:lang w:val="en-US"/>
        </w:rPr>
      </w:pPr>
      <w:r w:rsidRPr="00E8765B">
        <w:rPr>
          <w:rFonts w:asciiTheme="minorHAnsi" w:hAnsiTheme="minorHAnsi" w:cstheme="minorHAnsi"/>
          <w:lang w:val="en-US"/>
        </w:rPr>
        <w:br w:type="page"/>
      </w:r>
      <w:r w:rsidR="0036273E" w:rsidRPr="00E8765B">
        <w:rPr>
          <w:rFonts w:asciiTheme="minorHAnsi" w:hAnsiTheme="minorHAnsi" w:cstheme="minorHAnsi"/>
          <w:lang w:val="en-US"/>
        </w:rPr>
        <w:lastRenderedPageBreak/>
        <w:t>Table of Contents</w:t>
      </w:r>
    </w:p>
    <w:p w14:paraId="1EF8B0B8" w14:textId="50D1190A" w:rsidR="00CD23DD" w:rsidRDefault="009719A6">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E8765B">
        <w:rPr>
          <w:rFonts w:asciiTheme="minorHAnsi" w:hAnsiTheme="minorHAnsi" w:cstheme="minorHAnsi"/>
          <w:b w:val="0"/>
          <w:bCs w:val="0"/>
          <w:caps w:val="0"/>
          <w:szCs w:val="24"/>
          <w:lang w:val="en-US"/>
        </w:rPr>
        <w:fldChar w:fldCharType="begin"/>
      </w:r>
      <w:r w:rsidR="00BC120E" w:rsidRPr="00E8765B">
        <w:rPr>
          <w:rFonts w:asciiTheme="minorHAnsi" w:hAnsiTheme="minorHAnsi" w:cstheme="minorHAnsi"/>
          <w:b w:val="0"/>
          <w:bCs w:val="0"/>
          <w:caps w:val="0"/>
          <w:szCs w:val="24"/>
          <w:lang w:val="en-US"/>
        </w:rPr>
        <w:instrText xml:space="preserve"> TOC \o "1-3" \u </w:instrText>
      </w:r>
      <w:r w:rsidRPr="00E8765B">
        <w:rPr>
          <w:rFonts w:asciiTheme="minorHAnsi" w:hAnsiTheme="minorHAnsi" w:cstheme="minorHAnsi"/>
          <w:b w:val="0"/>
          <w:bCs w:val="0"/>
          <w:caps w:val="0"/>
          <w:szCs w:val="24"/>
          <w:lang w:val="en-US"/>
        </w:rPr>
        <w:fldChar w:fldCharType="separate"/>
      </w:r>
      <w:r w:rsidR="00CD23DD" w:rsidRPr="00E42866">
        <w:rPr>
          <w:rFonts w:asciiTheme="minorHAnsi" w:hAnsiTheme="minorHAnsi" w:cstheme="minorHAnsi"/>
          <w:noProof/>
          <w:lang w:val="en-US"/>
        </w:rPr>
        <w:t>1</w:t>
      </w:r>
      <w:r w:rsidR="00CD23DD">
        <w:rPr>
          <w:rFonts w:asciiTheme="minorHAnsi" w:eastAsiaTheme="minorEastAsia" w:hAnsiTheme="minorHAnsi" w:cstheme="minorBidi"/>
          <w:b w:val="0"/>
          <w:bCs w:val="0"/>
          <w:caps w:val="0"/>
          <w:noProof/>
          <w:sz w:val="22"/>
          <w:szCs w:val="22"/>
          <w:lang w:val="en-US"/>
        </w:rPr>
        <w:tab/>
      </w:r>
      <w:r w:rsidR="00CD23DD" w:rsidRPr="00E42866">
        <w:rPr>
          <w:rFonts w:asciiTheme="minorHAnsi" w:hAnsiTheme="minorHAnsi" w:cstheme="minorHAnsi"/>
          <w:noProof/>
          <w:lang w:val="en-US"/>
        </w:rPr>
        <w:t>Introduction</w:t>
      </w:r>
      <w:r w:rsidR="00CD23DD">
        <w:rPr>
          <w:noProof/>
        </w:rPr>
        <w:tab/>
      </w:r>
      <w:r w:rsidR="00CD23DD">
        <w:rPr>
          <w:noProof/>
        </w:rPr>
        <w:fldChar w:fldCharType="begin"/>
      </w:r>
      <w:r w:rsidR="00CD23DD">
        <w:rPr>
          <w:noProof/>
        </w:rPr>
        <w:instrText xml:space="preserve"> PAGEREF _Toc38274379 \h </w:instrText>
      </w:r>
      <w:r w:rsidR="00CD23DD">
        <w:rPr>
          <w:noProof/>
        </w:rPr>
      </w:r>
      <w:r w:rsidR="00CD23DD">
        <w:rPr>
          <w:noProof/>
        </w:rPr>
        <w:fldChar w:fldCharType="separate"/>
      </w:r>
      <w:r w:rsidR="00CD23DD">
        <w:rPr>
          <w:noProof/>
        </w:rPr>
        <w:t>3</w:t>
      </w:r>
      <w:r w:rsidR="00CD23DD">
        <w:rPr>
          <w:noProof/>
        </w:rPr>
        <w:fldChar w:fldCharType="end"/>
      </w:r>
    </w:p>
    <w:p w14:paraId="45A055B7" w14:textId="56952B9F" w:rsidR="00CD23DD" w:rsidRDefault="00CD23DD">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E42866">
        <w:rPr>
          <w:noProof/>
          <w:lang w:val="en-US"/>
        </w:rPr>
        <w:t>2</w:t>
      </w:r>
      <w:r>
        <w:rPr>
          <w:rFonts w:asciiTheme="minorHAnsi" w:eastAsiaTheme="minorEastAsia" w:hAnsiTheme="minorHAnsi" w:cstheme="minorBidi"/>
          <w:b w:val="0"/>
          <w:bCs w:val="0"/>
          <w:caps w:val="0"/>
          <w:noProof/>
          <w:sz w:val="22"/>
          <w:szCs w:val="22"/>
          <w:lang w:val="en-US"/>
        </w:rPr>
        <w:tab/>
      </w:r>
      <w:r w:rsidRPr="00E42866">
        <w:rPr>
          <w:noProof/>
          <w:lang w:val="en-US"/>
        </w:rPr>
        <w:t>Prerequisites</w:t>
      </w:r>
      <w:r>
        <w:rPr>
          <w:noProof/>
        </w:rPr>
        <w:tab/>
      </w:r>
      <w:r>
        <w:rPr>
          <w:noProof/>
        </w:rPr>
        <w:fldChar w:fldCharType="begin"/>
      </w:r>
      <w:r>
        <w:rPr>
          <w:noProof/>
        </w:rPr>
        <w:instrText xml:space="preserve"> PAGEREF _Toc38274380 \h </w:instrText>
      </w:r>
      <w:r>
        <w:rPr>
          <w:noProof/>
        </w:rPr>
      </w:r>
      <w:r>
        <w:rPr>
          <w:noProof/>
        </w:rPr>
        <w:fldChar w:fldCharType="separate"/>
      </w:r>
      <w:r>
        <w:rPr>
          <w:noProof/>
        </w:rPr>
        <w:t>4</w:t>
      </w:r>
      <w:r>
        <w:rPr>
          <w:noProof/>
        </w:rPr>
        <w:fldChar w:fldCharType="end"/>
      </w:r>
    </w:p>
    <w:p w14:paraId="33052346" w14:textId="35D36491" w:rsidR="00CD23DD" w:rsidRDefault="00CD23DD">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E42866">
        <w:rPr>
          <w:noProof/>
          <w:lang w:val="en-US"/>
        </w:rPr>
        <w:t>2.1</w:t>
      </w:r>
      <w:r>
        <w:rPr>
          <w:rFonts w:asciiTheme="minorHAnsi" w:eastAsiaTheme="minorEastAsia" w:hAnsiTheme="minorHAnsi" w:cstheme="minorBidi"/>
          <w:smallCaps w:val="0"/>
          <w:noProof/>
          <w:sz w:val="22"/>
          <w:szCs w:val="22"/>
          <w:lang w:val="en-US"/>
        </w:rPr>
        <w:tab/>
      </w:r>
      <w:r w:rsidRPr="00E42866">
        <w:rPr>
          <w:noProof/>
          <w:lang w:val="en-US"/>
        </w:rPr>
        <w:t>Office 365 Account</w:t>
      </w:r>
      <w:r>
        <w:rPr>
          <w:noProof/>
        </w:rPr>
        <w:tab/>
      </w:r>
      <w:r>
        <w:rPr>
          <w:noProof/>
        </w:rPr>
        <w:fldChar w:fldCharType="begin"/>
      </w:r>
      <w:r>
        <w:rPr>
          <w:noProof/>
        </w:rPr>
        <w:instrText xml:space="preserve"> PAGEREF _Toc38274381 \h </w:instrText>
      </w:r>
      <w:r>
        <w:rPr>
          <w:noProof/>
        </w:rPr>
      </w:r>
      <w:r>
        <w:rPr>
          <w:noProof/>
        </w:rPr>
        <w:fldChar w:fldCharType="separate"/>
      </w:r>
      <w:r>
        <w:rPr>
          <w:noProof/>
        </w:rPr>
        <w:t>4</w:t>
      </w:r>
      <w:r>
        <w:rPr>
          <w:noProof/>
        </w:rPr>
        <w:fldChar w:fldCharType="end"/>
      </w:r>
    </w:p>
    <w:p w14:paraId="67270D71" w14:textId="28063BA5" w:rsidR="00CD23DD" w:rsidRDefault="00CD23DD">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E42866">
        <w:rPr>
          <w:noProof/>
          <w:lang w:val="en-US"/>
        </w:rPr>
        <w:t>2.2</w:t>
      </w:r>
      <w:r>
        <w:rPr>
          <w:rFonts w:asciiTheme="minorHAnsi" w:eastAsiaTheme="minorEastAsia" w:hAnsiTheme="minorHAnsi" w:cstheme="minorBidi"/>
          <w:smallCaps w:val="0"/>
          <w:noProof/>
          <w:sz w:val="22"/>
          <w:szCs w:val="22"/>
          <w:lang w:val="en-US"/>
        </w:rPr>
        <w:tab/>
      </w:r>
      <w:r w:rsidRPr="00E42866">
        <w:rPr>
          <w:noProof/>
          <w:lang w:val="en-US"/>
        </w:rPr>
        <w:t>Azure App registration</w:t>
      </w:r>
      <w:r>
        <w:rPr>
          <w:noProof/>
        </w:rPr>
        <w:tab/>
      </w:r>
      <w:r>
        <w:rPr>
          <w:noProof/>
        </w:rPr>
        <w:fldChar w:fldCharType="begin"/>
      </w:r>
      <w:r>
        <w:rPr>
          <w:noProof/>
        </w:rPr>
        <w:instrText xml:space="preserve"> PAGEREF _Toc38274382 \h </w:instrText>
      </w:r>
      <w:r>
        <w:rPr>
          <w:noProof/>
        </w:rPr>
      </w:r>
      <w:r>
        <w:rPr>
          <w:noProof/>
        </w:rPr>
        <w:fldChar w:fldCharType="separate"/>
      </w:r>
      <w:r>
        <w:rPr>
          <w:noProof/>
        </w:rPr>
        <w:t>4</w:t>
      </w:r>
      <w:r>
        <w:rPr>
          <w:noProof/>
        </w:rPr>
        <w:fldChar w:fldCharType="end"/>
      </w:r>
    </w:p>
    <w:p w14:paraId="603BA029" w14:textId="1D03F68F" w:rsidR="00CD23DD" w:rsidRDefault="00CD23DD">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E42866">
        <w:rPr>
          <w:noProof/>
          <w:lang w:val="en-US"/>
        </w:rPr>
        <w:t>2.3</w:t>
      </w:r>
      <w:r>
        <w:rPr>
          <w:rFonts w:asciiTheme="minorHAnsi" w:eastAsiaTheme="minorEastAsia" w:hAnsiTheme="minorHAnsi" w:cstheme="minorBidi"/>
          <w:smallCaps w:val="0"/>
          <w:noProof/>
          <w:sz w:val="22"/>
          <w:szCs w:val="22"/>
          <w:lang w:val="en-US"/>
        </w:rPr>
        <w:tab/>
      </w:r>
      <w:r w:rsidRPr="00E42866">
        <w:rPr>
          <w:noProof/>
          <w:lang w:val="en-US"/>
        </w:rPr>
        <w:t>Planner information</w:t>
      </w:r>
      <w:r>
        <w:rPr>
          <w:noProof/>
        </w:rPr>
        <w:tab/>
      </w:r>
      <w:r>
        <w:rPr>
          <w:noProof/>
        </w:rPr>
        <w:fldChar w:fldCharType="begin"/>
      </w:r>
      <w:r>
        <w:rPr>
          <w:noProof/>
        </w:rPr>
        <w:instrText xml:space="preserve"> PAGEREF _Toc38274383 \h </w:instrText>
      </w:r>
      <w:r>
        <w:rPr>
          <w:noProof/>
        </w:rPr>
      </w:r>
      <w:r>
        <w:rPr>
          <w:noProof/>
        </w:rPr>
        <w:fldChar w:fldCharType="separate"/>
      </w:r>
      <w:r>
        <w:rPr>
          <w:noProof/>
        </w:rPr>
        <w:t>6</w:t>
      </w:r>
      <w:r>
        <w:rPr>
          <w:noProof/>
        </w:rPr>
        <w:fldChar w:fldCharType="end"/>
      </w:r>
    </w:p>
    <w:p w14:paraId="6A7C2540" w14:textId="0BA162B4" w:rsidR="00CD23DD" w:rsidRDefault="00CD23DD">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E42866">
        <w:rPr>
          <w:rFonts w:asciiTheme="minorHAnsi" w:hAnsiTheme="minorHAnsi" w:cstheme="minorHAnsi"/>
          <w:noProof/>
          <w:lang w:val="en-US"/>
        </w:rPr>
        <w:t>3</w:t>
      </w:r>
      <w:r>
        <w:rPr>
          <w:rFonts w:asciiTheme="minorHAnsi" w:eastAsiaTheme="minorEastAsia" w:hAnsiTheme="minorHAnsi" w:cstheme="minorBidi"/>
          <w:b w:val="0"/>
          <w:bCs w:val="0"/>
          <w:caps w:val="0"/>
          <w:noProof/>
          <w:sz w:val="22"/>
          <w:szCs w:val="22"/>
          <w:lang w:val="en-US"/>
        </w:rPr>
        <w:tab/>
      </w:r>
      <w:r w:rsidRPr="00E42866">
        <w:rPr>
          <w:rFonts w:asciiTheme="minorHAnsi" w:hAnsiTheme="minorHAnsi" w:cstheme="minorHAnsi"/>
          <w:noProof/>
          <w:lang w:val="en-US"/>
        </w:rPr>
        <w:t>Activities</w:t>
      </w:r>
      <w:r>
        <w:rPr>
          <w:noProof/>
        </w:rPr>
        <w:tab/>
      </w:r>
      <w:r>
        <w:rPr>
          <w:noProof/>
        </w:rPr>
        <w:fldChar w:fldCharType="begin"/>
      </w:r>
      <w:r>
        <w:rPr>
          <w:noProof/>
        </w:rPr>
        <w:instrText xml:space="preserve"> PAGEREF _Toc38274384 \h </w:instrText>
      </w:r>
      <w:r>
        <w:rPr>
          <w:noProof/>
        </w:rPr>
      </w:r>
      <w:r>
        <w:rPr>
          <w:noProof/>
        </w:rPr>
        <w:fldChar w:fldCharType="separate"/>
      </w:r>
      <w:r>
        <w:rPr>
          <w:noProof/>
        </w:rPr>
        <w:t>7</w:t>
      </w:r>
      <w:r>
        <w:rPr>
          <w:noProof/>
        </w:rPr>
        <w:fldChar w:fldCharType="end"/>
      </w:r>
    </w:p>
    <w:p w14:paraId="37ADF8B8" w14:textId="1457FB4D" w:rsidR="00CD23DD" w:rsidRDefault="00CD23DD">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E42866">
        <w:rPr>
          <w:noProof/>
          <w:lang w:val="en-US"/>
        </w:rPr>
        <w:t>3.1</w:t>
      </w:r>
      <w:r>
        <w:rPr>
          <w:rFonts w:asciiTheme="minorHAnsi" w:eastAsiaTheme="minorEastAsia" w:hAnsiTheme="minorHAnsi" w:cstheme="minorBidi"/>
          <w:smallCaps w:val="0"/>
          <w:noProof/>
          <w:sz w:val="22"/>
          <w:szCs w:val="22"/>
          <w:lang w:val="en-US"/>
        </w:rPr>
        <w:tab/>
      </w:r>
      <w:r w:rsidRPr="00E42866">
        <w:rPr>
          <w:noProof/>
          <w:lang w:val="en-US"/>
        </w:rPr>
        <w:t>Planner Scope</w:t>
      </w:r>
      <w:r>
        <w:rPr>
          <w:noProof/>
        </w:rPr>
        <w:tab/>
      </w:r>
      <w:r>
        <w:rPr>
          <w:noProof/>
        </w:rPr>
        <w:fldChar w:fldCharType="begin"/>
      </w:r>
      <w:r>
        <w:rPr>
          <w:noProof/>
        </w:rPr>
        <w:instrText xml:space="preserve"> PAGEREF _Toc38274385 \h </w:instrText>
      </w:r>
      <w:r>
        <w:rPr>
          <w:noProof/>
        </w:rPr>
      </w:r>
      <w:r>
        <w:rPr>
          <w:noProof/>
        </w:rPr>
        <w:fldChar w:fldCharType="separate"/>
      </w:r>
      <w:r>
        <w:rPr>
          <w:noProof/>
        </w:rPr>
        <w:t>7</w:t>
      </w:r>
      <w:r>
        <w:rPr>
          <w:noProof/>
        </w:rPr>
        <w:fldChar w:fldCharType="end"/>
      </w:r>
    </w:p>
    <w:p w14:paraId="282B76F9" w14:textId="23D081BF" w:rsidR="00CD23DD" w:rsidRDefault="00CD23DD">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E42866">
        <w:rPr>
          <w:noProof/>
          <w:lang w:val="en-US"/>
        </w:rPr>
        <w:t>3.2</w:t>
      </w:r>
      <w:r>
        <w:rPr>
          <w:rFonts w:asciiTheme="minorHAnsi" w:eastAsiaTheme="minorEastAsia" w:hAnsiTheme="minorHAnsi" w:cstheme="minorBidi"/>
          <w:smallCaps w:val="0"/>
          <w:noProof/>
          <w:sz w:val="22"/>
          <w:szCs w:val="22"/>
          <w:lang w:val="en-US"/>
        </w:rPr>
        <w:tab/>
      </w:r>
      <w:r w:rsidRPr="00E42866">
        <w:rPr>
          <w:noProof/>
          <w:lang w:val="en-US"/>
        </w:rPr>
        <w:t>Plan Activities</w:t>
      </w:r>
      <w:r>
        <w:rPr>
          <w:noProof/>
        </w:rPr>
        <w:tab/>
      </w:r>
      <w:r>
        <w:rPr>
          <w:noProof/>
        </w:rPr>
        <w:fldChar w:fldCharType="begin"/>
      </w:r>
      <w:r>
        <w:rPr>
          <w:noProof/>
        </w:rPr>
        <w:instrText xml:space="preserve"> PAGEREF _Toc38274386 \h </w:instrText>
      </w:r>
      <w:r>
        <w:rPr>
          <w:noProof/>
        </w:rPr>
      </w:r>
      <w:r>
        <w:rPr>
          <w:noProof/>
        </w:rPr>
        <w:fldChar w:fldCharType="separate"/>
      </w:r>
      <w:r>
        <w:rPr>
          <w:noProof/>
        </w:rPr>
        <w:t>7</w:t>
      </w:r>
      <w:r>
        <w:rPr>
          <w:noProof/>
        </w:rPr>
        <w:fldChar w:fldCharType="end"/>
      </w:r>
    </w:p>
    <w:p w14:paraId="267FF6EA" w14:textId="2A3F7B3E" w:rsidR="00CD23DD" w:rsidRDefault="00CD23DD">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E42866">
        <w:rPr>
          <w:noProof/>
          <w:lang w:val="en-US"/>
        </w:rPr>
        <w:t>3.3</w:t>
      </w:r>
      <w:r>
        <w:rPr>
          <w:rFonts w:asciiTheme="minorHAnsi" w:eastAsiaTheme="minorEastAsia" w:hAnsiTheme="minorHAnsi" w:cstheme="minorBidi"/>
          <w:smallCaps w:val="0"/>
          <w:noProof/>
          <w:sz w:val="22"/>
          <w:szCs w:val="22"/>
          <w:lang w:val="en-US"/>
        </w:rPr>
        <w:tab/>
      </w:r>
      <w:r w:rsidRPr="00E42866">
        <w:rPr>
          <w:noProof/>
          <w:lang w:val="en-US"/>
        </w:rPr>
        <w:t>Bucket Activities</w:t>
      </w:r>
      <w:r>
        <w:rPr>
          <w:noProof/>
        </w:rPr>
        <w:tab/>
      </w:r>
      <w:r>
        <w:rPr>
          <w:noProof/>
        </w:rPr>
        <w:fldChar w:fldCharType="begin"/>
      </w:r>
      <w:r>
        <w:rPr>
          <w:noProof/>
        </w:rPr>
        <w:instrText xml:space="preserve"> PAGEREF _Toc38274387 \h </w:instrText>
      </w:r>
      <w:r>
        <w:rPr>
          <w:noProof/>
        </w:rPr>
      </w:r>
      <w:r>
        <w:rPr>
          <w:noProof/>
        </w:rPr>
        <w:fldChar w:fldCharType="separate"/>
      </w:r>
      <w:r>
        <w:rPr>
          <w:noProof/>
        </w:rPr>
        <w:t>7</w:t>
      </w:r>
      <w:r>
        <w:rPr>
          <w:noProof/>
        </w:rPr>
        <w:fldChar w:fldCharType="end"/>
      </w:r>
    </w:p>
    <w:p w14:paraId="16303B4A" w14:textId="10993910" w:rsidR="00CD23DD" w:rsidRDefault="00CD23DD">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E42866">
        <w:rPr>
          <w:noProof/>
          <w:lang w:val="en-US"/>
        </w:rPr>
        <w:t>3.4</w:t>
      </w:r>
      <w:r>
        <w:rPr>
          <w:rFonts w:asciiTheme="minorHAnsi" w:eastAsiaTheme="minorEastAsia" w:hAnsiTheme="minorHAnsi" w:cstheme="minorBidi"/>
          <w:smallCaps w:val="0"/>
          <w:noProof/>
          <w:sz w:val="22"/>
          <w:szCs w:val="22"/>
          <w:lang w:val="en-US"/>
        </w:rPr>
        <w:tab/>
      </w:r>
      <w:r w:rsidRPr="00E42866">
        <w:rPr>
          <w:noProof/>
          <w:lang w:val="en-US"/>
        </w:rPr>
        <w:t>Task Activities</w:t>
      </w:r>
      <w:r>
        <w:rPr>
          <w:noProof/>
        </w:rPr>
        <w:tab/>
      </w:r>
      <w:r>
        <w:rPr>
          <w:noProof/>
        </w:rPr>
        <w:fldChar w:fldCharType="begin"/>
      </w:r>
      <w:r>
        <w:rPr>
          <w:noProof/>
        </w:rPr>
        <w:instrText xml:space="preserve"> PAGEREF _Toc38274388 \h </w:instrText>
      </w:r>
      <w:r>
        <w:rPr>
          <w:noProof/>
        </w:rPr>
      </w:r>
      <w:r>
        <w:rPr>
          <w:noProof/>
        </w:rPr>
        <w:fldChar w:fldCharType="separate"/>
      </w:r>
      <w:r>
        <w:rPr>
          <w:noProof/>
        </w:rPr>
        <w:t>7</w:t>
      </w:r>
      <w:r>
        <w:rPr>
          <w:noProof/>
        </w:rPr>
        <w:fldChar w:fldCharType="end"/>
      </w:r>
    </w:p>
    <w:p w14:paraId="535F35E9" w14:textId="3C31E5CB" w:rsidR="00CD23DD" w:rsidRDefault="00CD23DD">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E42866">
        <w:rPr>
          <w:noProof/>
          <w:lang w:val="en-US"/>
        </w:rPr>
        <w:t>3.5</w:t>
      </w:r>
      <w:r>
        <w:rPr>
          <w:rFonts w:asciiTheme="minorHAnsi" w:eastAsiaTheme="minorEastAsia" w:hAnsiTheme="minorHAnsi" w:cstheme="minorBidi"/>
          <w:smallCaps w:val="0"/>
          <w:noProof/>
          <w:sz w:val="22"/>
          <w:szCs w:val="22"/>
          <w:lang w:val="en-US"/>
        </w:rPr>
        <w:tab/>
      </w:r>
      <w:r w:rsidRPr="00E42866">
        <w:rPr>
          <w:noProof/>
          <w:lang w:val="en-US"/>
        </w:rPr>
        <w:t>Group and User</w:t>
      </w:r>
      <w:r>
        <w:rPr>
          <w:noProof/>
        </w:rPr>
        <w:tab/>
      </w:r>
      <w:r>
        <w:rPr>
          <w:noProof/>
        </w:rPr>
        <w:fldChar w:fldCharType="begin"/>
      </w:r>
      <w:r>
        <w:rPr>
          <w:noProof/>
        </w:rPr>
        <w:instrText xml:space="preserve"> PAGEREF _Toc38274389 \h </w:instrText>
      </w:r>
      <w:r>
        <w:rPr>
          <w:noProof/>
        </w:rPr>
      </w:r>
      <w:r>
        <w:rPr>
          <w:noProof/>
        </w:rPr>
        <w:fldChar w:fldCharType="separate"/>
      </w:r>
      <w:r>
        <w:rPr>
          <w:noProof/>
        </w:rPr>
        <w:t>7</w:t>
      </w:r>
      <w:r>
        <w:rPr>
          <w:noProof/>
        </w:rPr>
        <w:fldChar w:fldCharType="end"/>
      </w:r>
    </w:p>
    <w:p w14:paraId="06A4160C" w14:textId="77093BA7" w:rsidR="00CD23DD" w:rsidRDefault="00CD23DD">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E42866">
        <w:rPr>
          <w:noProof/>
          <w:lang w:val="en-US"/>
        </w:rPr>
        <w:t>3.6</w:t>
      </w:r>
      <w:r>
        <w:rPr>
          <w:rFonts w:asciiTheme="minorHAnsi" w:eastAsiaTheme="minorEastAsia" w:hAnsiTheme="minorHAnsi" w:cstheme="minorBidi"/>
          <w:smallCaps w:val="0"/>
          <w:noProof/>
          <w:sz w:val="22"/>
          <w:szCs w:val="22"/>
          <w:lang w:val="en-US"/>
        </w:rPr>
        <w:tab/>
      </w:r>
      <w:r w:rsidRPr="00E42866">
        <w:rPr>
          <w:noProof/>
          <w:lang w:val="en-US"/>
        </w:rPr>
        <w:t>Conversation</w:t>
      </w:r>
      <w:r>
        <w:rPr>
          <w:noProof/>
        </w:rPr>
        <w:tab/>
      </w:r>
      <w:r>
        <w:rPr>
          <w:noProof/>
        </w:rPr>
        <w:fldChar w:fldCharType="begin"/>
      </w:r>
      <w:r>
        <w:rPr>
          <w:noProof/>
        </w:rPr>
        <w:instrText xml:space="preserve"> PAGEREF _Toc38274390 \h </w:instrText>
      </w:r>
      <w:r>
        <w:rPr>
          <w:noProof/>
        </w:rPr>
      </w:r>
      <w:r>
        <w:rPr>
          <w:noProof/>
        </w:rPr>
        <w:fldChar w:fldCharType="separate"/>
      </w:r>
      <w:r>
        <w:rPr>
          <w:noProof/>
        </w:rPr>
        <w:t>7</w:t>
      </w:r>
      <w:r>
        <w:rPr>
          <w:noProof/>
        </w:rPr>
        <w:fldChar w:fldCharType="end"/>
      </w:r>
    </w:p>
    <w:p w14:paraId="5FEE7B23" w14:textId="36C137DA" w:rsidR="00CD23DD" w:rsidRDefault="00CD23DD">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E42866">
        <w:rPr>
          <w:noProof/>
          <w:lang w:val="en-US"/>
        </w:rPr>
        <w:t>4</w:t>
      </w:r>
      <w:r>
        <w:rPr>
          <w:rFonts w:asciiTheme="minorHAnsi" w:eastAsiaTheme="minorEastAsia" w:hAnsiTheme="minorHAnsi" w:cstheme="minorBidi"/>
          <w:b w:val="0"/>
          <w:bCs w:val="0"/>
          <w:caps w:val="0"/>
          <w:noProof/>
          <w:sz w:val="22"/>
          <w:szCs w:val="22"/>
          <w:lang w:val="en-US"/>
        </w:rPr>
        <w:tab/>
      </w:r>
      <w:r w:rsidRPr="00E42866">
        <w:rPr>
          <w:noProof/>
          <w:lang w:val="en-US"/>
        </w:rPr>
        <w:t>Microsoft Documentation</w:t>
      </w:r>
      <w:r>
        <w:rPr>
          <w:noProof/>
        </w:rPr>
        <w:tab/>
      </w:r>
      <w:r>
        <w:rPr>
          <w:noProof/>
        </w:rPr>
        <w:fldChar w:fldCharType="begin"/>
      </w:r>
      <w:r>
        <w:rPr>
          <w:noProof/>
        </w:rPr>
        <w:instrText xml:space="preserve"> PAGEREF _Toc38274391 \h </w:instrText>
      </w:r>
      <w:r>
        <w:rPr>
          <w:noProof/>
        </w:rPr>
      </w:r>
      <w:r>
        <w:rPr>
          <w:noProof/>
        </w:rPr>
        <w:fldChar w:fldCharType="separate"/>
      </w:r>
      <w:r>
        <w:rPr>
          <w:noProof/>
        </w:rPr>
        <w:t>8</w:t>
      </w:r>
      <w:r>
        <w:rPr>
          <w:noProof/>
        </w:rPr>
        <w:fldChar w:fldCharType="end"/>
      </w:r>
    </w:p>
    <w:p w14:paraId="4325EC48" w14:textId="5A94F144" w:rsidR="00CE26D5" w:rsidRPr="00E8765B" w:rsidRDefault="009719A6" w:rsidP="00380E39">
      <w:pPr>
        <w:rPr>
          <w:rFonts w:asciiTheme="minorHAnsi" w:hAnsiTheme="minorHAnsi" w:cstheme="minorHAnsi"/>
          <w:lang w:val="en-US"/>
        </w:rPr>
      </w:pPr>
      <w:r w:rsidRPr="00E8765B">
        <w:rPr>
          <w:rFonts w:asciiTheme="minorHAnsi" w:hAnsiTheme="minorHAnsi" w:cstheme="minorHAnsi"/>
          <w:b/>
          <w:bCs/>
          <w:caps/>
          <w:szCs w:val="24"/>
          <w:lang w:val="en-US"/>
        </w:rPr>
        <w:fldChar w:fldCharType="end"/>
      </w:r>
    </w:p>
    <w:p w14:paraId="20E67055" w14:textId="782DEAFB" w:rsidR="0080097C" w:rsidRDefault="00590447" w:rsidP="003D04F3">
      <w:pPr>
        <w:pStyle w:val="Heading1"/>
        <w:rPr>
          <w:rFonts w:asciiTheme="minorHAnsi" w:hAnsiTheme="minorHAnsi" w:cstheme="minorHAnsi"/>
          <w:lang w:val="en-US"/>
        </w:rPr>
      </w:pPr>
      <w:bookmarkStart w:id="0" w:name="_Toc180751756"/>
      <w:bookmarkStart w:id="1" w:name="_Toc180738993"/>
      <w:bookmarkStart w:id="2" w:name="_Toc180926499"/>
      <w:bookmarkStart w:id="3" w:name="_Toc181017813"/>
      <w:bookmarkStart w:id="4" w:name="_Toc180992230"/>
      <w:bookmarkStart w:id="5" w:name="_Toc38274379"/>
      <w:r w:rsidRPr="00E8765B">
        <w:rPr>
          <w:rFonts w:asciiTheme="minorHAnsi" w:hAnsiTheme="minorHAnsi" w:cstheme="minorHAnsi"/>
          <w:lang w:val="en-US"/>
        </w:rPr>
        <w:lastRenderedPageBreak/>
        <w:t>Intro</w:t>
      </w:r>
      <w:bookmarkEnd w:id="0"/>
      <w:bookmarkEnd w:id="1"/>
      <w:bookmarkEnd w:id="2"/>
      <w:bookmarkEnd w:id="3"/>
      <w:bookmarkEnd w:id="4"/>
      <w:r w:rsidR="009E7B76" w:rsidRPr="00E8765B">
        <w:rPr>
          <w:rFonts w:asciiTheme="minorHAnsi" w:hAnsiTheme="minorHAnsi" w:cstheme="minorHAnsi"/>
          <w:lang w:val="en-US"/>
        </w:rPr>
        <w:t>duction</w:t>
      </w:r>
      <w:bookmarkEnd w:id="5"/>
    </w:p>
    <w:p w14:paraId="149CA9A7" w14:textId="433C4913" w:rsidR="005F5AB8" w:rsidRPr="005F5AB8" w:rsidRDefault="005F5AB8" w:rsidP="005F5AB8">
      <w:pPr>
        <w:pStyle w:val="BodyText"/>
        <w:rPr>
          <w:lang w:val="en-US"/>
        </w:rPr>
      </w:pPr>
      <w:r>
        <w:rPr>
          <w:lang w:val="en-US"/>
        </w:rPr>
        <w:t xml:space="preserve">This document is made to document how to use the Microsoft Planner activities made </w:t>
      </w:r>
      <w:r w:rsidR="00437D9A">
        <w:rPr>
          <w:lang w:val="en-US"/>
        </w:rPr>
        <w:t xml:space="preserve">during the </w:t>
      </w:r>
      <w:r w:rsidR="00FC5E14">
        <w:rPr>
          <w:lang w:val="en-US"/>
        </w:rPr>
        <w:t xml:space="preserve">UiPath Custom Activities </w:t>
      </w:r>
      <w:r w:rsidR="00437D9A">
        <w:rPr>
          <w:lang w:val="en-US"/>
        </w:rPr>
        <w:t xml:space="preserve">hackathon 2020.  </w:t>
      </w:r>
      <w:r w:rsidR="009466FC">
        <w:rPr>
          <w:lang w:val="en-US"/>
        </w:rPr>
        <w:t>This includes the Perquisites</w:t>
      </w:r>
      <w:r w:rsidR="002A1F0F">
        <w:rPr>
          <w:lang w:val="en-US"/>
        </w:rPr>
        <w:t xml:space="preserve">, </w:t>
      </w:r>
      <w:r w:rsidR="009466FC">
        <w:rPr>
          <w:lang w:val="en-US"/>
        </w:rPr>
        <w:t>Activities</w:t>
      </w:r>
      <w:r w:rsidR="002A1F0F">
        <w:rPr>
          <w:lang w:val="en-US"/>
        </w:rPr>
        <w:t xml:space="preserve"> and links to relevant Microsoft documentation. </w:t>
      </w:r>
    </w:p>
    <w:p w14:paraId="2B29C5CF" w14:textId="653825D0" w:rsidR="00E8765B" w:rsidRDefault="00E8765B" w:rsidP="00526A8D">
      <w:pPr>
        <w:pStyle w:val="Heading1"/>
        <w:rPr>
          <w:sz w:val="36"/>
          <w:lang w:val="en-US"/>
        </w:rPr>
      </w:pPr>
      <w:bookmarkStart w:id="6" w:name="_Toc38274380"/>
      <w:r w:rsidRPr="00E8765B">
        <w:rPr>
          <w:sz w:val="36"/>
          <w:lang w:val="en-US"/>
        </w:rPr>
        <w:lastRenderedPageBreak/>
        <w:t>Prerequisites</w:t>
      </w:r>
      <w:bookmarkEnd w:id="6"/>
      <w:r w:rsidRPr="00E8765B">
        <w:rPr>
          <w:sz w:val="36"/>
          <w:lang w:val="en-US"/>
        </w:rPr>
        <w:t xml:space="preserve"> </w:t>
      </w:r>
    </w:p>
    <w:p w14:paraId="360F8C82" w14:textId="0CFC1D24" w:rsidR="00437D9A" w:rsidRPr="00437D9A" w:rsidRDefault="00437D9A" w:rsidP="00437D9A">
      <w:pPr>
        <w:pStyle w:val="BodyText"/>
        <w:rPr>
          <w:lang w:val="en-US"/>
        </w:rPr>
      </w:pPr>
      <w:r>
        <w:rPr>
          <w:lang w:val="en-US"/>
        </w:rPr>
        <w:t xml:space="preserve">This package is built by using the Microsoft graph API, which can be used to interact with planner if the user has the right permission. There are some perquisites to using Microsoft graph API, which is listed in this section </w:t>
      </w:r>
    </w:p>
    <w:p w14:paraId="2AFBFD79" w14:textId="3F649A12" w:rsidR="00437D9A" w:rsidRDefault="00437D9A" w:rsidP="00437D9A">
      <w:pPr>
        <w:pStyle w:val="Heading2"/>
        <w:rPr>
          <w:lang w:val="en-US"/>
        </w:rPr>
      </w:pPr>
      <w:bookmarkStart w:id="7" w:name="_Toc38274381"/>
      <w:r>
        <w:rPr>
          <w:lang w:val="en-US"/>
        </w:rPr>
        <w:t>Office 365 Account</w:t>
      </w:r>
      <w:bookmarkEnd w:id="7"/>
    </w:p>
    <w:p w14:paraId="1177711E" w14:textId="3042D7C8" w:rsidR="00437D9A" w:rsidRPr="00437D9A" w:rsidRDefault="00437D9A" w:rsidP="00437D9A">
      <w:pPr>
        <w:pStyle w:val="BodyText"/>
        <w:rPr>
          <w:lang w:val="en-US"/>
        </w:rPr>
      </w:pPr>
      <w:r>
        <w:rPr>
          <w:lang w:val="en-US"/>
        </w:rPr>
        <w:t>Microsoft graph API only supports user authentication when interacting with Planner, an office 365 account</w:t>
      </w:r>
      <w:r w:rsidR="0001587D">
        <w:rPr>
          <w:lang w:val="en-US"/>
        </w:rPr>
        <w:t xml:space="preserve"> with access to the planner</w:t>
      </w:r>
      <w:r>
        <w:rPr>
          <w:lang w:val="en-US"/>
        </w:rPr>
        <w:t xml:space="preserve"> is therefore required in order to authenticate when utilizing the graph API. </w:t>
      </w:r>
      <w:r w:rsidR="0001587D">
        <w:rPr>
          <w:lang w:val="en-US"/>
        </w:rPr>
        <w:t xml:space="preserve"> </w:t>
      </w:r>
    </w:p>
    <w:p w14:paraId="09F2051C" w14:textId="50F14A30" w:rsidR="00E8765B" w:rsidRDefault="00E8765B" w:rsidP="00E8765B">
      <w:pPr>
        <w:pStyle w:val="Heading2"/>
        <w:rPr>
          <w:lang w:val="en-US"/>
        </w:rPr>
      </w:pPr>
      <w:bookmarkStart w:id="8" w:name="_Toc38274382"/>
      <w:r>
        <w:rPr>
          <w:lang w:val="en-US"/>
        </w:rPr>
        <w:t xml:space="preserve">Azure </w:t>
      </w:r>
      <w:r w:rsidR="005F5AB8">
        <w:rPr>
          <w:lang w:val="en-US"/>
        </w:rPr>
        <w:t>App registration</w:t>
      </w:r>
      <w:bookmarkEnd w:id="8"/>
    </w:p>
    <w:p w14:paraId="35692929" w14:textId="11FAC51B" w:rsidR="00E8765B" w:rsidRDefault="0092350F" w:rsidP="00E8765B">
      <w:pPr>
        <w:pStyle w:val="BodyText"/>
        <w:numPr>
          <w:ilvl w:val="0"/>
          <w:numId w:val="40"/>
        </w:numPr>
        <w:rPr>
          <w:lang w:val="en-US"/>
        </w:rPr>
      </w:pPr>
      <w:r>
        <w:rPr>
          <w:lang w:val="en-US"/>
        </w:rPr>
        <w:t xml:space="preserve">Create app registration </w:t>
      </w:r>
      <w:r w:rsidR="00661ABA">
        <w:rPr>
          <w:lang w:val="en-US"/>
        </w:rPr>
        <w:t>in azure and follow the steps described below.</w:t>
      </w:r>
      <w:r>
        <w:rPr>
          <w:lang w:val="en-US"/>
        </w:rPr>
        <w:t xml:space="preserve"> </w:t>
      </w:r>
    </w:p>
    <w:p w14:paraId="032144BD" w14:textId="3E294CE0" w:rsidR="00661ABA" w:rsidRPr="00661ABA" w:rsidRDefault="00661ABA" w:rsidP="00661ABA">
      <w:pPr>
        <w:pStyle w:val="BodyText"/>
        <w:numPr>
          <w:ilvl w:val="0"/>
          <w:numId w:val="40"/>
        </w:numPr>
        <w:rPr>
          <w:lang w:val="en-US"/>
        </w:rPr>
      </w:pPr>
      <w:r w:rsidRPr="00661ABA">
        <w:rPr>
          <w:lang w:val="en-US"/>
        </w:rPr>
        <w:t xml:space="preserve">In the Authentication tab, </w:t>
      </w:r>
      <w:r>
        <w:rPr>
          <w:lang w:val="en-US"/>
        </w:rPr>
        <w:t xml:space="preserve">the following </w:t>
      </w:r>
      <w:r w:rsidRPr="00661ABA">
        <w:rPr>
          <w:lang w:val="en-US"/>
        </w:rPr>
        <w:t xml:space="preserve">options </w:t>
      </w:r>
      <w:r>
        <w:rPr>
          <w:lang w:val="en-US"/>
        </w:rPr>
        <w:t xml:space="preserve">must be </w:t>
      </w:r>
      <w:r w:rsidRPr="00661ABA">
        <w:rPr>
          <w:lang w:val="en-US"/>
        </w:rPr>
        <w:t>checked:</w:t>
      </w:r>
    </w:p>
    <w:p w14:paraId="2E56B2A5" w14:textId="125A5127" w:rsidR="00661ABA" w:rsidRPr="00661ABA" w:rsidRDefault="00661ABA" w:rsidP="00661ABA">
      <w:pPr>
        <w:pStyle w:val="BodyText"/>
        <w:numPr>
          <w:ilvl w:val="1"/>
          <w:numId w:val="40"/>
        </w:numPr>
        <w:rPr>
          <w:lang w:val="en-US"/>
        </w:rPr>
      </w:pPr>
      <w:r>
        <w:rPr>
          <w:lang w:val="en-US"/>
        </w:rPr>
        <w:t>Add platform -&gt; choose Mobile and desktop applications - &gt; Custom redirect Uri</w:t>
      </w:r>
      <w:r w:rsidRPr="00661ABA">
        <w:rPr>
          <w:lang w:val="en-US"/>
        </w:rPr>
        <w:t xml:space="preserve"> -&gt; </w:t>
      </w:r>
      <w:r>
        <w:rPr>
          <w:lang w:val="en-US"/>
        </w:rPr>
        <w:t>type a custom URI or use a default one -&gt; Note it down for later use.</w:t>
      </w:r>
    </w:p>
    <w:p w14:paraId="229EEB33" w14:textId="471C9D60" w:rsidR="00485BD7" w:rsidRPr="00437D9A" w:rsidRDefault="00661ABA" w:rsidP="00437D9A">
      <w:pPr>
        <w:pStyle w:val="BodyText"/>
        <w:numPr>
          <w:ilvl w:val="1"/>
          <w:numId w:val="40"/>
        </w:numPr>
        <w:rPr>
          <w:lang w:val="en-US"/>
        </w:rPr>
      </w:pPr>
      <w:r w:rsidRPr="00661ABA">
        <w:rPr>
          <w:lang w:val="en-US"/>
        </w:rPr>
        <w:t>Default client type -&gt;</w:t>
      </w:r>
      <w:r>
        <w:rPr>
          <w:lang w:val="en-US"/>
        </w:rPr>
        <w:t xml:space="preserve"> Set it to yes</w:t>
      </w:r>
      <w:r w:rsidRPr="00661ABA">
        <w:rPr>
          <w:lang w:val="en-US"/>
        </w:rPr>
        <w:t xml:space="preserve"> Treat application as a public client is set to Yes</w:t>
      </w:r>
    </w:p>
    <w:p w14:paraId="3F7198EE" w14:textId="3A895B87" w:rsidR="00661ABA" w:rsidRDefault="00F743C7" w:rsidP="00437D9A">
      <w:pPr>
        <w:pStyle w:val="BodyText"/>
        <w:keepNext/>
        <w:jc w:val="center"/>
      </w:pPr>
      <w:r>
        <w:rPr>
          <w:noProof/>
          <w:lang w:val="en-US"/>
        </w:rPr>
        <w:drawing>
          <wp:inline distT="0" distB="0" distL="0" distR="0" wp14:anchorId="485CA26F" wp14:editId="2AC617B2">
            <wp:extent cx="4619625" cy="30390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4213" cy="3042045"/>
                    </a:xfrm>
                    <a:prstGeom prst="rect">
                      <a:avLst/>
                    </a:prstGeom>
                    <a:noFill/>
                    <a:ln>
                      <a:noFill/>
                    </a:ln>
                  </pic:spPr>
                </pic:pic>
              </a:graphicData>
            </a:graphic>
          </wp:inline>
        </w:drawing>
      </w:r>
    </w:p>
    <w:p w14:paraId="4F102F52" w14:textId="7A60CEE8" w:rsidR="00661ABA" w:rsidRDefault="00661ABA" w:rsidP="00661ABA">
      <w:pPr>
        <w:pStyle w:val="Caption"/>
      </w:pPr>
      <w:r w:rsidRPr="00F743C7">
        <w:rPr>
          <w:lang w:val="en-US"/>
        </w:rPr>
        <w:t>Figure</w:t>
      </w:r>
      <w:r>
        <w:t xml:space="preserve"> </w:t>
      </w:r>
      <w:r>
        <w:fldChar w:fldCharType="begin"/>
      </w:r>
      <w:r>
        <w:instrText xml:space="preserve"> SEQ Figure \* ARABIC </w:instrText>
      </w:r>
      <w:r>
        <w:fldChar w:fldCharType="separate"/>
      </w:r>
      <w:r w:rsidR="00FA6251">
        <w:rPr>
          <w:noProof/>
        </w:rPr>
        <w:t>1</w:t>
      </w:r>
      <w:r>
        <w:fldChar w:fldCharType="end"/>
      </w:r>
      <w:r>
        <w:t xml:space="preserve"> – </w:t>
      </w:r>
      <w:r w:rsidR="00F743C7">
        <w:t>A</w:t>
      </w:r>
      <w:r>
        <w:t>uthentication</w:t>
      </w:r>
      <w:r w:rsidR="00485BD7">
        <w:t xml:space="preserve"> Tab</w:t>
      </w:r>
    </w:p>
    <w:p w14:paraId="669F8BFC" w14:textId="38820357" w:rsidR="00485BD7" w:rsidRDefault="00485BD7" w:rsidP="00485BD7">
      <w:pPr>
        <w:pStyle w:val="BodyText"/>
      </w:pPr>
    </w:p>
    <w:p w14:paraId="6EC6E3D0" w14:textId="77777777" w:rsidR="00485BD7" w:rsidRPr="00485BD7" w:rsidRDefault="00485BD7" w:rsidP="00485BD7">
      <w:pPr>
        <w:pStyle w:val="BodyText"/>
      </w:pPr>
    </w:p>
    <w:p w14:paraId="3BDC2823" w14:textId="59F68EB3" w:rsidR="00F743C7" w:rsidRDefault="00F743C7" w:rsidP="00E8765B">
      <w:pPr>
        <w:pStyle w:val="BodyText"/>
        <w:numPr>
          <w:ilvl w:val="0"/>
          <w:numId w:val="40"/>
        </w:numPr>
        <w:rPr>
          <w:lang w:val="en-US"/>
        </w:rPr>
      </w:pPr>
      <w:r>
        <w:rPr>
          <w:lang w:val="en-US"/>
        </w:rPr>
        <w:t xml:space="preserve">In the API permissions tab, the following permissions needs to be checked: </w:t>
      </w:r>
    </w:p>
    <w:p w14:paraId="6D20C8AE" w14:textId="77777777" w:rsidR="00F743C7" w:rsidRDefault="00F743C7" w:rsidP="00F743C7">
      <w:pPr>
        <w:pStyle w:val="BodyText"/>
        <w:numPr>
          <w:ilvl w:val="1"/>
          <w:numId w:val="40"/>
        </w:numPr>
        <w:rPr>
          <w:lang w:val="en-US"/>
        </w:rPr>
      </w:pPr>
      <w:proofErr w:type="spellStart"/>
      <w:r>
        <w:rPr>
          <w:lang w:val="en-US"/>
        </w:rPr>
        <w:t>User.read</w:t>
      </w:r>
      <w:proofErr w:type="spellEnd"/>
      <w:r>
        <w:rPr>
          <w:lang w:val="en-US"/>
        </w:rPr>
        <w:t xml:space="preserve">, </w:t>
      </w:r>
    </w:p>
    <w:p w14:paraId="5773E67E" w14:textId="77777777" w:rsidR="00F743C7" w:rsidRDefault="00F743C7" w:rsidP="00F743C7">
      <w:pPr>
        <w:pStyle w:val="BodyText"/>
        <w:numPr>
          <w:ilvl w:val="1"/>
          <w:numId w:val="40"/>
        </w:numPr>
        <w:rPr>
          <w:lang w:val="en-US"/>
        </w:rPr>
      </w:pPr>
      <w:proofErr w:type="spellStart"/>
      <w:proofErr w:type="gramStart"/>
      <w:r>
        <w:rPr>
          <w:lang w:val="en-US"/>
        </w:rPr>
        <w:t>User.Read.All</w:t>
      </w:r>
      <w:proofErr w:type="spellEnd"/>
      <w:proofErr w:type="gramEnd"/>
      <w:r>
        <w:rPr>
          <w:lang w:val="en-US"/>
        </w:rPr>
        <w:t xml:space="preserve"> </w:t>
      </w:r>
    </w:p>
    <w:p w14:paraId="57186F18" w14:textId="77777777" w:rsidR="00F743C7" w:rsidRDefault="00F743C7" w:rsidP="00F743C7">
      <w:pPr>
        <w:pStyle w:val="BodyText"/>
        <w:numPr>
          <w:ilvl w:val="1"/>
          <w:numId w:val="40"/>
        </w:numPr>
        <w:rPr>
          <w:lang w:val="en-US"/>
        </w:rPr>
      </w:pPr>
      <w:proofErr w:type="spellStart"/>
      <w:proofErr w:type="gramStart"/>
      <w:r>
        <w:rPr>
          <w:lang w:val="en-US"/>
        </w:rPr>
        <w:t>Group.Read.All</w:t>
      </w:r>
      <w:proofErr w:type="spellEnd"/>
      <w:proofErr w:type="gramEnd"/>
    </w:p>
    <w:p w14:paraId="7EB7D501" w14:textId="6536469A" w:rsidR="0092350F" w:rsidRDefault="00F743C7" w:rsidP="00F743C7">
      <w:pPr>
        <w:pStyle w:val="BodyText"/>
        <w:numPr>
          <w:ilvl w:val="1"/>
          <w:numId w:val="40"/>
        </w:numPr>
        <w:rPr>
          <w:lang w:val="en-US"/>
        </w:rPr>
      </w:pPr>
      <w:proofErr w:type="spellStart"/>
      <w:proofErr w:type="gramStart"/>
      <w:r>
        <w:rPr>
          <w:lang w:val="en-US"/>
        </w:rPr>
        <w:t>Group.ReadWrite.All</w:t>
      </w:r>
      <w:proofErr w:type="spellEnd"/>
      <w:proofErr w:type="gramEnd"/>
      <w:r>
        <w:rPr>
          <w:lang w:val="en-US"/>
        </w:rPr>
        <w:t xml:space="preserve">. </w:t>
      </w:r>
    </w:p>
    <w:p w14:paraId="61E8AE48" w14:textId="21D24B9A" w:rsidR="00041285" w:rsidRDefault="008F29A1" w:rsidP="005F5AB8">
      <w:pPr>
        <w:pStyle w:val="BodyText"/>
        <w:numPr>
          <w:ilvl w:val="0"/>
          <w:numId w:val="40"/>
        </w:numPr>
        <w:rPr>
          <w:lang w:val="en-US"/>
        </w:rPr>
      </w:pPr>
      <w:r w:rsidRPr="008F29A1">
        <w:rPr>
          <w:lang w:val="en-US"/>
        </w:rPr>
        <w:t xml:space="preserve">The permissions need to have granted admin consent which can be done by </w:t>
      </w:r>
      <w:proofErr w:type="gramStart"/>
      <w:r w:rsidRPr="008F29A1">
        <w:rPr>
          <w:lang w:val="en-US"/>
        </w:rPr>
        <w:t>a</w:t>
      </w:r>
      <w:proofErr w:type="gramEnd"/>
      <w:r w:rsidRPr="008F29A1">
        <w:rPr>
          <w:lang w:val="en-US"/>
        </w:rPr>
        <w:t xml:space="preserve"> admin by clicking grant admin consent for organization.</w:t>
      </w:r>
    </w:p>
    <w:p w14:paraId="4D6F5EB4" w14:textId="77777777" w:rsidR="00485BD7" w:rsidRDefault="00485BD7" w:rsidP="00485BD7">
      <w:pPr>
        <w:pStyle w:val="BodyText"/>
        <w:keepNext/>
      </w:pPr>
      <w:r>
        <w:rPr>
          <w:noProof/>
          <w:lang w:val="en-US"/>
        </w:rPr>
        <w:drawing>
          <wp:inline distT="0" distB="0" distL="0" distR="0" wp14:anchorId="7113F24E" wp14:editId="190303FC">
            <wp:extent cx="577215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2705100"/>
                    </a:xfrm>
                    <a:prstGeom prst="rect">
                      <a:avLst/>
                    </a:prstGeom>
                    <a:noFill/>
                    <a:ln>
                      <a:noFill/>
                    </a:ln>
                  </pic:spPr>
                </pic:pic>
              </a:graphicData>
            </a:graphic>
          </wp:inline>
        </w:drawing>
      </w:r>
    </w:p>
    <w:p w14:paraId="1BAB1B1B" w14:textId="0BE1C2E5" w:rsidR="00485BD7" w:rsidRPr="00485BD7" w:rsidRDefault="00485BD7" w:rsidP="00485BD7">
      <w:pPr>
        <w:pStyle w:val="Caption"/>
      </w:pPr>
      <w:proofErr w:type="spellStart"/>
      <w:r>
        <w:t>Figure</w:t>
      </w:r>
      <w:proofErr w:type="spellEnd"/>
      <w:r>
        <w:t xml:space="preserve"> </w:t>
      </w:r>
      <w:r>
        <w:fldChar w:fldCharType="begin"/>
      </w:r>
      <w:r>
        <w:instrText xml:space="preserve"> SEQ Figure \* ARABIC </w:instrText>
      </w:r>
      <w:r>
        <w:fldChar w:fldCharType="separate"/>
      </w:r>
      <w:r w:rsidR="00FA6251">
        <w:rPr>
          <w:noProof/>
        </w:rPr>
        <w:t>2</w:t>
      </w:r>
      <w:r>
        <w:fldChar w:fldCharType="end"/>
      </w:r>
      <w:r>
        <w:t xml:space="preserve"> – API Permissions Tab</w:t>
      </w:r>
    </w:p>
    <w:p w14:paraId="4C8F3ABF" w14:textId="28EEC3CA" w:rsidR="00485BD7" w:rsidRPr="00485BD7" w:rsidRDefault="00485BD7" w:rsidP="00485BD7">
      <w:pPr>
        <w:pStyle w:val="ListParagraph"/>
        <w:numPr>
          <w:ilvl w:val="0"/>
          <w:numId w:val="40"/>
        </w:numPr>
        <w:rPr>
          <w:sz w:val="20"/>
          <w:szCs w:val="20"/>
        </w:rPr>
      </w:pPr>
      <w:r w:rsidRPr="00485BD7">
        <w:rPr>
          <w:sz w:val="20"/>
          <w:szCs w:val="20"/>
        </w:rPr>
        <w:t xml:space="preserve">Redirect </w:t>
      </w:r>
      <w:r>
        <w:rPr>
          <w:sz w:val="20"/>
          <w:szCs w:val="20"/>
        </w:rPr>
        <w:t>URI</w:t>
      </w:r>
      <w:r w:rsidRPr="00485BD7">
        <w:rPr>
          <w:sz w:val="20"/>
          <w:szCs w:val="20"/>
        </w:rPr>
        <w:t xml:space="preserve"> seen in step 2 is used along with </w:t>
      </w:r>
      <w:proofErr w:type="spellStart"/>
      <w:r w:rsidRPr="00485BD7">
        <w:rPr>
          <w:sz w:val="20"/>
          <w:szCs w:val="20"/>
        </w:rPr>
        <w:t>ClientId</w:t>
      </w:r>
      <w:proofErr w:type="spellEnd"/>
      <w:r w:rsidRPr="00485BD7">
        <w:rPr>
          <w:sz w:val="20"/>
          <w:szCs w:val="20"/>
        </w:rPr>
        <w:t xml:space="preserve"> and </w:t>
      </w:r>
      <w:proofErr w:type="spellStart"/>
      <w:r w:rsidRPr="00485BD7">
        <w:rPr>
          <w:sz w:val="20"/>
          <w:szCs w:val="20"/>
        </w:rPr>
        <w:t>TenantId</w:t>
      </w:r>
      <w:proofErr w:type="spellEnd"/>
      <w:r w:rsidRPr="00485BD7">
        <w:rPr>
          <w:sz w:val="20"/>
          <w:szCs w:val="20"/>
        </w:rPr>
        <w:t xml:space="preserve"> as input parameters for the planner scope. The </w:t>
      </w:r>
      <w:proofErr w:type="spellStart"/>
      <w:r w:rsidRPr="00485BD7">
        <w:rPr>
          <w:sz w:val="20"/>
          <w:szCs w:val="20"/>
        </w:rPr>
        <w:t>ClientId</w:t>
      </w:r>
      <w:proofErr w:type="spellEnd"/>
      <w:r w:rsidRPr="00485BD7">
        <w:rPr>
          <w:sz w:val="20"/>
          <w:szCs w:val="20"/>
        </w:rPr>
        <w:t xml:space="preserve"> and </w:t>
      </w:r>
      <w:proofErr w:type="spellStart"/>
      <w:r w:rsidRPr="00485BD7">
        <w:rPr>
          <w:sz w:val="20"/>
          <w:szCs w:val="20"/>
        </w:rPr>
        <w:t>TeantId</w:t>
      </w:r>
      <w:proofErr w:type="spellEnd"/>
      <w:r w:rsidRPr="00485BD7">
        <w:rPr>
          <w:sz w:val="20"/>
          <w:szCs w:val="20"/>
        </w:rPr>
        <w:t xml:space="preserve"> can be found on the overview page. </w:t>
      </w:r>
    </w:p>
    <w:p w14:paraId="77B0A758" w14:textId="13341BD5" w:rsidR="00485BD7" w:rsidRDefault="00485BD7" w:rsidP="00485BD7"/>
    <w:p w14:paraId="79B5F9FB" w14:textId="77777777" w:rsidR="00485BD7" w:rsidRDefault="00485BD7" w:rsidP="00485BD7">
      <w:pPr>
        <w:pStyle w:val="BodyText"/>
        <w:keepNext/>
      </w:pPr>
      <w:r>
        <w:rPr>
          <w:noProof/>
          <w:lang w:val="en-US"/>
        </w:rPr>
        <w:lastRenderedPageBreak/>
        <w:drawing>
          <wp:inline distT="0" distB="0" distL="0" distR="0" wp14:anchorId="43C2371C" wp14:editId="05DC90F5">
            <wp:extent cx="57626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b="56979"/>
                    <a:stretch/>
                  </pic:blipFill>
                  <pic:spPr bwMode="auto">
                    <a:xfrm>
                      <a:off x="0" y="0"/>
                      <a:ext cx="5762625" cy="2143125"/>
                    </a:xfrm>
                    <a:prstGeom prst="rect">
                      <a:avLst/>
                    </a:prstGeom>
                    <a:noFill/>
                    <a:ln>
                      <a:noFill/>
                    </a:ln>
                    <a:extLst>
                      <a:ext uri="{53640926-AAD7-44D8-BBD7-CCE9431645EC}">
                        <a14:shadowObscured xmlns:a14="http://schemas.microsoft.com/office/drawing/2010/main"/>
                      </a:ext>
                    </a:extLst>
                  </pic:spPr>
                </pic:pic>
              </a:graphicData>
            </a:graphic>
          </wp:inline>
        </w:drawing>
      </w:r>
    </w:p>
    <w:p w14:paraId="585916EB" w14:textId="7A9AE8FE" w:rsidR="00F743C7" w:rsidRPr="00485BD7" w:rsidRDefault="00485BD7" w:rsidP="00485BD7">
      <w:pPr>
        <w:pStyle w:val="Caption"/>
      </w:pPr>
      <w:proofErr w:type="spellStart"/>
      <w:r>
        <w:t>Figure</w:t>
      </w:r>
      <w:proofErr w:type="spellEnd"/>
      <w:r>
        <w:t xml:space="preserve"> </w:t>
      </w:r>
      <w:r>
        <w:fldChar w:fldCharType="begin"/>
      </w:r>
      <w:r>
        <w:instrText xml:space="preserve"> SEQ Figure \* ARABIC </w:instrText>
      </w:r>
      <w:r>
        <w:fldChar w:fldCharType="separate"/>
      </w:r>
      <w:r w:rsidR="00FA6251">
        <w:rPr>
          <w:noProof/>
        </w:rPr>
        <w:t>3</w:t>
      </w:r>
      <w:r>
        <w:fldChar w:fldCharType="end"/>
      </w:r>
      <w:r>
        <w:t xml:space="preserve"> – </w:t>
      </w:r>
      <w:proofErr w:type="spellStart"/>
      <w:r>
        <w:t>Overview</w:t>
      </w:r>
      <w:proofErr w:type="spellEnd"/>
      <w:r>
        <w:t xml:space="preserve"> Tab</w:t>
      </w:r>
    </w:p>
    <w:p w14:paraId="74862E8B" w14:textId="75B342BE" w:rsidR="00FA6251" w:rsidRDefault="00FA6251" w:rsidP="00FA6251">
      <w:pPr>
        <w:pStyle w:val="Heading2"/>
        <w:rPr>
          <w:lang w:val="en-US"/>
        </w:rPr>
      </w:pPr>
      <w:bookmarkStart w:id="9" w:name="_Toc38274383"/>
      <w:r>
        <w:rPr>
          <w:lang w:val="en-US"/>
        </w:rPr>
        <w:t>Planner information</w:t>
      </w:r>
      <w:bookmarkEnd w:id="9"/>
    </w:p>
    <w:p w14:paraId="79145D1E" w14:textId="7CFC08C4" w:rsidR="00FA6251" w:rsidRPr="00FA6251" w:rsidRDefault="00FA6251" w:rsidP="00FA6251">
      <w:pPr>
        <w:pStyle w:val="BodyText"/>
        <w:rPr>
          <w:lang w:val="en-US"/>
        </w:rPr>
      </w:pPr>
      <w:r>
        <w:rPr>
          <w:lang w:val="en-US"/>
        </w:rPr>
        <w:t xml:space="preserve">When querying the Graph API, the </w:t>
      </w:r>
      <w:proofErr w:type="spellStart"/>
      <w:r>
        <w:rPr>
          <w:lang w:val="en-US"/>
        </w:rPr>
        <w:t>Plannerid</w:t>
      </w:r>
      <w:proofErr w:type="spellEnd"/>
      <w:r>
        <w:rPr>
          <w:lang w:val="en-US"/>
        </w:rPr>
        <w:t xml:space="preserve"> and the </w:t>
      </w:r>
      <w:proofErr w:type="spellStart"/>
      <w:r>
        <w:rPr>
          <w:lang w:val="en-US"/>
        </w:rPr>
        <w:t>Groupid</w:t>
      </w:r>
      <w:proofErr w:type="spellEnd"/>
      <w:r>
        <w:rPr>
          <w:lang w:val="en-US"/>
        </w:rPr>
        <w:t xml:space="preserve"> is needed. It can be found in the planner </w:t>
      </w:r>
      <w:r w:rsidR="002A1F0F">
        <w:rPr>
          <w:lang w:val="en-US"/>
        </w:rPr>
        <w:t>URL</w:t>
      </w:r>
      <w:r>
        <w:rPr>
          <w:lang w:val="en-US"/>
        </w:rPr>
        <w:t xml:space="preserve"> when you access the planner</w:t>
      </w:r>
      <w:r w:rsidR="002A1F0F">
        <w:rPr>
          <w:lang w:val="en-US"/>
        </w:rPr>
        <w:t xml:space="preserve"> in your preferred browser</w:t>
      </w:r>
      <w:r>
        <w:rPr>
          <w:lang w:val="en-US"/>
        </w:rPr>
        <w:t>.</w:t>
      </w:r>
    </w:p>
    <w:p w14:paraId="71AE71FD" w14:textId="77777777" w:rsidR="00FA6251" w:rsidRDefault="00FA6251" w:rsidP="00FA6251">
      <w:pPr>
        <w:pStyle w:val="BodyText"/>
        <w:keepNext/>
      </w:pPr>
      <w:r>
        <w:rPr>
          <w:noProof/>
          <w:lang w:val="en-US"/>
        </w:rPr>
        <w:drawing>
          <wp:inline distT="0" distB="0" distL="0" distR="0" wp14:anchorId="0F094321" wp14:editId="32C1D31A">
            <wp:extent cx="576262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57175"/>
                    </a:xfrm>
                    <a:prstGeom prst="rect">
                      <a:avLst/>
                    </a:prstGeom>
                    <a:noFill/>
                    <a:ln>
                      <a:noFill/>
                    </a:ln>
                  </pic:spPr>
                </pic:pic>
              </a:graphicData>
            </a:graphic>
          </wp:inline>
        </w:drawing>
      </w:r>
    </w:p>
    <w:p w14:paraId="42FAB01A" w14:textId="29721829" w:rsidR="00FA6251" w:rsidRPr="00FA6251" w:rsidRDefault="00FA6251" w:rsidP="00FA6251">
      <w:pPr>
        <w:pStyle w:val="Caption"/>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 Planner URL</w:t>
      </w:r>
    </w:p>
    <w:p w14:paraId="285AC991" w14:textId="3CD6C311" w:rsidR="009722A7" w:rsidRDefault="001913E4" w:rsidP="00677FCB">
      <w:pPr>
        <w:pStyle w:val="Heading1"/>
        <w:rPr>
          <w:rFonts w:asciiTheme="minorHAnsi" w:hAnsiTheme="minorHAnsi" w:cstheme="minorHAnsi"/>
          <w:lang w:val="en-US"/>
        </w:rPr>
      </w:pPr>
      <w:bookmarkStart w:id="10" w:name="_Toc38274384"/>
      <w:r>
        <w:rPr>
          <w:rFonts w:asciiTheme="minorHAnsi" w:hAnsiTheme="minorHAnsi" w:cstheme="minorHAnsi"/>
          <w:lang w:val="en-US"/>
        </w:rPr>
        <w:lastRenderedPageBreak/>
        <w:t>Activities</w:t>
      </w:r>
      <w:bookmarkEnd w:id="10"/>
      <w:r>
        <w:rPr>
          <w:rFonts w:asciiTheme="minorHAnsi" w:hAnsiTheme="minorHAnsi" w:cstheme="minorHAnsi"/>
          <w:lang w:val="en-US"/>
        </w:rPr>
        <w:t xml:space="preserve"> </w:t>
      </w:r>
    </w:p>
    <w:p w14:paraId="17DA07C8" w14:textId="75D75715" w:rsidR="001913E4" w:rsidRDefault="001913E4" w:rsidP="001913E4">
      <w:pPr>
        <w:pStyle w:val="BodyText"/>
        <w:rPr>
          <w:lang w:val="en-US"/>
        </w:rPr>
      </w:pPr>
      <w:r>
        <w:rPr>
          <w:lang w:val="en-US"/>
        </w:rPr>
        <w:t xml:space="preserve">This section describes the activities briefly and highlight the </w:t>
      </w:r>
      <w:r w:rsidR="000756B8">
        <w:rPr>
          <w:lang w:val="en-US"/>
        </w:rPr>
        <w:t>most</w:t>
      </w:r>
      <w:r>
        <w:rPr>
          <w:lang w:val="en-US"/>
        </w:rPr>
        <w:t xml:space="preserve"> important ones.</w:t>
      </w:r>
      <w:r w:rsidR="000756B8">
        <w:rPr>
          <w:lang w:val="en-US"/>
        </w:rPr>
        <w:t xml:space="preserve"> To find more information about the individual possibilities with each check the descriptions in UiPath or lookup the Microsoft documentation seen in section 4. </w:t>
      </w:r>
    </w:p>
    <w:p w14:paraId="2569FCFA" w14:textId="13DB7B8B" w:rsidR="00577BF5" w:rsidRDefault="00577BF5" w:rsidP="00577BF5">
      <w:pPr>
        <w:pStyle w:val="Heading2"/>
        <w:rPr>
          <w:lang w:val="en-US"/>
        </w:rPr>
      </w:pPr>
      <w:bookmarkStart w:id="11" w:name="_Toc38274385"/>
      <w:r>
        <w:rPr>
          <w:lang w:val="en-US"/>
        </w:rPr>
        <w:t>Planner Scope</w:t>
      </w:r>
      <w:bookmarkEnd w:id="11"/>
    </w:p>
    <w:p w14:paraId="661F5025" w14:textId="77777777" w:rsidR="00C64198" w:rsidRPr="00C64198" w:rsidRDefault="00C64198" w:rsidP="00C64198">
      <w:pPr>
        <w:pStyle w:val="BodyText"/>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
        <w:gridCol w:w="1843"/>
        <w:gridCol w:w="2411"/>
        <w:gridCol w:w="4398"/>
      </w:tblGrid>
      <w:tr w:rsidR="000F3525" w:rsidRPr="00E7594F" w14:paraId="2FF0EF56" w14:textId="16AD1041" w:rsidTr="000F3525">
        <w:tc>
          <w:tcPr>
            <w:tcW w:w="231" w:type="pct"/>
            <w:shd w:val="clear" w:color="auto" w:fill="780000"/>
          </w:tcPr>
          <w:p w14:paraId="12DFA1CF" w14:textId="6C852EA2" w:rsidR="000F3525" w:rsidRPr="00906F22" w:rsidRDefault="000F3525" w:rsidP="00906F22">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w:t>
            </w:r>
          </w:p>
        </w:tc>
        <w:tc>
          <w:tcPr>
            <w:tcW w:w="1015" w:type="pct"/>
            <w:shd w:val="clear" w:color="auto" w:fill="780000"/>
          </w:tcPr>
          <w:p w14:paraId="791D35FB" w14:textId="4DF3891B" w:rsidR="000F3525" w:rsidRPr="00906F22" w:rsidRDefault="000F3525" w:rsidP="00906F22">
            <w:pPr>
              <w:pStyle w:val="Table"/>
              <w:jc w:val="center"/>
              <w:rPr>
                <w:rFonts w:asciiTheme="minorHAnsi" w:hAnsiTheme="minorHAnsi" w:cstheme="minorHAnsi"/>
                <w:b/>
                <w:bCs/>
                <w:lang w:val="en-US"/>
              </w:rPr>
            </w:pPr>
            <w:r w:rsidRPr="00906F22">
              <w:rPr>
                <w:rFonts w:asciiTheme="minorHAnsi" w:hAnsiTheme="minorHAnsi" w:cstheme="minorHAnsi"/>
                <w:b/>
                <w:bCs/>
                <w:color w:val="FFFFFF" w:themeColor="background1"/>
                <w:lang w:val="en-US"/>
              </w:rPr>
              <w:t>Name</w:t>
            </w:r>
          </w:p>
        </w:tc>
        <w:tc>
          <w:tcPr>
            <w:tcW w:w="1329" w:type="pct"/>
            <w:shd w:val="clear" w:color="auto" w:fill="780000"/>
          </w:tcPr>
          <w:p w14:paraId="70ACCAE7" w14:textId="77777777" w:rsidR="000F3525" w:rsidRPr="00906F22" w:rsidRDefault="000F3525" w:rsidP="00906F22">
            <w:pPr>
              <w:pStyle w:val="Table"/>
              <w:jc w:val="center"/>
              <w:rPr>
                <w:rFonts w:asciiTheme="minorHAnsi" w:hAnsiTheme="minorHAnsi" w:cstheme="minorHAnsi"/>
                <w:b/>
                <w:bCs/>
                <w:color w:val="FFFFFF" w:themeColor="background1"/>
                <w:lang w:val="en-US"/>
              </w:rPr>
            </w:pPr>
            <w:r w:rsidRPr="00906F22">
              <w:rPr>
                <w:rFonts w:asciiTheme="minorHAnsi" w:hAnsiTheme="minorHAnsi" w:cstheme="minorHAnsi"/>
                <w:b/>
                <w:bCs/>
                <w:color w:val="FFFFFF" w:themeColor="background1"/>
                <w:lang w:val="en-US"/>
              </w:rPr>
              <w:t>Description</w:t>
            </w:r>
          </w:p>
        </w:tc>
        <w:tc>
          <w:tcPr>
            <w:tcW w:w="2424" w:type="pct"/>
            <w:shd w:val="clear" w:color="auto" w:fill="780000"/>
          </w:tcPr>
          <w:p w14:paraId="085551CD" w14:textId="0A0FE963" w:rsidR="000F3525" w:rsidRPr="00906F22" w:rsidRDefault="000F3525" w:rsidP="00906F22">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Required arguments</w:t>
            </w:r>
          </w:p>
        </w:tc>
      </w:tr>
      <w:tr w:rsidR="000F3525" w:rsidRPr="00E7594F" w14:paraId="2707B0AE" w14:textId="4C2FE430" w:rsidTr="000F3525">
        <w:tc>
          <w:tcPr>
            <w:tcW w:w="231" w:type="pct"/>
          </w:tcPr>
          <w:p w14:paraId="03D3481E" w14:textId="5FA70348" w:rsidR="000F3525"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w:t>
            </w:r>
          </w:p>
        </w:tc>
        <w:tc>
          <w:tcPr>
            <w:tcW w:w="1015" w:type="pct"/>
          </w:tcPr>
          <w:p w14:paraId="491A93FA" w14:textId="284F433D" w:rsidR="000F3525" w:rsidRPr="00906F22"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Planner Scope</w:t>
            </w:r>
          </w:p>
        </w:tc>
        <w:tc>
          <w:tcPr>
            <w:tcW w:w="1329" w:type="pct"/>
          </w:tcPr>
          <w:p w14:paraId="1BABC094" w14:textId="21464A5D" w:rsidR="000F3525" w:rsidRPr="00906F22" w:rsidRDefault="000F3525" w:rsidP="00906F22">
            <w:pPr>
              <w:pStyle w:val="Table"/>
              <w:jc w:val="left"/>
              <w:rPr>
                <w:rFonts w:asciiTheme="minorHAnsi" w:hAnsiTheme="minorHAnsi" w:cstheme="minorHAnsi"/>
                <w:sz w:val="20"/>
                <w:szCs w:val="22"/>
                <w:lang w:val="en-US"/>
              </w:rPr>
            </w:pPr>
            <w:r w:rsidRPr="00AF25EC">
              <w:rPr>
                <w:rFonts w:asciiTheme="minorHAnsi" w:hAnsiTheme="minorHAnsi" w:cstheme="minorHAnsi"/>
                <w:sz w:val="20"/>
                <w:szCs w:val="22"/>
                <w:lang w:val="en-US"/>
              </w:rPr>
              <w:t>The scope that authenticates against the azure AD for all activities inside.</w:t>
            </w:r>
          </w:p>
        </w:tc>
        <w:tc>
          <w:tcPr>
            <w:tcW w:w="2424" w:type="pct"/>
          </w:tcPr>
          <w:p w14:paraId="28D33B15" w14:textId="0BE96504" w:rsidR="000F3525"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 xml:space="preserve">Authentication Type </w:t>
            </w:r>
          </w:p>
          <w:p w14:paraId="3DB47011" w14:textId="194D2687" w:rsidR="000F3525" w:rsidRDefault="000F3525"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ClientId</w:t>
            </w:r>
            <w:proofErr w:type="spellEnd"/>
            <w:r>
              <w:rPr>
                <w:rFonts w:asciiTheme="minorHAnsi" w:hAnsiTheme="minorHAnsi" w:cstheme="minorHAnsi"/>
                <w:sz w:val="20"/>
                <w:szCs w:val="22"/>
                <w:lang w:val="en-US"/>
              </w:rPr>
              <w:t xml:space="preserve"> (see 2.2 step 5)</w:t>
            </w:r>
          </w:p>
          <w:p w14:paraId="2275D36F" w14:textId="75D0B26C" w:rsidR="000F3525" w:rsidRDefault="000F3525"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TenantId</w:t>
            </w:r>
            <w:proofErr w:type="spellEnd"/>
            <w:r>
              <w:rPr>
                <w:rFonts w:asciiTheme="minorHAnsi" w:hAnsiTheme="minorHAnsi" w:cstheme="minorHAnsi"/>
                <w:sz w:val="20"/>
                <w:szCs w:val="22"/>
                <w:lang w:val="en-US"/>
              </w:rPr>
              <w:t xml:space="preserve"> (see 2.2 step 5)</w:t>
            </w:r>
          </w:p>
          <w:p w14:paraId="67FE79AE" w14:textId="439DEBA4" w:rsidR="000F3525" w:rsidRDefault="000F3525" w:rsidP="00B84DE5">
            <w:pPr>
              <w:pStyle w:val="Table"/>
              <w:jc w:val="left"/>
              <w:rPr>
                <w:rFonts w:asciiTheme="minorHAnsi" w:hAnsiTheme="minorHAnsi" w:cstheme="minorHAnsi"/>
                <w:sz w:val="20"/>
                <w:szCs w:val="22"/>
                <w:lang w:val="en-US"/>
              </w:rPr>
            </w:pPr>
            <w:proofErr w:type="spellStart"/>
            <w:proofErr w:type="gramStart"/>
            <w:r>
              <w:rPr>
                <w:rFonts w:asciiTheme="minorHAnsi" w:hAnsiTheme="minorHAnsi" w:cstheme="minorHAnsi"/>
                <w:sz w:val="20"/>
                <w:szCs w:val="22"/>
                <w:lang w:val="en-US"/>
              </w:rPr>
              <w:t>RedirectURI</w:t>
            </w:r>
            <w:proofErr w:type="spellEnd"/>
            <w:r>
              <w:rPr>
                <w:rFonts w:asciiTheme="minorHAnsi" w:hAnsiTheme="minorHAnsi" w:cstheme="minorHAnsi"/>
                <w:sz w:val="20"/>
                <w:szCs w:val="22"/>
                <w:lang w:val="en-US"/>
              </w:rPr>
              <w:t>(</w:t>
            </w:r>
            <w:proofErr w:type="gramEnd"/>
            <w:r>
              <w:rPr>
                <w:rFonts w:asciiTheme="minorHAnsi" w:hAnsiTheme="minorHAnsi" w:cstheme="minorHAnsi"/>
                <w:sz w:val="20"/>
                <w:szCs w:val="22"/>
                <w:lang w:val="en-US"/>
              </w:rPr>
              <w:t>see 2.2 step 2b)</w:t>
            </w:r>
            <w:bookmarkStart w:id="12" w:name="_GoBack"/>
            <w:bookmarkEnd w:id="12"/>
          </w:p>
          <w:p w14:paraId="63F330F7" w14:textId="2ABE9BC3" w:rsidR="000F3525" w:rsidRDefault="000F3525" w:rsidP="00B84DE5">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Username - when using credential authentication.</w:t>
            </w:r>
          </w:p>
          <w:p w14:paraId="155A5BEE" w14:textId="043A79B6" w:rsidR="000F3525" w:rsidRDefault="000F3525" w:rsidP="00B84DE5">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 xml:space="preserve">String - Password when using credential authentication. </w:t>
            </w:r>
          </w:p>
          <w:p w14:paraId="6451E08C" w14:textId="329A6416" w:rsidR="000F3525" w:rsidRPr="00AF25EC" w:rsidRDefault="000F3525" w:rsidP="009D7683">
            <w:pPr>
              <w:pStyle w:val="Table"/>
              <w:keepNext/>
              <w:jc w:val="left"/>
              <w:rPr>
                <w:rFonts w:asciiTheme="minorHAnsi" w:hAnsiTheme="minorHAnsi" w:cstheme="minorHAnsi"/>
                <w:sz w:val="20"/>
                <w:szCs w:val="22"/>
                <w:lang w:val="en-US"/>
              </w:rPr>
            </w:pPr>
          </w:p>
        </w:tc>
      </w:tr>
    </w:tbl>
    <w:p w14:paraId="2399AAD9" w14:textId="54EF0C75" w:rsidR="009D7683" w:rsidRDefault="009D7683">
      <w:pPr>
        <w:pStyle w:val="Caption"/>
      </w:pPr>
      <w:proofErr w:type="spellStart"/>
      <w:r>
        <w:t>Table</w:t>
      </w:r>
      <w:proofErr w:type="spellEnd"/>
      <w:r>
        <w:t xml:space="preserve"> </w:t>
      </w:r>
      <w:r>
        <w:fldChar w:fldCharType="begin"/>
      </w:r>
      <w:r>
        <w:instrText xml:space="preserve"> SEQ Table \* ARABIC </w:instrText>
      </w:r>
      <w:r>
        <w:fldChar w:fldCharType="separate"/>
      </w:r>
      <w:r w:rsidR="0076146C">
        <w:rPr>
          <w:noProof/>
        </w:rPr>
        <w:t>1</w:t>
      </w:r>
      <w:r>
        <w:fldChar w:fldCharType="end"/>
      </w:r>
      <w:r>
        <w:t xml:space="preserve"> – Planner </w:t>
      </w:r>
      <w:proofErr w:type="spellStart"/>
      <w:r>
        <w:t>Scope</w:t>
      </w:r>
      <w:proofErr w:type="spellEnd"/>
    </w:p>
    <w:p w14:paraId="62BD1066" w14:textId="65356FA1" w:rsidR="005D7215" w:rsidRPr="005D7215" w:rsidRDefault="005D7215" w:rsidP="00B84DE5">
      <w:pPr>
        <w:pStyle w:val="Heading3"/>
        <w:rPr>
          <w:lang w:val="en-US"/>
        </w:rPr>
      </w:pPr>
      <w:r w:rsidRPr="005D7215">
        <w:rPr>
          <w:lang w:val="en-US"/>
        </w:rPr>
        <w:t>Authentication Type</w:t>
      </w:r>
      <w:r w:rsidR="00B84DE5">
        <w:rPr>
          <w:lang w:val="en-US"/>
        </w:rPr>
        <w:t>s</w:t>
      </w:r>
      <w:r w:rsidR="00C64198">
        <w:rPr>
          <w:lang w:val="en-US"/>
        </w:rPr>
        <w:t xml:space="preserve"> </w:t>
      </w:r>
      <w:proofErr w:type="spellStart"/>
      <w:r w:rsidR="00C64198">
        <w:rPr>
          <w:lang w:val="en-US"/>
        </w:rPr>
        <w:t>Enum</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0"/>
        <w:gridCol w:w="6292"/>
      </w:tblGrid>
      <w:tr w:rsidR="00767016" w:rsidRPr="00E7594F" w14:paraId="5459171B" w14:textId="77777777" w:rsidTr="00767016">
        <w:tc>
          <w:tcPr>
            <w:tcW w:w="1532" w:type="pct"/>
            <w:shd w:val="clear" w:color="auto" w:fill="780000"/>
          </w:tcPr>
          <w:p w14:paraId="29991338" w14:textId="77777777" w:rsidR="00767016" w:rsidRPr="00906F22" w:rsidRDefault="00767016" w:rsidP="000161FE">
            <w:pPr>
              <w:pStyle w:val="Table"/>
              <w:jc w:val="center"/>
              <w:rPr>
                <w:rFonts w:asciiTheme="minorHAnsi" w:hAnsiTheme="minorHAnsi" w:cstheme="minorHAnsi"/>
                <w:b/>
                <w:bCs/>
                <w:lang w:val="en-US"/>
              </w:rPr>
            </w:pPr>
            <w:r w:rsidRPr="00906F22">
              <w:rPr>
                <w:rFonts w:asciiTheme="minorHAnsi" w:hAnsiTheme="minorHAnsi" w:cstheme="minorHAnsi"/>
                <w:b/>
                <w:bCs/>
                <w:color w:val="FFFFFF" w:themeColor="background1"/>
                <w:lang w:val="en-US"/>
              </w:rPr>
              <w:t>Name</w:t>
            </w:r>
          </w:p>
        </w:tc>
        <w:tc>
          <w:tcPr>
            <w:tcW w:w="3468" w:type="pct"/>
            <w:shd w:val="clear" w:color="auto" w:fill="780000"/>
          </w:tcPr>
          <w:p w14:paraId="708308DB" w14:textId="77777777" w:rsidR="00767016" w:rsidRPr="00906F22" w:rsidRDefault="00767016" w:rsidP="000161FE">
            <w:pPr>
              <w:pStyle w:val="Table"/>
              <w:jc w:val="center"/>
              <w:rPr>
                <w:rFonts w:asciiTheme="minorHAnsi" w:hAnsiTheme="minorHAnsi" w:cstheme="minorHAnsi"/>
                <w:b/>
                <w:bCs/>
                <w:color w:val="FFFFFF" w:themeColor="background1"/>
                <w:lang w:val="en-US"/>
              </w:rPr>
            </w:pPr>
            <w:r w:rsidRPr="00906F22">
              <w:rPr>
                <w:rFonts w:asciiTheme="minorHAnsi" w:hAnsiTheme="minorHAnsi" w:cstheme="minorHAnsi"/>
                <w:b/>
                <w:bCs/>
                <w:color w:val="FFFFFF" w:themeColor="background1"/>
                <w:lang w:val="en-US"/>
              </w:rPr>
              <w:t>Description</w:t>
            </w:r>
          </w:p>
        </w:tc>
      </w:tr>
      <w:tr w:rsidR="00767016" w:rsidRPr="00E7594F" w14:paraId="4FEA9453" w14:textId="77777777" w:rsidTr="00767016">
        <w:tc>
          <w:tcPr>
            <w:tcW w:w="1532" w:type="pct"/>
          </w:tcPr>
          <w:p w14:paraId="78D840F2" w14:textId="216B9942" w:rsidR="00767016" w:rsidRPr="00906F22" w:rsidRDefault="00767016" w:rsidP="000161FE">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Integrated Window Authentication</w:t>
            </w:r>
          </w:p>
        </w:tc>
        <w:tc>
          <w:tcPr>
            <w:tcW w:w="3468" w:type="pct"/>
          </w:tcPr>
          <w:p w14:paraId="1B407176" w14:textId="302D7BA3" w:rsidR="00767016" w:rsidRPr="00906F22" w:rsidRDefault="00473594" w:rsidP="000161FE">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U</w:t>
            </w:r>
            <w:r w:rsidRPr="00473594">
              <w:rPr>
                <w:rFonts w:asciiTheme="minorHAnsi" w:hAnsiTheme="minorHAnsi" w:cstheme="minorHAnsi"/>
                <w:sz w:val="20"/>
                <w:szCs w:val="22"/>
                <w:lang w:val="en-US"/>
              </w:rPr>
              <w:t>nattended authentication with windows integration</w:t>
            </w:r>
            <w:r>
              <w:rPr>
                <w:rFonts w:asciiTheme="minorHAnsi" w:hAnsiTheme="minorHAnsi" w:cstheme="minorHAnsi"/>
                <w:sz w:val="20"/>
                <w:szCs w:val="22"/>
                <w:lang w:val="en-US"/>
              </w:rPr>
              <w:t>, if it cannot login with windows it defaults to</w:t>
            </w:r>
            <w:r w:rsidR="00D87CA8">
              <w:rPr>
                <w:rFonts w:asciiTheme="minorHAnsi" w:hAnsiTheme="minorHAnsi" w:cstheme="minorHAnsi"/>
                <w:sz w:val="20"/>
                <w:szCs w:val="22"/>
                <w:lang w:val="en-US"/>
              </w:rPr>
              <w:t xml:space="preserve"> attended</w:t>
            </w:r>
            <w:r>
              <w:rPr>
                <w:rFonts w:asciiTheme="minorHAnsi" w:hAnsiTheme="minorHAnsi" w:cstheme="minorHAnsi"/>
                <w:sz w:val="20"/>
                <w:szCs w:val="22"/>
                <w:lang w:val="en-US"/>
              </w:rPr>
              <w:t xml:space="preserve"> interactive authentication. </w:t>
            </w:r>
          </w:p>
        </w:tc>
      </w:tr>
      <w:tr w:rsidR="00767016" w:rsidRPr="00E7594F" w14:paraId="36FEF95D" w14:textId="77777777" w:rsidTr="00767016">
        <w:tc>
          <w:tcPr>
            <w:tcW w:w="1532" w:type="pct"/>
          </w:tcPr>
          <w:p w14:paraId="4E5A4221" w14:textId="09248CD4" w:rsidR="00767016" w:rsidRDefault="00767016" w:rsidP="000161FE">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Credential Authentication</w:t>
            </w:r>
          </w:p>
        </w:tc>
        <w:tc>
          <w:tcPr>
            <w:tcW w:w="3468" w:type="pct"/>
          </w:tcPr>
          <w:p w14:paraId="77A7D868" w14:textId="20C74858" w:rsidR="00767016" w:rsidRPr="00AF25EC" w:rsidRDefault="005631D0" w:rsidP="000161FE">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U</w:t>
            </w:r>
            <w:r w:rsidRPr="005631D0">
              <w:rPr>
                <w:rFonts w:asciiTheme="minorHAnsi" w:hAnsiTheme="minorHAnsi" w:cstheme="minorHAnsi"/>
                <w:sz w:val="20"/>
                <w:szCs w:val="22"/>
                <w:lang w:val="en-US"/>
              </w:rPr>
              <w:t>nattended authenticate with username and pass</w:t>
            </w:r>
            <w:r>
              <w:rPr>
                <w:rFonts w:asciiTheme="minorHAnsi" w:hAnsiTheme="minorHAnsi" w:cstheme="minorHAnsi"/>
                <w:sz w:val="20"/>
                <w:szCs w:val="22"/>
                <w:lang w:val="en-US"/>
              </w:rPr>
              <w:t>w</w:t>
            </w:r>
            <w:r w:rsidRPr="005631D0">
              <w:rPr>
                <w:rFonts w:asciiTheme="minorHAnsi" w:hAnsiTheme="minorHAnsi" w:cstheme="minorHAnsi"/>
                <w:sz w:val="20"/>
                <w:szCs w:val="22"/>
                <w:lang w:val="en-US"/>
              </w:rPr>
              <w:t>ord</w:t>
            </w:r>
          </w:p>
        </w:tc>
      </w:tr>
      <w:tr w:rsidR="00767016" w:rsidRPr="00E7594F" w14:paraId="5A92B578" w14:textId="77777777" w:rsidTr="00767016">
        <w:tc>
          <w:tcPr>
            <w:tcW w:w="1532" w:type="pct"/>
          </w:tcPr>
          <w:p w14:paraId="52B9FA17" w14:textId="10A1AEEC" w:rsidR="00767016" w:rsidRDefault="00767016" w:rsidP="00767016">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Interactive Authentication</w:t>
            </w:r>
          </w:p>
        </w:tc>
        <w:tc>
          <w:tcPr>
            <w:tcW w:w="3468" w:type="pct"/>
          </w:tcPr>
          <w:p w14:paraId="43BC150E" w14:textId="2902997C" w:rsidR="00767016" w:rsidRPr="00AF25EC" w:rsidRDefault="0091650E" w:rsidP="009D7683">
            <w:pPr>
              <w:pStyle w:val="Table"/>
              <w:keepNext/>
              <w:jc w:val="left"/>
              <w:rPr>
                <w:rFonts w:asciiTheme="minorHAnsi" w:hAnsiTheme="minorHAnsi" w:cstheme="minorHAnsi"/>
                <w:sz w:val="20"/>
                <w:szCs w:val="22"/>
                <w:lang w:val="en-US"/>
              </w:rPr>
            </w:pPr>
            <w:r w:rsidRPr="0091650E">
              <w:rPr>
                <w:rFonts w:asciiTheme="minorHAnsi" w:hAnsiTheme="minorHAnsi" w:cstheme="minorHAnsi"/>
                <w:sz w:val="20"/>
                <w:szCs w:val="22"/>
                <w:lang w:val="en-US"/>
              </w:rPr>
              <w:t>Attended authentication with a</w:t>
            </w:r>
            <w:r>
              <w:rPr>
                <w:rFonts w:asciiTheme="minorHAnsi" w:hAnsiTheme="minorHAnsi" w:cstheme="minorHAnsi"/>
                <w:sz w:val="20"/>
                <w:szCs w:val="22"/>
                <w:lang w:val="en-US"/>
              </w:rPr>
              <w:t>n</w:t>
            </w:r>
            <w:r w:rsidRPr="0091650E">
              <w:rPr>
                <w:rFonts w:asciiTheme="minorHAnsi" w:hAnsiTheme="minorHAnsi" w:cstheme="minorHAnsi"/>
                <w:sz w:val="20"/>
                <w:szCs w:val="22"/>
                <w:lang w:val="en-US"/>
              </w:rPr>
              <w:t xml:space="preserve"> interactive session</w:t>
            </w:r>
          </w:p>
        </w:tc>
      </w:tr>
    </w:tbl>
    <w:p w14:paraId="7B24C65A" w14:textId="464B62D7" w:rsidR="005D7215" w:rsidRDefault="009D7683" w:rsidP="009D7683">
      <w:pPr>
        <w:pStyle w:val="Caption"/>
        <w:rPr>
          <w:lang w:val="en-US"/>
        </w:rPr>
      </w:pPr>
      <w:proofErr w:type="spellStart"/>
      <w:r>
        <w:t>Table</w:t>
      </w:r>
      <w:proofErr w:type="spellEnd"/>
      <w:r>
        <w:t xml:space="preserve"> </w:t>
      </w:r>
      <w:r>
        <w:fldChar w:fldCharType="begin"/>
      </w:r>
      <w:r>
        <w:instrText xml:space="preserve"> SEQ Table \* ARABIC </w:instrText>
      </w:r>
      <w:r>
        <w:fldChar w:fldCharType="separate"/>
      </w:r>
      <w:r w:rsidR="0076146C">
        <w:rPr>
          <w:noProof/>
        </w:rPr>
        <w:t>2</w:t>
      </w:r>
      <w:r>
        <w:fldChar w:fldCharType="end"/>
      </w:r>
      <w:r>
        <w:t xml:space="preserve"> – Authentication </w:t>
      </w:r>
      <w:proofErr w:type="spellStart"/>
      <w:r>
        <w:t>Enums</w:t>
      </w:r>
      <w:proofErr w:type="spellEnd"/>
    </w:p>
    <w:p w14:paraId="072D8439" w14:textId="31488CEC" w:rsidR="005D7215" w:rsidRDefault="005D7215" w:rsidP="00906F22">
      <w:pPr>
        <w:pStyle w:val="BodyText"/>
        <w:rPr>
          <w:lang w:val="en-US"/>
        </w:rPr>
      </w:pPr>
    </w:p>
    <w:p w14:paraId="47530629" w14:textId="77777777" w:rsidR="000D1D2F" w:rsidRDefault="000D1D2F" w:rsidP="00906F22">
      <w:pPr>
        <w:pStyle w:val="BodyText"/>
        <w:rPr>
          <w:lang w:val="en-US"/>
        </w:rPr>
      </w:pPr>
    </w:p>
    <w:p w14:paraId="119C4D24" w14:textId="59117BEE" w:rsidR="00B84DE5" w:rsidRDefault="00B84DE5" w:rsidP="00906F22">
      <w:pPr>
        <w:pStyle w:val="BodyText"/>
        <w:rPr>
          <w:lang w:val="en-US"/>
        </w:rPr>
      </w:pPr>
    </w:p>
    <w:p w14:paraId="5C483F3B" w14:textId="73F203AD" w:rsidR="00577BF5" w:rsidRDefault="00577BF5" w:rsidP="00577BF5">
      <w:pPr>
        <w:pStyle w:val="Heading2"/>
        <w:rPr>
          <w:lang w:val="en-US"/>
        </w:rPr>
      </w:pPr>
      <w:bookmarkStart w:id="13" w:name="_Toc38274386"/>
      <w:r>
        <w:rPr>
          <w:lang w:val="en-US"/>
        </w:rPr>
        <w:t>Plan Activities</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
        <w:gridCol w:w="2195"/>
        <w:gridCol w:w="3402"/>
        <w:gridCol w:w="3123"/>
      </w:tblGrid>
      <w:tr w:rsidR="000F3525" w:rsidRPr="00E7594F" w14:paraId="16BD95D9" w14:textId="0B0CD2C2" w:rsidTr="000F3525">
        <w:tc>
          <w:tcPr>
            <w:tcW w:w="194" w:type="pct"/>
            <w:shd w:val="clear" w:color="auto" w:fill="780000"/>
          </w:tcPr>
          <w:p w14:paraId="0C86BD06" w14:textId="3CF82A06" w:rsidR="000F3525" w:rsidRPr="00906F22" w:rsidRDefault="000F3525" w:rsidP="00906F22">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w:t>
            </w:r>
          </w:p>
        </w:tc>
        <w:tc>
          <w:tcPr>
            <w:tcW w:w="1210" w:type="pct"/>
            <w:shd w:val="clear" w:color="auto" w:fill="780000"/>
          </w:tcPr>
          <w:p w14:paraId="24EDD7D4" w14:textId="5B8B5D4A" w:rsidR="000F3525" w:rsidRPr="00906F22" w:rsidRDefault="000F3525" w:rsidP="00906F22">
            <w:pPr>
              <w:pStyle w:val="Table"/>
              <w:jc w:val="center"/>
              <w:rPr>
                <w:rFonts w:asciiTheme="minorHAnsi" w:hAnsiTheme="minorHAnsi" w:cstheme="minorHAnsi"/>
                <w:b/>
                <w:bCs/>
                <w:lang w:val="en-US"/>
              </w:rPr>
            </w:pPr>
            <w:r w:rsidRPr="00906F22">
              <w:rPr>
                <w:rFonts w:asciiTheme="minorHAnsi" w:hAnsiTheme="minorHAnsi" w:cstheme="minorHAnsi"/>
                <w:b/>
                <w:bCs/>
                <w:color w:val="FFFFFF" w:themeColor="background1"/>
                <w:lang w:val="en-US"/>
              </w:rPr>
              <w:t>Name</w:t>
            </w:r>
          </w:p>
        </w:tc>
        <w:tc>
          <w:tcPr>
            <w:tcW w:w="1875" w:type="pct"/>
            <w:shd w:val="clear" w:color="auto" w:fill="780000"/>
          </w:tcPr>
          <w:p w14:paraId="537DA8B2" w14:textId="77777777" w:rsidR="000F3525" w:rsidRPr="00906F22" w:rsidRDefault="000F3525" w:rsidP="00906F22">
            <w:pPr>
              <w:pStyle w:val="Table"/>
              <w:jc w:val="center"/>
              <w:rPr>
                <w:rFonts w:asciiTheme="minorHAnsi" w:hAnsiTheme="minorHAnsi" w:cstheme="minorHAnsi"/>
                <w:b/>
                <w:bCs/>
                <w:color w:val="FFFFFF" w:themeColor="background1"/>
                <w:lang w:val="en-US"/>
              </w:rPr>
            </w:pPr>
            <w:r w:rsidRPr="00906F22">
              <w:rPr>
                <w:rFonts w:asciiTheme="minorHAnsi" w:hAnsiTheme="minorHAnsi" w:cstheme="minorHAnsi"/>
                <w:b/>
                <w:bCs/>
                <w:color w:val="FFFFFF" w:themeColor="background1"/>
                <w:lang w:val="en-US"/>
              </w:rPr>
              <w:t>Description</w:t>
            </w:r>
          </w:p>
        </w:tc>
        <w:tc>
          <w:tcPr>
            <w:tcW w:w="1721" w:type="pct"/>
            <w:shd w:val="clear" w:color="auto" w:fill="780000"/>
          </w:tcPr>
          <w:p w14:paraId="05FE1893" w14:textId="6C12AD55" w:rsidR="000F3525" w:rsidRPr="00906F22" w:rsidRDefault="000F3525" w:rsidP="00906F22">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Required Arguments</w:t>
            </w:r>
          </w:p>
        </w:tc>
      </w:tr>
      <w:tr w:rsidR="000F3525" w:rsidRPr="00E7594F" w14:paraId="22BF7FFF" w14:textId="00016672" w:rsidTr="000F3525">
        <w:tc>
          <w:tcPr>
            <w:tcW w:w="194" w:type="pct"/>
          </w:tcPr>
          <w:p w14:paraId="44DB2751" w14:textId="625187D0" w:rsidR="000F3525"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2</w:t>
            </w:r>
          </w:p>
        </w:tc>
        <w:tc>
          <w:tcPr>
            <w:tcW w:w="1210" w:type="pct"/>
          </w:tcPr>
          <w:p w14:paraId="022A6FDE" w14:textId="280E3A31" w:rsidR="000F3525" w:rsidRPr="00906F22"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All Buckets in Plan</w:t>
            </w:r>
          </w:p>
        </w:tc>
        <w:tc>
          <w:tcPr>
            <w:tcW w:w="1875" w:type="pct"/>
          </w:tcPr>
          <w:p w14:paraId="31123672" w14:textId="4EF2B180" w:rsidR="000F3525" w:rsidRPr="00906F22" w:rsidRDefault="000F3525" w:rsidP="00906F22">
            <w:pPr>
              <w:pStyle w:val="Table"/>
              <w:jc w:val="left"/>
              <w:rPr>
                <w:rFonts w:asciiTheme="minorHAnsi" w:hAnsiTheme="minorHAnsi" w:cstheme="minorHAnsi"/>
                <w:sz w:val="20"/>
                <w:szCs w:val="22"/>
                <w:lang w:val="en-US"/>
              </w:rPr>
            </w:pPr>
            <w:r w:rsidRPr="00F4299B">
              <w:rPr>
                <w:rFonts w:asciiTheme="minorHAnsi" w:hAnsiTheme="minorHAnsi" w:cstheme="minorHAnsi"/>
                <w:sz w:val="20"/>
                <w:szCs w:val="22"/>
                <w:lang w:val="en-US"/>
              </w:rPr>
              <w:t>Get all buckets in a plan</w:t>
            </w:r>
          </w:p>
        </w:tc>
        <w:tc>
          <w:tcPr>
            <w:tcW w:w="1721" w:type="pct"/>
          </w:tcPr>
          <w:p w14:paraId="50C3C8E1" w14:textId="31083FF9" w:rsidR="000F3525" w:rsidRPr="00F4299B" w:rsidRDefault="00BD5795"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PlanId</w:t>
            </w:r>
            <w:proofErr w:type="spellEnd"/>
            <w:r w:rsidR="000F3525">
              <w:rPr>
                <w:rFonts w:asciiTheme="minorHAnsi" w:hAnsiTheme="minorHAnsi" w:cstheme="minorHAnsi"/>
                <w:sz w:val="20"/>
                <w:szCs w:val="22"/>
                <w:lang w:val="en-US"/>
              </w:rPr>
              <w:t xml:space="preserve"> (see 2.3)</w:t>
            </w:r>
          </w:p>
        </w:tc>
      </w:tr>
      <w:tr w:rsidR="000F3525" w:rsidRPr="00E7594F" w14:paraId="19864E6B" w14:textId="01FE32B0" w:rsidTr="000F3525">
        <w:tc>
          <w:tcPr>
            <w:tcW w:w="194" w:type="pct"/>
          </w:tcPr>
          <w:p w14:paraId="1E5061F9" w14:textId="27E7155E" w:rsidR="000F3525"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3</w:t>
            </w:r>
          </w:p>
        </w:tc>
        <w:tc>
          <w:tcPr>
            <w:tcW w:w="1210" w:type="pct"/>
          </w:tcPr>
          <w:p w14:paraId="279E162E" w14:textId="26802D23" w:rsidR="000F3525" w:rsidRPr="00906F22"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All Tasks in Plan</w:t>
            </w:r>
          </w:p>
        </w:tc>
        <w:tc>
          <w:tcPr>
            <w:tcW w:w="1875" w:type="pct"/>
          </w:tcPr>
          <w:p w14:paraId="76C5B38E" w14:textId="1B5E8373" w:rsidR="000F3525" w:rsidRPr="00906F22" w:rsidRDefault="000F3525" w:rsidP="00906F22">
            <w:pPr>
              <w:pStyle w:val="Table"/>
              <w:jc w:val="left"/>
              <w:rPr>
                <w:rFonts w:asciiTheme="minorHAnsi" w:hAnsiTheme="minorHAnsi" w:cstheme="minorHAnsi"/>
                <w:sz w:val="20"/>
                <w:szCs w:val="22"/>
                <w:lang w:val="en-US"/>
              </w:rPr>
            </w:pPr>
            <w:r w:rsidRPr="00F4299B">
              <w:rPr>
                <w:rFonts w:asciiTheme="minorHAnsi" w:hAnsiTheme="minorHAnsi" w:cstheme="minorHAnsi"/>
                <w:sz w:val="20"/>
                <w:szCs w:val="22"/>
                <w:lang w:val="en-US"/>
              </w:rPr>
              <w:t>Get all tasks in a plan</w:t>
            </w:r>
          </w:p>
        </w:tc>
        <w:tc>
          <w:tcPr>
            <w:tcW w:w="1721" w:type="pct"/>
          </w:tcPr>
          <w:p w14:paraId="0FEB4E33" w14:textId="1ECC9BC6" w:rsidR="000F3525" w:rsidRPr="00906F22" w:rsidRDefault="00BD5795"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PlanId</w:t>
            </w:r>
            <w:proofErr w:type="spellEnd"/>
            <w:r w:rsidR="000F3525">
              <w:rPr>
                <w:rFonts w:asciiTheme="minorHAnsi" w:hAnsiTheme="minorHAnsi" w:cstheme="minorHAnsi"/>
                <w:sz w:val="20"/>
                <w:szCs w:val="22"/>
                <w:lang w:val="en-US"/>
              </w:rPr>
              <w:t xml:space="preserve"> (see 2.3)</w:t>
            </w:r>
          </w:p>
        </w:tc>
      </w:tr>
      <w:tr w:rsidR="000F3525" w:rsidRPr="00E7594F" w14:paraId="77E7D84F" w14:textId="5123C036" w:rsidTr="000F3525">
        <w:tc>
          <w:tcPr>
            <w:tcW w:w="194" w:type="pct"/>
          </w:tcPr>
          <w:p w14:paraId="6C8F821B" w14:textId="69AAB477" w:rsidR="000F3525"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4</w:t>
            </w:r>
          </w:p>
        </w:tc>
        <w:tc>
          <w:tcPr>
            <w:tcW w:w="1210" w:type="pct"/>
          </w:tcPr>
          <w:p w14:paraId="507B0DDA" w14:textId="0CCB4129" w:rsidR="000F3525" w:rsidRPr="00906F22"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Plan</w:t>
            </w:r>
          </w:p>
        </w:tc>
        <w:tc>
          <w:tcPr>
            <w:tcW w:w="1875" w:type="pct"/>
          </w:tcPr>
          <w:p w14:paraId="1BCF39C4" w14:textId="50DA34C3" w:rsidR="000F3525" w:rsidRPr="00906F22" w:rsidRDefault="000F3525" w:rsidP="00906F22">
            <w:pPr>
              <w:rPr>
                <w:rFonts w:asciiTheme="minorHAnsi" w:hAnsiTheme="minorHAnsi" w:cstheme="minorHAnsi"/>
                <w:szCs w:val="22"/>
                <w:lang w:val="en-US"/>
              </w:rPr>
            </w:pPr>
            <w:r w:rsidRPr="00F4299B">
              <w:rPr>
                <w:rFonts w:asciiTheme="minorHAnsi" w:hAnsiTheme="minorHAnsi" w:cstheme="minorHAnsi"/>
                <w:szCs w:val="22"/>
                <w:lang w:val="en-US"/>
              </w:rPr>
              <w:t>Get plan properties and relationships</w:t>
            </w:r>
          </w:p>
        </w:tc>
        <w:tc>
          <w:tcPr>
            <w:tcW w:w="1721" w:type="pct"/>
          </w:tcPr>
          <w:p w14:paraId="6391C59C" w14:textId="7B3E878D" w:rsidR="000F3525" w:rsidRPr="00906F22" w:rsidRDefault="00BD5795" w:rsidP="00906F22">
            <w:pPr>
              <w:rPr>
                <w:rFonts w:asciiTheme="minorHAnsi" w:hAnsiTheme="minorHAnsi" w:cstheme="minorHAnsi"/>
                <w:szCs w:val="22"/>
                <w:lang w:val="en-US"/>
              </w:rPr>
            </w:pPr>
            <w:proofErr w:type="spellStart"/>
            <w:r>
              <w:rPr>
                <w:rFonts w:asciiTheme="minorHAnsi" w:hAnsiTheme="minorHAnsi" w:cstheme="minorHAnsi"/>
                <w:szCs w:val="22"/>
                <w:lang w:val="en-US"/>
              </w:rPr>
              <w:t>PlanId</w:t>
            </w:r>
            <w:proofErr w:type="spellEnd"/>
            <w:r w:rsidR="000F3525">
              <w:rPr>
                <w:rFonts w:asciiTheme="minorHAnsi" w:hAnsiTheme="minorHAnsi" w:cstheme="minorHAnsi"/>
                <w:szCs w:val="22"/>
                <w:lang w:val="en-US"/>
              </w:rPr>
              <w:t xml:space="preserve"> (see 2.3)</w:t>
            </w:r>
          </w:p>
        </w:tc>
      </w:tr>
      <w:tr w:rsidR="000F3525" w:rsidRPr="00E7594F" w14:paraId="5A4B9F03" w14:textId="6A56E463" w:rsidTr="000F3525">
        <w:tc>
          <w:tcPr>
            <w:tcW w:w="194" w:type="pct"/>
          </w:tcPr>
          <w:p w14:paraId="23C228E1" w14:textId="6301B093" w:rsidR="000F3525"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5</w:t>
            </w:r>
          </w:p>
        </w:tc>
        <w:tc>
          <w:tcPr>
            <w:tcW w:w="1210" w:type="pct"/>
          </w:tcPr>
          <w:p w14:paraId="1462532D" w14:textId="587F3932" w:rsidR="000F3525" w:rsidRPr="00906F22"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Plan Details</w:t>
            </w:r>
          </w:p>
        </w:tc>
        <w:tc>
          <w:tcPr>
            <w:tcW w:w="1875" w:type="pct"/>
          </w:tcPr>
          <w:p w14:paraId="1B1D9E39" w14:textId="2BDBB2A1" w:rsidR="000F3525" w:rsidRPr="00906F22" w:rsidRDefault="000F3525" w:rsidP="00906F22">
            <w:pPr>
              <w:pStyle w:val="Table"/>
              <w:jc w:val="left"/>
              <w:rPr>
                <w:rFonts w:asciiTheme="minorHAnsi" w:hAnsiTheme="minorHAnsi" w:cstheme="minorHAnsi"/>
                <w:sz w:val="20"/>
                <w:szCs w:val="22"/>
                <w:lang w:val="en-US"/>
              </w:rPr>
            </w:pPr>
            <w:r w:rsidRPr="003A05B2">
              <w:rPr>
                <w:rFonts w:asciiTheme="minorHAnsi" w:hAnsiTheme="minorHAnsi" w:cstheme="minorHAnsi"/>
                <w:sz w:val="20"/>
                <w:szCs w:val="22"/>
                <w:lang w:val="en-US"/>
              </w:rPr>
              <w:t xml:space="preserve">Get </w:t>
            </w:r>
            <w:r>
              <w:rPr>
                <w:rFonts w:asciiTheme="minorHAnsi" w:hAnsiTheme="minorHAnsi" w:cstheme="minorHAnsi"/>
                <w:sz w:val="20"/>
                <w:szCs w:val="22"/>
                <w:lang w:val="en-US"/>
              </w:rPr>
              <w:t xml:space="preserve">task details like </w:t>
            </w:r>
            <w:proofErr w:type="spellStart"/>
            <w:r>
              <w:rPr>
                <w:rFonts w:asciiTheme="minorHAnsi" w:hAnsiTheme="minorHAnsi" w:cstheme="minorHAnsi"/>
                <w:sz w:val="20"/>
                <w:szCs w:val="22"/>
                <w:lang w:val="en-US"/>
              </w:rPr>
              <w:t>C</w:t>
            </w:r>
            <w:r w:rsidRPr="003A05B2">
              <w:rPr>
                <w:rFonts w:asciiTheme="minorHAnsi" w:hAnsiTheme="minorHAnsi" w:cstheme="minorHAnsi"/>
                <w:sz w:val="20"/>
                <w:szCs w:val="22"/>
                <w:lang w:val="en-US"/>
              </w:rPr>
              <w:t>ategoryDescriptions</w:t>
            </w:r>
            <w:proofErr w:type="spellEnd"/>
            <w:r w:rsidRPr="003A05B2">
              <w:rPr>
                <w:rFonts w:asciiTheme="minorHAnsi" w:hAnsiTheme="minorHAnsi" w:cstheme="minorHAnsi"/>
                <w:sz w:val="20"/>
                <w:szCs w:val="22"/>
                <w:lang w:val="en-US"/>
              </w:rPr>
              <w:t xml:space="preserve"> and </w:t>
            </w:r>
            <w:proofErr w:type="spellStart"/>
            <w:r w:rsidRPr="003A05B2">
              <w:rPr>
                <w:rFonts w:asciiTheme="minorHAnsi" w:hAnsiTheme="minorHAnsi" w:cstheme="minorHAnsi"/>
                <w:sz w:val="20"/>
                <w:szCs w:val="22"/>
                <w:lang w:val="en-US"/>
              </w:rPr>
              <w:t>SharedWith</w:t>
            </w:r>
            <w:proofErr w:type="spellEnd"/>
            <w:r w:rsidRPr="003A05B2">
              <w:rPr>
                <w:rFonts w:asciiTheme="minorHAnsi" w:hAnsiTheme="minorHAnsi" w:cstheme="minorHAnsi"/>
                <w:sz w:val="20"/>
                <w:szCs w:val="22"/>
                <w:lang w:val="en-US"/>
              </w:rPr>
              <w:t xml:space="preserve"> by using plan id</w:t>
            </w:r>
          </w:p>
        </w:tc>
        <w:tc>
          <w:tcPr>
            <w:tcW w:w="1721" w:type="pct"/>
          </w:tcPr>
          <w:p w14:paraId="22848754" w14:textId="1048BD51" w:rsidR="000F3525" w:rsidRPr="00906F22" w:rsidRDefault="00BD5795"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PlanId</w:t>
            </w:r>
            <w:proofErr w:type="spellEnd"/>
            <w:r w:rsidR="000F3525">
              <w:rPr>
                <w:rFonts w:asciiTheme="minorHAnsi" w:hAnsiTheme="minorHAnsi" w:cstheme="minorHAnsi"/>
                <w:sz w:val="20"/>
                <w:szCs w:val="22"/>
                <w:lang w:val="en-US"/>
              </w:rPr>
              <w:t xml:space="preserve"> (see 2.3)</w:t>
            </w:r>
          </w:p>
        </w:tc>
      </w:tr>
      <w:tr w:rsidR="000F3525" w:rsidRPr="00E7594F" w14:paraId="55178A87" w14:textId="5148616E" w:rsidTr="000F3525">
        <w:tc>
          <w:tcPr>
            <w:tcW w:w="194" w:type="pct"/>
          </w:tcPr>
          <w:p w14:paraId="23DB5EFD" w14:textId="3C65D055" w:rsidR="000F3525"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6</w:t>
            </w:r>
          </w:p>
        </w:tc>
        <w:tc>
          <w:tcPr>
            <w:tcW w:w="1210" w:type="pct"/>
          </w:tcPr>
          <w:p w14:paraId="222019AC" w14:textId="6AA700EC" w:rsidR="000F3525" w:rsidRPr="00906F22"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Planner Group</w:t>
            </w:r>
          </w:p>
        </w:tc>
        <w:tc>
          <w:tcPr>
            <w:tcW w:w="1875" w:type="pct"/>
          </w:tcPr>
          <w:p w14:paraId="44859E52" w14:textId="42E7ED89" w:rsidR="000F3525" w:rsidRPr="00906F22" w:rsidRDefault="000F3525" w:rsidP="00906F22">
            <w:pPr>
              <w:pStyle w:val="Table"/>
              <w:jc w:val="left"/>
              <w:rPr>
                <w:rFonts w:asciiTheme="minorHAnsi" w:hAnsiTheme="minorHAnsi" w:cstheme="minorHAnsi"/>
                <w:sz w:val="20"/>
                <w:szCs w:val="22"/>
                <w:lang w:val="en-US"/>
              </w:rPr>
            </w:pPr>
            <w:r w:rsidRPr="009F19BD">
              <w:rPr>
                <w:rFonts w:asciiTheme="minorHAnsi" w:hAnsiTheme="minorHAnsi" w:cstheme="minorHAnsi"/>
                <w:sz w:val="20"/>
                <w:szCs w:val="22"/>
                <w:lang w:val="en-US"/>
              </w:rPr>
              <w:t>Used to get group</w:t>
            </w:r>
            <w:r>
              <w:rPr>
                <w:rFonts w:asciiTheme="minorHAnsi" w:hAnsiTheme="minorHAnsi" w:cstheme="minorHAnsi"/>
                <w:sz w:val="20"/>
                <w:szCs w:val="22"/>
                <w:lang w:val="en-US"/>
              </w:rPr>
              <w:t xml:space="preserve"> details</w:t>
            </w:r>
            <w:r w:rsidRPr="009F19BD">
              <w:rPr>
                <w:rFonts w:asciiTheme="minorHAnsi" w:hAnsiTheme="minorHAnsi" w:cstheme="minorHAnsi"/>
                <w:sz w:val="20"/>
                <w:szCs w:val="22"/>
                <w:lang w:val="en-US"/>
              </w:rPr>
              <w:t xml:space="preserve"> related to planner</w:t>
            </w:r>
          </w:p>
        </w:tc>
        <w:tc>
          <w:tcPr>
            <w:tcW w:w="1721" w:type="pct"/>
          </w:tcPr>
          <w:p w14:paraId="60CE907A" w14:textId="5FA32FFC" w:rsidR="000F3525" w:rsidRPr="00906F22" w:rsidRDefault="00BD5795" w:rsidP="009F19BD">
            <w:pPr>
              <w:pStyle w:val="Table"/>
              <w:tabs>
                <w:tab w:val="left" w:pos="1830"/>
              </w:tabs>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GroupId</w:t>
            </w:r>
            <w:proofErr w:type="spellEnd"/>
            <w:r w:rsidR="000F3525">
              <w:rPr>
                <w:rFonts w:asciiTheme="minorHAnsi" w:hAnsiTheme="minorHAnsi" w:cstheme="minorHAnsi"/>
                <w:sz w:val="20"/>
                <w:szCs w:val="22"/>
                <w:lang w:val="en-US"/>
              </w:rPr>
              <w:t xml:space="preserve"> (see 2.3)</w:t>
            </w:r>
            <w:r w:rsidR="000F3525">
              <w:rPr>
                <w:rFonts w:asciiTheme="minorHAnsi" w:hAnsiTheme="minorHAnsi" w:cstheme="minorHAnsi"/>
                <w:sz w:val="20"/>
                <w:szCs w:val="22"/>
                <w:lang w:val="en-US"/>
              </w:rPr>
              <w:tab/>
            </w:r>
          </w:p>
        </w:tc>
      </w:tr>
      <w:tr w:rsidR="000F3525" w:rsidRPr="00E7594F" w14:paraId="066F762F" w14:textId="6F897827" w:rsidTr="000F3525">
        <w:tc>
          <w:tcPr>
            <w:tcW w:w="194" w:type="pct"/>
          </w:tcPr>
          <w:p w14:paraId="3F5548C8" w14:textId="40098FA2" w:rsidR="000F3525"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7</w:t>
            </w:r>
          </w:p>
        </w:tc>
        <w:tc>
          <w:tcPr>
            <w:tcW w:w="1210" w:type="pct"/>
          </w:tcPr>
          <w:p w14:paraId="032A359D" w14:textId="31D7D00D" w:rsidR="000F3525" w:rsidRPr="00906F22"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Update Plan</w:t>
            </w:r>
          </w:p>
        </w:tc>
        <w:tc>
          <w:tcPr>
            <w:tcW w:w="1875" w:type="pct"/>
          </w:tcPr>
          <w:p w14:paraId="05576FFA" w14:textId="7B46B72F" w:rsidR="000F3525" w:rsidRPr="00906F22" w:rsidRDefault="000F3525" w:rsidP="00906F22">
            <w:pPr>
              <w:pStyle w:val="Table"/>
              <w:jc w:val="left"/>
              <w:rPr>
                <w:rFonts w:asciiTheme="minorHAnsi" w:hAnsiTheme="minorHAnsi" w:cstheme="minorHAnsi"/>
                <w:sz w:val="20"/>
                <w:szCs w:val="22"/>
                <w:lang w:val="en-US"/>
              </w:rPr>
            </w:pPr>
            <w:r w:rsidRPr="003C0212">
              <w:rPr>
                <w:rFonts w:asciiTheme="minorHAnsi" w:hAnsiTheme="minorHAnsi" w:cstheme="minorHAnsi"/>
                <w:sz w:val="20"/>
                <w:szCs w:val="22"/>
                <w:lang w:val="en-US"/>
              </w:rPr>
              <w:t>Update plan with basic information</w:t>
            </w:r>
          </w:p>
        </w:tc>
        <w:tc>
          <w:tcPr>
            <w:tcW w:w="1721" w:type="pct"/>
          </w:tcPr>
          <w:p w14:paraId="5FFC3904" w14:textId="4C638B77" w:rsidR="000F3525" w:rsidRDefault="00BD5795"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PlanId</w:t>
            </w:r>
            <w:proofErr w:type="spellEnd"/>
          </w:p>
          <w:p w14:paraId="68371D28" w14:textId="1F047B4A" w:rsidR="000F3525"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One of the input fields or format your own json</w:t>
            </w:r>
          </w:p>
          <w:p w14:paraId="07D35639" w14:textId="24BC55DF" w:rsidR="000F3525" w:rsidRPr="00906F22" w:rsidRDefault="000F3525" w:rsidP="00906F22">
            <w:pPr>
              <w:pStyle w:val="Table"/>
              <w:jc w:val="left"/>
              <w:rPr>
                <w:rFonts w:asciiTheme="minorHAnsi" w:hAnsiTheme="minorHAnsi" w:cstheme="minorHAnsi"/>
                <w:sz w:val="20"/>
                <w:szCs w:val="22"/>
                <w:lang w:val="en-US"/>
              </w:rPr>
            </w:pPr>
          </w:p>
        </w:tc>
      </w:tr>
      <w:tr w:rsidR="000F3525" w:rsidRPr="00E7594F" w14:paraId="5D387A07" w14:textId="519F8B78" w:rsidTr="000F3525">
        <w:tc>
          <w:tcPr>
            <w:tcW w:w="194" w:type="pct"/>
          </w:tcPr>
          <w:p w14:paraId="3C0356CD" w14:textId="2B1C1114" w:rsidR="000F3525"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8</w:t>
            </w:r>
          </w:p>
        </w:tc>
        <w:tc>
          <w:tcPr>
            <w:tcW w:w="1210" w:type="pct"/>
          </w:tcPr>
          <w:p w14:paraId="7D15A18F" w14:textId="45D5F420" w:rsidR="000F3525" w:rsidRPr="00906F22" w:rsidRDefault="000F3525"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Update Plan Details</w:t>
            </w:r>
          </w:p>
        </w:tc>
        <w:tc>
          <w:tcPr>
            <w:tcW w:w="1875" w:type="pct"/>
          </w:tcPr>
          <w:p w14:paraId="41E3DA3F" w14:textId="6A64A5FF" w:rsidR="000F3525" w:rsidRPr="00906F22" w:rsidRDefault="000F3525" w:rsidP="00906F22">
            <w:pPr>
              <w:pStyle w:val="Table"/>
              <w:jc w:val="left"/>
              <w:rPr>
                <w:rFonts w:asciiTheme="minorHAnsi" w:hAnsiTheme="minorHAnsi" w:cstheme="minorHAnsi"/>
                <w:sz w:val="20"/>
                <w:szCs w:val="22"/>
                <w:lang w:val="en-US"/>
              </w:rPr>
            </w:pPr>
            <w:r w:rsidRPr="003C0212">
              <w:rPr>
                <w:rFonts w:asciiTheme="minorHAnsi" w:hAnsiTheme="minorHAnsi" w:cstheme="minorHAnsi"/>
                <w:sz w:val="20"/>
                <w:szCs w:val="22"/>
                <w:lang w:val="en-US"/>
              </w:rPr>
              <w:t>Update plan details</w:t>
            </w:r>
          </w:p>
        </w:tc>
        <w:tc>
          <w:tcPr>
            <w:tcW w:w="1721" w:type="pct"/>
          </w:tcPr>
          <w:p w14:paraId="756CC994" w14:textId="159F9F63" w:rsidR="000F3525" w:rsidRDefault="00BD5795" w:rsidP="001408BC">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PlanId</w:t>
            </w:r>
            <w:proofErr w:type="spellEnd"/>
          </w:p>
          <w:p w14:paraId="201EF417" w14:textId="77777777" w:rsidR="000F3525" w:rsidRDefault="000F3525" w:rsidP="001408BC">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One of the input fields or format your own json</w:t>
            </w:r>
          </w:p>
          <w:p w14:paraId="70B64E5C" w14:textId="77777777" w:rsidR="000F3525" w:rsidRPr="00906F22" w:rsidRDefault="000F3525" w:rsidP="0038155D">
            <w:pPr>
              <w:pStyle w:val="Table"/>
              <w:keepNext/>
              <w:jc w:val="left"/>
              <w:rPr>
                <w:rFonts w:asciiTheme="minorHAnsi" w:hAnsiTheme="minorHAnsi" w:cstheme="minorHAnsi"/>
                <w:sz w:val="20"/>
                <w:szCs w:val="22"/>
                <w:lang w:val="en-US"/>
              </w:rPr>
            </w:pPr>
          </w:p>
        </w:tc>
      </w:tr>
    </w:tbl>
    <w:p w14:paraId="10FADC07" w14:textId="22BD0EFF" w:rsidR="00F4299B" w:rsidRDefault="0038155D" w:rsidP="0038155D">
      <w:pPr>
        <w:pStyle w:val="Caption"/>
        <w:rPr>
          <w:lang w:val="en-US"/>
        </w:rPr>
      </w:pPr>
      <w:proofErr w:type="spellStart"/>
      <w:r>
        <w:t>Table</w:t>
      </w:r>
      <w:proofErr w:type="spellEnd"/>
      <w:r>
        <w:t xml:space="preserve"> </w:t>
      </w:r>
      <w:r>
        <w:fldChar w:fldCharType="begin"/>
      </w:r>
      <w:r>
        <w:instrText xml:space="preserve"> SEQ Table \* ARABIC </w:instrText>
      </w:r>
      <w:r>
        <w:fldChar w:fldCharType="separate"/>
      </w:r>
      <w:r w:rsidR="0076146C">
        <w:rPr>
          <w:noProof/>
        </w:rPr>
        <w:t>3</w:t>
      </w:r>
      <w:r>
        <w:fldChar w:fldCharType="end"/>
      </w:r>
      <w:r>
        <w:t xml:space="preserve"> – Plan </w:t>
      </w:r>
      <w:proofErr w:type="spellStart"/>
      <w:r>
        <w:t>Activities</w:t>
      </w:r>
      <w:proofErr w:type="spellEnd"/>
    </w:p>
    <w:p w14:paraId="5E7B7F41" w14:textId="60183174" w:rsidR="00613452" w:rsidRDefault="00613452" w:rsidP="00F4299B">
      <w:pPr>
        <w:pStyle w:val="BodyText"/>
        <w:rPr>
          <w:lang w:val="en-US"/>
        </w:rPr>
      </w:pPr>
    </w:p>
    <w:p w14:paraId="1B2E1AF7" w14:textId="435D98EB" w:rsidR="00613452" w:rsidRDefault="00613452" w:rsidP="00F4299B">
      <w:pPr>
        <w:pStyle w:val="BodyText"/>
        <w:rPr>
          <w:lang w:val="en-US"/>
        </w:rPr>
      </w:pPr>
    </w:p>
    <w:p w14:paraId="78C045D6" w14:textId="77777777" w:rsidR="00613452" w:rsidRPr="00F4299B" w:rsidRDefault="00613452" w:rsidP="00F4299B">
      <w:pPr>
        <w:pStyle w:val="BodyText"/>
        <w:rPr>
          <w:lang w:val="en-US"/>
        </w:rPr>
      </w:pPr>
    </w:p>
    <w:p w14:paraId="07330D4A" w14:textId="085CF1E8" w:rsidR="009D7683" w:rsidRPr="009D7683" w:rsidRDefault="00577BF5" w:rsidP="009D7683">
      <w:pPr>
        <w:pStyle w:val="Heading2"/>
        <w:rPr>
          <w:lang w:val="en-US"/>
        </w:rPr>
      </w:pPr>
      <w:bookmarkStart w:id="14" w:name="_Toc38274387"/>
      <w:r>
        <w:rPr>
          <w:lang w:val="en-US"/>
        </w:rPr>
        <w:lastRenderedPageBreak/>
        <w:t>Bucket Activities</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1677"/>
        <w:gridCol w:w="3260"/>
        <w:gridCol w:w="3690"/>
      </w:tblGrid>
      <w:tr w:rsidR="0041371B" w:rsidRPr="00E7594F" w14:paraId="2BD8C77F" w14:textId="2871028A" w:rsidTr="0041371B">
        <w:tc>
          <w:tcPr>
            <w:tcW w:w="245" w:type="pct"/>
            <w:shd w:val="clear" w:color="auto" w:fill="780000"/>
          </w:tcPr>
          <w:p w14:paraId="6BB40117" w14:textId="5040DCAF" w:rsidR="0041371B" w:rsidRPr="00906F22" w:rsidRDefault="0041371B" w:rsidP="000161FE">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w:t>
            </w:r>
          </w:p>
        </w:tc>
        <w:tc>
          <w:tcPr>
            <w:tcW w:w="924" w:type="pct"/>
            <w:shd w:val="clear" w:color="auto" w:fill="780000"/>
          </w:tcPr>
          <w:p w14:paraId="2876FD6E" w14:textId="37950A2C" w:rsidR="0041371B" w:rsidRPr="00906F22" w:rsidRDefault="0041371B" w:rsidP="000161FE">
            <w:pPr>
              <w:pStyle w:val="Table"/>
              <w:jc w:val="center"/>
              <w:rPr>
                <w:rFonts w:asciiTheme="minorHAnsi" w:hAnsiTheme="minorHAnsi" w:cstheme="minorHAnsi"/>
                <w:b/>
                <w:bCs/>
                <w:lang w:val="en-US"/>
              </w:rPr>
            </w:pPr>
            <w:r w:rsidRPr="00906F22">
              <w:rPr>
                <w:rFonts w:asciiTheme="minorHAnsi" w:hAnsiTheme="minorHAnsi" w:cstheme="minorHAnsi"/>
                <w:b/>
                <w:bCs/>
                <w:color w:val="FFFFFF" w:themeColor="background1"/>
                <w:lang w:val="en-US"/>
              </w:rPr>
              <w:t>Name</w:t>
            </w:r>
          </w:p>
        </w:tc>
        <w:tc>
          <w:tcPr>
            <w:tcW w:w="1797" w:type="pct"/>
            <w:shd w:val="clear" w:color="auto" w:fill="780000"/>
          </w:tcPr>
          <w:p w14:paraId="77E51EBA" w14:textId="77777777" w:rsidR="0041371B" w:rsidRPr="00906F22" w:rsidRDefault="0041371B" w:rsidP="000161FE">
            <w:pPr>
              <w:pStyle w:val="Table"/>
              <w:jc w:val="center"/>
              <w:rPr>
                <w:rFonts w:asciiTheme="minorHAnsi" w:hAnsiTheme="minorHAnsi" w:cstheme="minorHAnsi"/>
                <w:b/>
                <w:bCs/>
                <w:color w:val="FFFFFF" w:themeColor="background1"/>
                <w:lang w:val="en-US"/>
              </w:rPr>
            </w:pPr>
            <w:r w:rsidRPr="00906F22">
              <w:rPr>
                <w:rFonts w:asciiTheme="minorHAnsi" w:hAnsiTheme="minorHAnsi" w:cstheme="minorHAnsi"/>
                <w:b/>
                <w:bCs/>
                <w:color w:val="FFFFFF" w:themeColor="background1"/>
                <w:lang w:val="en-US"/>
              </w:rPr>
              <w:t>Description</w:t>
            </w:r>
          </w:p>
        </w:tc>
        <w:tc>
          <w:tcPr>
            <w:tcW w:w="2034" w:type="pct"/>
            <w:shd w:val="clear" w:color="auto" w:fill="780000"/>
          </w:tcPr>
          <w:p w14:paraId="127B2EB8" w14:textId="6B1B9438" w:rsidR="0041371B" w:rsidRPr="00906F22" w:rsidRDefault="0041371B" w:rsidP="000161FE">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Required Arguments</w:t>
            </w:r>
          </w:p>
        </w:tc>
      </w:tr>
      <w:tr w:rsidR="0041371B" w:rsidRPr="00E7594F" w14:paraId="7E85D0E9" w14:textId="1ABC005E" w:rsidTr="0041371B">
        <w:tc>
          <w:tcPr>
            <w:tcW w:w="245" w:type="pct"/>
          </w:tcPr>
          <w:p w14:paraId="11847BE1" w14:textId="1167027C" w:rsidR="0041371B"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9</w:t>
            </w:r>
          </w:p>
        </w:tc>
        <w:tc>
          <w:tcPr>
            <w:tcW w:w="924" w:type="pct"/>
          </w:tcPr>
          <w:p w14:paraId="366A2BC7" w14:textId="739AB7A7" w:rsidR="0041371B" w:rsidRPr="00906F22"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Create Bucket</w:t>
            </w:r>
          </w:p>
        </w:tc>
        <w:tc>
          <w:tcPr>
            <w:tcW w:w="1797" w:type="pct"/>
          </w:tcPr>
          <w:p w14:paraId="221E4690" w14:textId="6B90EF6C" w:rsidR="0041371B" w:rsidRPr="00906F22" w:rsidRDefault="0041371B" w:rsidP="00B85442">
            <w:pPr>
              <w:pStyle w:val="Table"/>
              <w:jc w:val="left"/>
              <w:rPr>
                <w:rFonts w:asciiTheme="minorHAnsi" w:hAnsiTheme="minorHAnsi" w:cstheme="minorHAnsi"/>
                <w:sz w:val="20"/>
                <w:szCs w:val="22"/>
                <w:lang w:val="en-US"/>
              </w:rPr>
            </w:pPr>
            <w:r w:rsidRPr="00613452">
              <w:rPr>
                <w:rFonts w:asciiTheme="minorHAnsi" w:hAnsiTheme="minorHAnsi" w:cstheme="minorHAnsi"/>
                <w:sz w:val="20"/>
                <w:szCs w:val="22"/>
                <w:lang w:val="en-US"/>
              </w:rPr>
              <w:t>Creates a new planner bucke</w:t>
            </w:r>
            <w:r>
              <w:rPr>
                <w:rFonts w:asciiTheme="minorHAnsi" w:hAnsiTheme="minorHAnsi" w:cstheme="minorHAnsi"/>
                <w:sz w:val="20"/>
                <w:szCs w:val="22"/>
                <w:lang w:val="en-US"/>
              </w:rPr>
              <w:t>t</w:t>
            </w:r>
          </w:p>
        </w:tc>
        <w:tc>
          <w:tcPr>
            <w:tcW w:w="2034" w:type="pct"/>
          </w:tcPr>
          <w:p w14:paraId="235B108C" w14:textId="77777777" w:rsidR="0041371B" w:rsidRDefault="0041371B" w:rsidP="00B8544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BucketName</w:t>
            </w:r>
            <w:proofErr w:type="spellEnd"/>
            <w:r>
              <w:rPr>
                <w:rFonts w:asciiTheme="minorHAnsi" w:hAnsiTheme="minorHAnsi" w:cstheme="minorHAnsi"/>
                <w:sz w:val="20"/>
                <w:szCs w:val="22"/>
                <w:lang w:val="en-US"/>
              </w:rPr>
              <w:t xml:space="preserve"> and </w:t>
            </w:r>
            <w:proofErr w:type="spellStart"/>
            <w:r>
              <w:rPr>
                <w:rFonts w:asciiTheme="minorHAnsi" w:hAnsiTheme="minorHAnsi" w:cstheme="minorHAnsi"/>
                <w:sz w:val="20"/>
                <w:szCs w:val="22"/>
                <w:lang w:val="en-US"/>
              </w:rPr>
              <w:t>PlanId</w:t>
            </w:r>
            <w:proofErr w:type="spellEnd"/>
            <w:r>
              <w:rPr>
                <w:rFonts w:asciiTheme="minorHAnsi" w:hAnsiTheme="minorHAnsi" w:cstheme="minorHAnsi"/>
                <w:sz w:val="20"/>
                <w:szCs w:val="22"/>
                <w:lang w:val="en-US"/>
              </w:rPr>
              <w:t xml:space="preserve"> or</w:t>
            </w:r>
          </w:p>
          <w:p w14:paraId="3966E07A" w14:textId="5B59E961" w:rsidR="0041371B" w:rsidRPr="00613452"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 xml:space="preserve"> format your own json</w:t>
            </w:r>
          </w:p>
        </w:tc>
      </w:tr>
      <w:tr w:rsidR="0041371B" w:rsidRPr="00E7594F" w14:paraId="3C370206" w14:textId="3ABE895A" w:rsidTr="0041371B">
        <w:tc>
          <w:tcPr>
            <w:tcW w:w="245" w:type="pct"/>
          </w:tcPr>
          <w:p w14:paraId="3522F095" w14:textId="3207BECD" w:rsidR="0041371B"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10</w:t>
            </w:r>
          </w:p>
        </w:tc>
        <w:tc>
          <w:tcPr>
            <w:tcW w:w="924" w:type="pct"/>
          </w:tcPr>
          <w:p w14:paraId="6EAC693C" w14:textId="2291241B" w:rsidR="0041371B" w:rsidRPr="00906F22"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Delete Bucket</w:t>
            </w:r>
          </w:p>
        </w:tc>
        <w:tc>
          <w:tcPr>
            <w:tcW w:w="1797" w:type="pct"/>
          </w:tcPr>
          <w:p w14:paraId="674E26E5" w14:textId="7F152261" w:rsidR="0041371B" w:rsidRPr="00906F22" w:rsidRDefault="0041371B" w:rsidP="00B85442">
            <w:pPr>
              <w:pStyle w:val="Table"/>
              <w:jc w:val="left"/>
              <w:rPr>
                <w:rFonts w:asciiTheme="minorHAnsi" w:hAnsiTheme="minorHAnsi" w:cstheme="minorHAnsi"/>
                <w:sz w:val="20"/>
                <w:szCs w:val="22"/>
                <w:lang w:val="en-US"/>
              </w:rPr>
            </w:pPr>
            <w:r w:rsidRPr="00613452">
              <w:rPr>
                <w:rFonts w:asciiTheme="minorHAnsi" w:hAnsiTheme="minorHAnsi" w:cstheme="minorHAnsi"/>
                <w:sz w:val="20"/>
                <w:szCs w:val="22"/>
                <w:lang w:val="en-US"/>
              </w:rPr>
              <w:t>Deletes a planner bucket</w:t>
            </w:r>
          </w:p>
        </w:tc>
        <w:tc>
          <w:tcPr>
            <w:tcW w:w="2034" w:type="pct"/>
          </w:tcPr>
          <w:p w14:paraId="3AA82427" w14:textId="4BC777EB" w:rsidR="0041371B" w:rsidRPr="00613452" w:rsidRDefault="0041371B" w:rsidP="00B8544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Bucket</w:t>
            </w:r>
            <w:r w:rsidR="00BD5795">
              <w:rPr>
                <w:rFonts w:asciiTheme="minorHAnsi" w:hAnsiTheme="minorHAnsi" w:cstheme="minorHAnsi"/>
                <w:sz w:val="20"/>
                <w:szCs w:val="22"/>
                <w:lang w:val="en-US"/>
              </w:rPr>
              <w:t>Id</w:t>
            </w:r>
            <w:proofErr w:type="spellEnd"/>
            <w:r>
              <w:rPr>
                <w:rFonts w:asciiTheme="minorHAnsi" w:hAnsiTheme="minorHAnsi" w:cstheme="minorHAnsi"/>
                <w:sz w:val="20"/>
                <w:szCs w:val="22"/>
                <w:lang w:val="en-US"/>
              </w:rPr>
              <w:t xml:space="preserve"> (Can be found wi</w:t>
            </w:r>
            <w:r w:rsidR="00F17A74">
              <w:rPr>
                <w:rFonts w:asciiTheme="minorHAnsi" w:hAnsiTheme="minorHAnsi" w:cstheme="minorHAnsi"/>
                <w:sz w:val="20"/>
                <w:szCs w:val="22"/>
                <w:lang w:val="en-US"/>
              </w:rPr>
              <w:t>t</w:t>
            </w:r>
            <w:r>
              <w:rPr>
                <w:rFonts w:asciiTheme="minorHAnsi" w:hAnsiTheme="minorHAnsi" w:cstheme="minorHAnsi"/>
                <w:sz w:val="20"/>
                <w:szCs w:val="22"/>
                <w:lang w:val="en-US"/>
              </w:rPr>
              <w:t>h Activity #2</w:t>
            </w:r>
            <w:r w:rsidR="0004098B">
              <w:rPr>
                <w:rFonts w:asciiTheme="minorHAnsi" w:hAnsiTheme="minorHAnsi" w:cstheme="minorHAnsi"/>
                <w:sz w:val="20"/>
                <w:szCs w:val="22"/>
                <w:lang w:val="en-US"/>
              </w:rPr>
              <w:t xml:space="preserve"> and #9</w:t>
            </w:r>
            <w:r>
              <w:rPr>
                <w:rFonts w:asciiTheme="minorHAnsi" w:hAnsiTheme="minorHAnsi" w:cstheme="minorHAnsi"/>
                <w:sz w:val="20"/>
                <w:szCs w:val="22"/>
                <w:lang w:val="en-US"/>
              </w:rPr>
              <w:t>)</w:t>
            </w:r>
          </w:p>
        </w:tc>
      </w:tr>
      <w:tr w:rsidR="0041371B" w:rsidRPr="00E7594F" w14:paraId="232BF117" w14:textId="5F7FB991" w:rsidTr="0041371B">
        <w:tc>
          <w:tcPr>
            <w:tcW w:w="245" w:type="pct"/>
          </w:tcPr>
          <w:p w14:paraId="422C1171" w14:textId="4C5DEAEA" w:rsidR="0041371B"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11</w:t>
            </w:r>
          </w:p>
        </w:tc>
        <w:tc>
          <w:tcPr>
            <w:tcW w:w="924" w:type="pct"/>
          </w:tcPr>
          <w:p w14:paraId="25556A10" w14:textId="187456A1" w:rsidR="0041371B" w:rsidRPr="00906F22"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All Tasks in Bucket</w:t>
            </w:r>
          </w:p>
        </w:tc>
        <w:tc>
          <w:tcPr>
            <w:tcW w:w="1797" w:type="pct"/>
          </w:tcPr>
          <w:p w14:paraId="58D29F09" w14:textId="11E9EDFA" w:rsidR="0041371B" w:rsidRPr="00906F22" w:rsidRDefault="0041371B" w:rsidP="00B85442">
            <w:pPr>
              <w:rPr>
                <w:rFonts w:asciiTheme="minorHAnsi" w:hAnsiTheme="minorHAnsi" w:cstheme="minorHAnsi"/>
                <w:szCs w:val="22"/>
                <w:lang w:val="en-US"/>
              </w:rPr>
            </w:pPr>
            <w:r w:rsidRPr="00DB0255">
              <w:rPr>
                <w:rFonts w:asciiTheme="minorHAnsi" w:hAnsiTheme="minorHAnsi" w:cstheme="minorHAnsi"/>
                <w:szCs w:val="22"/>
                <w:lang w:val="en-US"/>
              </w:rPr>
              <w:t>Get all tasks in a bucket by using bucket id</w:t>
            </w:r>
          </w:p>
        </w:tc>
        <w:tc>
          <w:tcPr>
            <w:tcW w:w="2034" w:type="pct"/>
          </w:tcPr>
          <w:p w14:paraId="41FEE1DE" w14:textId="3F73BECC" w:rsidR="0041371B" w:rsidRPr="00906F22" w:rsidRDefault="0041371B" w:rsidP="00B85442">
            <w:pPr>
              <w:rPr>
                <w:rFonts w:asciiTheme="minorHAnsi" w:hAnsiTheme="minorHAnsi" w:cstheme="minorHAnsi"/>
                <w:szCs w:val="22"/>
                <w:lang w:val="en-US"/>
              </w:rPr>
            </w:pPr>
            <w:proofErr w:type="spellStart"/>
            <w:r>
              <w:rPr>
                <w:rFonts w:asciiTheme="minorHAnsi" w:hAnsiTheme="minorHAnsi" w:cstheme="minorHAnsi"/>
                <w:szCs w:val="22"/>
                <w:lang w:val="en-US"/>
              </w:rPr>
              <w:t>Bucket</w:t>
            </w:r>
            <w:r w:rsidR="00BD5795">
              <w:rPr>
                <w:rFonts w:asciiTheme="minorHAnsi" w:hAnsiTheme="minorHAnsi" w:cstheme="minorHAnsi"/>
                <w:szCs w:val="22"/>
                <w:lang w:val="en-US"/>
              </w:rPr>
              <w:t>Id</w:t>
            </w:r>
            <w:proofErr w:type="spellEnd"/>
            <w:r>
              <w:rPr>
                <w:rFonts w:asciiTheme="minorHAnsi" w:hAnsiTheme="minorHAnsi" w:cstheme="minorHAnsi"/>
                <w:szCs w:val="22"/>
                <w:lang w:val="en-US"/>
              </w:rPr>
              <w:t xml:space="preserve"> (Can be found wi</w:t>
            </w:r>
            <w:r w:rsidR="00F17A74">
              <w:rPr>
                <w:rFonts w:asciiTheme="minorHAnsi" w:hAnsiTheme="minorHAnsi" w:cstheme="minorHAnsi"/>
                <w:szCs w:val="22"/>
                <w:lang w:val="en-US"/>
              </w:rPr>
              <w:t>t</w:t>
            </w:r>
            <w:r>
              <w:rPr>
                <w:rFonts w:asciiTheme="minorHAnsi" w:hAnsiTheme="minorHAnsi" w:cstheme="minorHAnsi"/>
                <w:szCs w:val="22"/>
                <w:lang w:val="en-US"/>
              </w:rPr>
              <w:t>h Activity #2</w:t>
            </w:r>
            <w:r w:rsidR="0004098B">
              <w:rPr>
                <w:rFonts w:asciiTheme="minorHAnsi" w:hAnsiTheme="minorHAnsi" w:cstheme="minorHAnsi"/>
                <w:szCs w:val="22"/>
                <w:lang w:val="en-US"/>
              </w:rPr>
              <w:t xml:space="preserve"> and #9</w:t>
            </w:r>
            <w:r>
              <w:rPr>
                <w:rFonts w:asciiTheme="minorHAnsi" w:hAnsiTheme="minorHAnsi" w:cstheme="minorHAnsi"/>
                <w:szCs w:val="22"/>
                <w:lang w:val="en-US"/>
              </w:rPr>
              <w:t>)</w:t>
            </w:r>
          </w:p>
        </w:tc>
      </w:tr>
      <w:tr w:rsidR="0041371B" w:rsidRPr="00E7594F" w14:paraId="2A69EC90" w14:textId="6A2BD498" w:rsidTr="0041371B">
        <w:tc>
          <w:tcPr>
            <w:tcW w:w="245" w:type="pct"/>
          </w:tcPr>
          <w:p w14:paraId="0A0E1D94" w14:textId="6BBFCEF7" w:rsidR="0041371B"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12</w:t>
            </w:r>
          </w:p>
        </w:tc>
        <w:tc>
          <w:tcPr>
            <w:tcW w:w="924" w:type="pct"/>
          </w:tcPr>
          <w:p w14:paraId="67CCCA82" w14:textId="2FA5E34F" w:rsidR="0041371B" w:rsidRPr="00906F22"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 xml:space="preserve">Get Bucket </w:t>
            </w:r>
          </w:p>
        </w:tc>
        <w:tc>
          <w:tcPr>
            <w:tcW w:w="1797" w:type="pct"/>
          </w:tcPr>
          <w:p w14:paraId="3681BE2F" w14:textId="02C41EDB" w:rsidR="0041371B" w:rsidRPr="00906F22" w:rsidRDefault="0041371B" w:rsidP="00B85442">
            <w:pPr>
              <w:pStyle w:val="Table"/>
              <w:jc w:val="left"/>
              <w:rPr>
                <w:rFonts w:asciiTheme="minorHAnsi" w:hAnsiTheme="minorHAnsi" w:cstheme="minorHAnsi"/>
                <w:sz w:val="20"/>
                <w:szCs w:val="22"/>
                <w:lang w:val="en-US"/>
              </w:rPr>
            </w:pPr>
            <w:r w:rsidRPr="00B85442">
              <w:rPr>
                <w:rFonts w:asciiTheme="minorHAnsi" w:hAnsiTheme="minorHAnsi" w:cstheme="minorHAnsi"/>
                <w:sz w:val="20"/>
                <w:szCs w:val="22"/>
                <w:lang w:val="en-US"/>
              </w:rPr>
              <w:t>Get bucket</w:t>
            </w:r>
            <w:r>
              <w:rPr>
                <w:rFonts w:asciiTheme="minorHAnsi" w:hAnsiTheme="minorHAnsi" w:cstheme="minorHAnsi"/>
                <w:sz w:val="20"/>
                <w:szCs w:val="22"/>
                <w:lang w:val="en-US"/>
              </w:rPr>
              <w:t xml:space="preserve"> </w:t>
            </w:r>
            <w:r w:rsidRPr="00B85442">
              <w:rPr>
                <w:rFonts w:asciiTheme="minorHAnsi" w:hAnsiTheme="minorHAnsi" w:cstheme="minorHAnsi"/>
                <w:sz w:val="20"/>
                <w:szCs w:val="22"/>
                <w:lang w:val="en-US"/>
              </w:rPr>
              <w:t xml:space="preserve">properties and relationships </w:t>
            </w:r>
          </w:p>
        </w:tc>
        <w:tc>
          <w:tcPr>
            <w:tcW w:w="2034" w:type="pct"/>
          </w:tcPr>
          <w:p w14:paraId="2E87A7FB" w14:textId="3D1C5745" w:rsidR="0041371B" w:rsidRPr="00906F22" w:rsidRDefault="00BD5795" w:rsidP="00B8544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B</w:t>
            </w:r>
            <w:r w:rsidR="004A7017">
              <w:rPr>
                <w:rFonts w:asciiTheme="minorHAnsi" w:hAnsiTheme="minorHAnsi" w:cstheme="minorHAnsi"/>
                <w:sz w:val="20"/>
                <w:szCs w:val="22"/>
                <w:lang w:val="en-US"/>
              </w:rPr>
              <w:t>ucketId</w:t>
            </w:r>
            <w:proofErr w:type="spellEnd"/>
            <w:r w:rsidR="004A7017">
              <w:rPr>
                <w:rFonts w:asciiTheme="minorHAnsi" w:hAnsiTheme="minorHAnsi" w:cstheme="minorHAnsi"/>
                <w:sz w:val="20"/>
                <w:szCs w:val="22"/>
                <w:lang w:val="en-US"/>
              </w:rPr>
              <w:t xml:space="preserve"> </w:t>
            </w:r>
            <w:r w:rsidR="0041371B">
              <w:rPr>
                <w:rFonts w:asciiTheme="minorHAnsi" w:hAnsiTheme="minorHAnsi" w:cstheme="minorHAnsi"/>
                <w:sz w:val="20"/>
                <w:szCs w:val="22"/>
                <w:lang w:val="en-US"/>
              </w:rPr>
              <w:t>(Can be found wi</w:t>
            </w:r>
            <w:r w:rsidR="00F17A74">
              <w:rPr>
                <w:rFonts w:asciiTheme="minorHAnsi" w:hAnsiTheme="minorHAnsi" w:cstheme="minorHAnsi"/>
                <w:sz w:val="20"/>
                <w:szCs w:val="22"/>
                <w:lang w:val="en-US"/>
              </w:rPr>
              <w:t>t</w:t>
            </w:r>
            <w:r w:rsidR="0041371B">
              <w:rPr>
                <w:rFonts w:asciiTheme="minorHAnsi" w:hAnsiTheme="minorHAnsi" w:cstheme="minorHAnsi"/>
                <w:sz w:val="20"/>
                <w:szCs w:val="22"/>
                <w:lang w:val="en-US"/>
              </w:rPr>
              <w:t>h Activity #</w:t>
            </w:r>
            <w:r w:rsidR="0004098B">
              <w:rPr>
                <w:rFonts w:asciiTheme="minorHAnsi" w:hAnsiTheme="minorHAnsi" w:cstheme="minorHAnsi"/>
                <w:sz w:val="20"/>
                <w:szCs w:val="22"/>
                <w:lang w:val="en-US"/>
              </w:rPr>
              <w:t>3 and #9</w:t>
            </w:r>
            <w:r w:rsidR="0041371B">
              <w:rPr>
                <w:rFonts w:asciiTheme="minorHAnsi" w:hAnsiTheme="minorHAnsi" w:cstheme="minorHAnsi"/>
                <w:sz w:val="20"/>
                <w:szCs w:val="22"/>
                <w:lang w:val="en-US"/>
              </w:rPr>
              <w:t>)</w:t>
            </w:r>
          </w:p>
        </w:tc>
      </w:tr>
      <w:tr w:rsidR="0041371B" w:rsidRPr="00E7594F" w14:paraId="493286A2" w14:textId="25441D14" w:rsidTr="0041371B">
        <w:tc>
          <w:tcPr>
            <w:tcW w:w="245" w:type="pct"/>
          </w:tcPr>
          <w:p w14:paraId="158376C5" w14:textId="7B01D03D" w:rsidR="0041371B"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13</w:t>
            </w:r>
          </w:p>
        </w:tc>
        <w:tc>
          <w:tcPr>
            <w:tcW w:w="924" w:type="pct"/>
          </w:tcPr>
          <w:p w14:paraId="3CA521D6" w14:textId="5A915C01" w:rsidR="0041371B" w:rsidRPr="00906F22"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Update Bucket</w:t>
            </w:r>
          </w:p>
        </w:tc>
        <w:tc>
          <w:tcPr>
            <w:tcW w:w="1797" w:type="pct"/>
          </w:tcPr>
          <w:p w14:paraId="260FDA32" w14:textId="5EB18185" w:rsidR="0041371B" w:rsidRPr="00906F22"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 xml:space="preserve">Update bucket </w:t>
            </w:r>
          </w:p>
        </w:tc>
        <w:tc>
          <w:tcPr>
            <w:tcW w:w="2034" w:type="pct"/>
          </w:tcPr>
          <w:p w14:paraId="555B4F40" w14:textId="43760339" w:rsidR="0041371B" w:rsidRDefault="00BD5795" w:rsidP="00B85442">
            <w:pPr>
              <w:pStyle w:val="Table"/>
              <w:keepNext/>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B</w:t>
            </w:r>
            <w:r w:rsidR="004A7017">
              <w:rPr>
                <w:rFonts w:asciiTheme="minorHAnsi" w:hAnsiTheme="minorHAnsi" w:cstheme="minorHAnsi"/>
                <w:sz w:val="20"/>
                <w:szCs w:val="22"/>
                <w:lang w:val="en-US"/>
              </w:rPr>
              <w:t>ucketId</w:t>
            </w:r>
            <w:proofErr w:type="spellEnd"/>
            <w:r w:rsidR="004A7017">
              <w:rPr>
                <w:rFonts w:asciiTheme="minorHAnsi" w:hAnsiTheme="minorHAnsi" w:cstheme="minorHAnsi"/>
                <w:sz w:val="20"/>
                <w:szCs w:val="22"/>
                <w:lang w:val="en-US"/>
              </w:rPr>
              <w:t xml:space="preserve"> </w:t>
            </w:r>
            <w:r w:rsidR="0041371B">
              <w:rPr>
                <w:rFonts w:asciiTheme="minorHAnsi" w:hAnsiTheme="minorHAnsi" w:cstheme="minorHAnsi"/>
                <w:sz w:val="20"/>
                <w:szCs w:val="22"/>
                <w:lang w:val="en-US"/>
              </w:rPr>
              <w:t>(see 2.3)</w:t>
            </w:r>
          </w:p>
          <w:p w14:paraId="489D21FD" w14:textId="29C555BB" w:rsidR="0041371B" w:rsidRDefault="0041371B" w:rsidP="00B8544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 xml:space="preserve">Bucket Name or </w:t>
            </w:r>
            <w:r w:rsidR="00EE1775">
              <w:rPr>
                <w:rFonts w:asciiTheme="minorHAnsi" w:hAnsiTheme="minorHAnsi" w:cstheme="minorHAnsi"/>
                <w:sz w:val="20"/>
                <w:szCs w:val="22"/>
                <w:lang w:val="en-US"/>
              </w:rPr>
              <w:t xml:space="preserve">string - </w:t>
            </w:r>
            <w:proofErr w:type="spellStart"/>
            <w:r>
              <w:rPr>
                <w:rFonts w:asciiTheme="minorHAnsi" w:hAnsiTheme="minorHAnsi" w:cstheme="minorHAnsi"/>
                <w:sz w:val="20"/>
                <w:szCs w:val="22"/>
                <w:lang w:val="en-US"/>
              </w:rPr>
              <w:t>json</w:t>
            </w:r>
            <w:r w:rsidR="00EE1775">
              <w:rPr>
                <w:rFonts w:asciiTheme="minorHAnsi" w:hAnsiTheme="minorHAnsi" w:cstheme="minorHAnsi"/>
                <w:sz w:val="20"/>
                <w:szCs w:val="22"/>
                <w:lang w:val="en-US"/>
              </w:rPr>
              <w:t>format</w:t>
            </w:r>
            <w:proofErr w:type="spellEnd"/>
          </w:p>
          <w:p w14:paraId="411C5A63" w14:textId="5E509B1B" w:rsidR="0041371B" w:rsidRPr="00906F22" w:rsidRDefault="0041371B" w:rsidP="00B85442">
            <w:pPr>
              <w:pStyle w:val="Table"/>
              <w:keepNext/>
              <w:jc w:val="left"/>
              <w:rPr>
                <w:rFonts w:asciiTheme="minorHAnsi" w:hAnsiTheme="minorHAnsi" w:cstheme="minorHAnsi"/>
                <w:sz w:val="20"/>
                <w:szCs w:val="22"/>
                <w:lang w:val="en-US"/>
              </w:rPr>
            </w:pPr>
          </w:p>
        </w:tc>
      </w:tr>
    </w:tbl>
    <w:p w14:paraId="221142A5" w14:textId="6AEBE77C" w:rsidR="000161FE" w:rsidRDefault="000161FE">
      <w:pPr>
        <w:pStyle w:val="Caption"/>
      </w:pPr>
      <w:bookmarkStart w:id="15" w:name="_Toc38274388"/>
      <w:proofErr w:type="spellStart"/>
      <w:r>
        <w:t>Table</w:t>
      </w:r>
      <w:proofErr w:type="spellEnd"/>
      <w:r>
        <w:t xml:space="preserve"> </w:t>
      </w:r>
      <w:r>
        <w:fldChar w:fldCharType="begin"/>
      </w:r>
      <w:r>
        <w:instrText xml:space="preserve"> SEQ Table \* ARABIC </w:instrText>
      </w:r>
      <w:r>
        <w:fldChar w:fldCharType="separate"/>
      </w:r>
      <w:r w:rsidR="0076146C">
        <w:rPr>
          <w:noProof/>
        </w:rPr>
        <w:t>4</w:t>
      </w:r>
      <w:r>
        <w:fldChar w:fldCharType="end"/>
      </w:r>
      <w:r>
        <w:t xml:space="preserve"> </w:t>
      </w:r>
      <w:r w:rsidR="00DB0255">
        <w:t>–</w:t>
      </w:r>
      <w:r>
        <w:t xml:space="preserve"> </w:t>
      </w:r>
      <w:proofErr w:type="spellStart"/>
      <w:r w:rsidR="00DB0255">
        <w:t>Bucket</w:t>
      </w:r>
      <w:proofErr w:type="spellEnd"/>
      <w:r w:rsidR="00DB0255">
        <w:t xml:space="preserve"> </w:t>
      </w:r>
      <w:proofErr w:type="spellStart"/>
      <w:r w:rsidR="00DB0255">
        <w:t>Activities</w:t>
      </w:r>
      <w:proofErr w:type="spellEnd"/>
    </w:p>
    <w:p w14:paraId="25515F76" w14:textId="2DE775AA" w:rsidR="00ED4DE2" w:rsidRDefault="00ED4DE2" w:rsidP="00ED4DE2">
      <w:pPr>
        <w:pStyle w:val="BodyText"/>
      </w:pPr>
    </w:p>
    <w:p w14:paraId="2399CD55" w14:textId="7512519F" w:rsidR="00ED4DE2" w:rsidRDefault="00ED4DE2" w:rsidP="00ED4DE2">
      <w:pPr>
        <w:pStyle w:val="BodyText"/>
      </w:pPr>
    </w:p>
    <w:p w14:paraId="5AD23A5E" w14:textId="754C92C8" w:rsidR="00ED4DE2" w:rsidRDefault="00ED4DE2" w:rsidP="00ED4DE2">
      <w:pPr>
        <w:pStyle w:val="BodyText"/>
      </w:pPr>
    </w:p>
    <w:p w14:paraId="15A7F107" w14:textId="70293DAB" w:rsidR="00ED4DE2" w:rsidRDefault="00ED4DE2" w:rsidP="00ED4DE2">
      <w:pPr>
        <w:pStyle w:val="BodyText"/>
      </w:pPr>
    </w:p>
    <w:p w14:paraId="792FCD71" w14:textId="3CF429AA" w:rsidR="00ED4DE2" w:rsidRDefault="00ED4DE2" w:rsidP="00ED4DE2">
      <w:pPr>
        <w:pStyle w:val="BodyText"/>
      </w:pPr>
    </w:p>
    <w:p w14:paraId="7DEF2CE8" w14:textId="02E6F624" w:rsidR="00ED4DE2" w:rsidRDefault="00ED4DE2" w:rsidP="00ED4DE2">
      <w:pPr>
        <w:pStyle w:val="BodyText"/>
      </w:pPr>
    </w:p>
    <w:p w14:paraId="717D8709" w14:textId="5DF02F02" w:rsidR="00ED4DE2" w:rsidRDefault="00ED4DE2" w:rsidP="00ED4DE2">
      <w:pPr>
        <w:pStyle w:val="BodyText"/>
      </w:pPr>
    </w:p>
    <w:p w14:paraId="62484E18" w14:textId="27A27EB2" w:rsidR="00ED4DE2" w:rsidRDefault="00ED4DE2" w:rsidP="00ED4DE2">
      <w:pPr>
        <w:pStyle w:val="BodyText"/>
      </w:pPr>
    </w:p>
    <w:p w14:paraId="1FE32C49" w14:textId="45CC049B" w:rsidR="00ED4DE2" w:rsidRDefault="00ED4DE2" w:rsidP="00ED4DE2">
      <w:pPr>
        <w:pStyle w:val="BodyText"/>
      </w:pPr>
    </w:p>
    <w:p w14:paraId="3ED98946" w14:textId="614C250A" w:rsidR="00ED4DE2" w:rsidRDefault="00ED4DE2" w:rsidP="00ED4DE2">
      <w:pPr>
        <w:pStyle w:val="BodyText"/>
      </w:pPr>
    </w:p>
    <w:p w14:paraId="4135ECB7" w14:textId="77777777" w:rsidR="00ED4DE2" w:rsidRPr="00ED4DE2" w:rsidRDefault="00ED4DE2" w:rsidP="00ED4DE2">
      <w:pPr>
        <w:pStyle w:val="BodyText"/>
      </w:pPr>
    </w:p>
    <w:p w14:paraId="2F7ABF6B" w14:textId="41721A17" w:rsidR="00577BF5" w:rsidRDefault="00577BF5" w:rsidP="00577BF5">
      <w:pPr>
        <w:pStyle w:val="Heading2"/>
        <w:rPr>
          <w:lang w:val="en-US"/>
        </w:rPr>
      </w:pPr>
      <w:r>
        <w:rPr>
          <w:lang w:val="en-US"/>
        </w:rPr>
        <w:lastRenderedPageBreak/>
        <w:t>Task Activities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1929"/>
        <w:gridCol w:w="3489"/>
        <w:gridCol w:w="3209"/>
      </w:tblGrid>
      <w:tr w:rsidR="0048707F" w:rsidRPr="00E7594F" w14:paraId="52D5FADF" w14:textId="1C2827B1" w:rsidTr="009779F4">
        <w:tc>
          <w:tcPr>
            <w:tcW w:w="154" w:type="pct"/>
            <w:shd w:val="clear" w:color="auto" w:fill="780000"/>
          </w:tcPr>
          <w:p w14:paraId="3EA3E123" w14:textId="46A44BA3" w:rsidR="0048707F" w:rsidRPr="00906F22" w:rsidRDefault="0048707F" w:rsidP="00906F22">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w:t>
            </w:r>
          </w:p>
        </w:tc>
        <w:tc>
          <w:tcPr>
            <w:tcW w:w="1094" w:type="pct"/>
            <w:shd w:val="clear" w:color="auto" w:fill="780000"/>
          </w:tcPr>
          <w:p w14:paraId="29CE8079" w14:textId="09C0A5C3" w:rsidR="0048707F" w:rsidRPr="00906F22" w:rsidRDefault="0048707F" w:rsidP="00906F22">
            <w:pPr>
              <w:pStyle w:val="Table"/>
              <w:jc w:val="center"/>
              <w:rPr>
                <w:rFonts w:asciiTheme="minorHAnsi" w:hAnsiTheme="minorHAnsi" w:cstheme="minorHAnsi"/>
                <w:b/>
                <w:bCs/>
                <w:lang w:val="en-US"/>
              </w:rPr>
            </w:pPr>
            <w:r w:rsidRPr="00906F22">
              <w:rPr>
                <w:rFonts w:asciiTheme="minorHAnsi" w:hAnsiTheme="minorHAnsi" w:cstheme="minorHAnsi"/>
                <w:b/>
                <w:bCs/>
                <w:color w:val="FFFFFF" w:themeColor="background1"/>
                <w:lang w:val="en-US"/>
              </w:rPr>
              <w:t>Name</w:t>
            </w:r>
          </w:p>
        </w:tc>
        <w:tc>
          <w:tcPr>
            <w:tcW w:w="1953" w:type="pct"/>
            <w:shd w:val="clear" w:color="auto" w:fill="780000"/>
          </w:tcPr>
          <w:p w14:paraId="72236491" w14:textId="77777777" w:rsidR="0048707F" w:rsidRPr="00906F22" w:rsidRDefault="0048707F" w:rsidP="00906F22">
            <w:pPr>
              <w:pStyle w:val="Table"/>
              <w:jc w:val="center"/>
              <w:rPr>
                <w:rFonts w:asciiTheme="minorHAnsi" w:hAnsiTheme="minorHAnsi" w:cstheme="minorHAnsi"/>
                <w:b/>
                <w:bCs/>
                <w:color w:val="FFFFFF" w:themeColor="background1"/>
                <w:lang w:val="en-US"/>
              </w:rPr>
            </w:pPr>
            <w:r w:rsidRPr="00906F22">
              <w:rPr>
                <w:rFonts w:asciiTheme="minorHAnsi" w:hAnsiTheme="minorHAnsi" w:cstheme="minorHAnsi"/>
                <w:b/>
                <w:bCs/>
                <w:color w:val="FFFFFF" w:themeColor="background1"/>
                <w:lang w:val="en-US"/>
              </w:rPr>
              <w:t>Description</w:t>
            </w:r>
          </w:p>
        </w:tc>
        <w:tc>
          <w:tcPr>
            <w:tcW w:w="1799" w:type="pct"/>
            <w:shd w:val="clear" w:color="auto" w:fill="780000"/>
          </w:tcPr>
          <w:p w14:paraId="4B876AB2" w14:textId="0CD5E082" w:rsidR="0048707F" w:rsidRPr="00906F22" w:rsidRDefault="0048707F" w:rsidP="00906F22">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Required Arguments</w:t>
            </w:r>
          </w:p>
        </w:tc>
      </w:tr>
      <w:tr w:rsidR="0048707F" w:rsidRPr="00E7594F" w14:paraId="0ED6A802" w14:textId="25150DC0" w:rsidTr="009779F4">
        <w:tc>
          <w:tcPr>
            <w:tcW w:w="154" w:type="pct"/>
          </w:tcPr>
          <w:p w14:paraId="2B5836E6" w14:textId="0D03FA04" w:rsidR="0048707F" w:rsidRDefault="0048707F" w:rsidP="00895E67">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14</w:t>
            </w:r>
          </w:p>
        </w:tc>
        <w:tc>
          <w:tcPr>
            <w:tcW w:w="1094" w:type="pct"/>
          </w:tcPr>
          <w:p w14:paraId="760621F0" w14:textId="3000D781" w:rsidR="0048707F" w:rsidRPr="00906F22" w:rsidRDefault="0048707F"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Create Task</w:t>
            </w:r>
          </w:p>
        </w:tc>
        <w:tc>
          <w:tcPr>
            <w:tcW w:w="1953" w:type="pct"/>
          </w:tcPr>
          <w:p w14:paraId="6450E7BA" w14:textId="50C74A68" w:rsidR="0048707F" w:rsidRPr="00906F22" w:rsidRDefault="0048707F" w:rsidP="00906F22">
            <w:pPr>
              <w:pStyle w:val="Table"/>
              <w:jc w:val="left"/>
              <w:rPr>
                <w:rFonts w:asciiTheme="minorHAnsi" w:hAnsiTheme="minorHAnsi" w:cstheme="minorHAnsi"/>
                <w:sz w:val="20"/>
                <w:szCs w:val="22"/>
                <w:lang w:val="en-US"/>
              </w:rPr>
            </w:pPr>
            <w:r w:rsidRPr="000F3525">
              <w:rPr>
                <w:rFonts w:asciiTheme="minorHAnsi" w:hAnsiTheme="minorHAnsi" w:cstheme="minorHAnsi"/>
                <w:sz w:val="20"/>
                <w:szCs w:val="22"/>
                <w:lang w:val="en-US"/>
              </w:rPr>
              <w:t>Creates a new planner task</w:t>
            </w:r>
          </w:p>
        </w:tc>
        <w:tc>
          <w:tcPr>
            <w:tcW w:w="1799" w:type="pct"/>
          </w:tcPr>
          <w:p w14:paraId="04907F26" w14:textId="4B9EE96C" w:rsidR="0048707F" w:rsidRDefault="0048707F" w:rsidP="000F3525">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PlanId</w:t>
            </w:r>
            <w:proofErr w:type="spellEnd"/>
            <w:r>
              <w:rPr>
                <w:rFonts w:asciiTheme="minorHAnsi" w:hAnsiTheme="minorHAnsi" w:cstheme="minorHAnsi"/>
                <w:sz w:val="20"/>
                <w:szCs w:val="22"/>
                <w:lang w:val="en-US"/>
              </w:rPr>
              <w:t xml:space="preserve">, </w:t>
            </w:r>
            <w:proofErr w:type="spellStart"/>
            <w:r>
              <w:rPr>
                <w:rFonts w:asciiTheme="minorHAnsi" w:hAnsiTheme="minorHAnsi" w:cstheme="minorHAnsi"/>
                <w:sz w:val="20"/>
                <w:szCs w:val="22"/>
                <w:lang w:val="en-US"/>
              </w:rPr>
              <w:t>BucketId</w:t>
            </w:r>
            <w:proofErr w:type="spellEnd"/>
            <w:r>
              <w:rPr>
                <w:rFonts w:asciiTheme="minorHAnsi" w:hAnsiTheme="minorHAnsi" w:cstheme="minorHAnsi"/>
                <w:sz w:val="20"/>
                <w:szCs w:val="22"/>
                <w:lang w:val="en-US"/>
              </w:rPr>
              <w:t xml:space="preserve">, </w:t>
            </w:r>
            <w:r w:rsidR="00F21269">
              <w:rPr>
                <w:rFonts w:asciiTheme="minorHAnsi" w:hAnsiTheme="minorHAnsi" w:cstheme="minorHAnsi"/>
                <w:sz w:val="20"/>
                <w:szCs w:val="22"/>
                <w:lang w:val="en-US"/>
              </w:rPr>
              <w:t>string -</w:t>
            </w:r>
            <w:r>
              <w:rPr>
                <w:rFonts w:asciiTheme="minorHAnsi" w:hAnsiTheme="minorHAnsi" w:cstheme="minorHAnsi"/>
                <w:sz w:val="20"/>
                <w:szCs w:val="22"/>
                <w:lang w:val="en-US"/>
              </w:rPr>
              <w:t>Title or</w:t>
            </w:r>
          </w:p>
          <w:p w14:paraId="33BD457C" w14:textId="366A91DF" w:rsidR="0048707F" w:rsidRPr="000F3525" w:rsidRDefault="0048707F" w:rsidP="000F3525">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 xml:space="preserve"> format your own json</w:t>
            </w:r>
          </w:p>
        </w:tc>
      </w:tr>
      <w:tr w:rsidR="0048707F" w:rsidRPr="00E7594F" w14:paraId="5DAA8362" w14:textId="7F1F6B80" w:rsidTr="009779F4">
        <w:tc>
          <w:tcPr>
            <w:tcW w:w="154" w:type="pct"/>
          </w:tcPr>
          <w:p w14:paraId="6ED27CA5" w14:textId="0E1F7172" w:rsidR="0048707F" w:rsidRDefault="0048707F" w:rsidP="00895E67">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15</w:t>
            </w:r>
          </w:p>
        </w:tc>
        <w:tc>
          <w:tcPr>
            <w:tcW w:w="1094" w:type="pct"/>
          </w:tcPr>
          <w:p w14:paraId="5BF81B9B" w14:textId="723ED085" w:rsidR="0048707F" w:rsidRPr="00906F22" w:rsidRDefault="0048707F"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Delete Task</w:t>
            </w:r>
          </w:p>
        </w:tc>
        <w:tc>
          <w:tcPr>
            <w:tcW w:w="1953" w:type="pct"/>
          </w:tcPr>
          <w:p w14:paraId="58480311" w14:textId="148B7072" w:rsidR="0048707F" w:rsidRPr="00906F22" w:rsidRDefault="0048707F" w:rsidP="00906F22">
            <w:pPr>
              <w:pStyle w:val="Table"/>
              <w:jc w:val="left"/>
              <w:rPr>
                <w:rFonts w:asciiTheme="minorHAnsi" w:hAnsiTheme="minorHAnsi" w:cstheme="minorHAnsi"/>
                <w:sz w:val="20"/>
                <w:szCs w:val="22"/>
                <w:lang w:val="en-US"/>
              </w:rPr>
            </w:pPr>
            <w:r w:rsidRPr="000F3525">
              <w:rPr>
                <w:rFonts w:asciiTheme="minorHAnsi" w:hAnsiTheme="minorHAnsi" w:cstheme="minorHAnsi"/>
                <w:sz w:val="20"/>
                <w:szCs w:val="22"/>
                <w:lang w:val="en-US"/>
              </w:rPr>
              <w:t>Deletes a planner task</w:t>
            </w:r>
          </w:p>
        </w:tc>
        <w:tc>
          <w:tcPr>
            <w:tcW w:w="1799" w:type="pct"/>
          </w:tcPr>
          <w:p w14:paraId="736C1C4F" w14:textId="32CBC2E9" w:rsidR="0048707F" w:rsidRPr="00906F22" w:rsidRDefault="00BD5795"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TaskId</w:t>
            </w:r>
            <w:proofErr w:type="spellEnd"/>
            <w:r w:rsidR="0048707F">
              <w:rPr>
                <w:rFonts w:asciiTheme="minorHAnsi" w:hAnsiTheme="minorHAnsi" w:cstheme="minorHAnsi"/>
                <w:sz w:val="20"/>
                <w:szCs w:val="22"/>
                <w:lang w:val="en-US"/>
              </w:rPr>
              <w:t xml:space="preserve"> (Can be found with Activity #2</w:t>
            </w:r>
            <w:r w:rsidR="00A44926">
              <w:rPr>
                <w:rFonts w:asciiTheme="minorHAnsi" w:hAnsiTheme="minorHAnsi" w:cstheme="minorHAnsi"/>
                <w:sz w:val="20"/>
                <w:szCs w:val="22"/>
                <w:lang w:val="en-US"/>
              </w:rPr>
              <w:t xml:space="preserve">, </w:t>
            </w:r>
            <w:r w:rsidR="0048707F">
              <w:rPr>
                <w:rFonts w:asciiTheme="minorHAnsi" w:hAnsiTheme="minorHAnsi" w:cstheme="minorHAnsi"/>
                <w:sz w:val="20"/>
                <w:szCs w:val="22"/>
                <w:lang w:val="en-US"/>
              </w:rPr>
              <w:t>#11</w:t>
            </w:r>
            <w:r w:rsidR="00A44926">
              <w:rPr>
                <w:rFonts w:asciiTheme="minorHAnsi" w:hAnsiTheme="minorHAnsi" w:cstheme="minorHAnsi"/>
                <w:sz w:val="20"/>
                <w:szCs w:val="22"/>
                <w:lang w:val="en-US"/>
              </w:rPr>
              <w:t xml:space="preserve"> and #14</w:t>
            </w:r>
            <w:r w:rsidR="0048707F">
              <w:rPr>
                <w:rFonts w:asciiTheme="minorHAnsi" w:hAnsiTheme="minorHAnsi" w:cstheme="minorHAnsi"/>
                <w:sz w:val="20"/>
                <w:szCs w:val="22"/>
                <w:lang w:val="en-US"/>
              </w:rPr>
              <w:t>)</w:t>
            </w:r>
          </w:p>
        </w:tc>
      </w:tr>
      <w:tr w:rsidR="009779F4" w:rsidRPr="00E7594F" w14:paraId="698DC07F" w14:textId="77777777" w:rsidTr="009779F4">
        <w:tc>
          <w:tcPr>
            <w:tcW w:w="154" w:type="pct"/>
          </w:tcPr>
          <w:p w14:paraId="3D46F3D9" w14:textId="79CEF9D0" w:rsidR="009779F4" w:rsidRDefault="009779F4" w:rsidP="00895E67">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16</w:t>
            </w:r>
          </w:p>
        </w:tc>
        <w:tc>
          <w:tcPr>
            <w:tcW w:w="1094" w:type="pct"/>
          </w:tcPr>
          <w:p w14:paraId="6605AEBC" w14:textId="5095954B" w:rsidR="009779F4" w:rsidRDefault="00F21269"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Task</w:t>
            </w:r>
          </w:p>
        </w:tc>
        <w:tc>
          <w:tcPr>
            <w:tcW w:w="1953" w:type="pct"/>
          </w:tcPr>
          <w:p w14:paraId="030D5983" w14:textId="0216471A" w:rsidR="009779F4" w:rsidRPr="000F3525" w:rsidRDefault="00F21269"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Planner task</w:t>
            </w:r>
          </w:p>
        </w:tc>
        <w:tc>
          <w:tcPr>
            <w:tcW w:w="1799" w:type="pct"/>
          </w:tcPr>
          <w:p w14:paraId="322FA9B1" w14:textId="4601BCF5" w:rsidR="009779F4" w:rsidRDefault="00BD5795"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TaskId</w:t>
            </w:r>
            <w:proofErr w:type="spellEnd"/>
            <w:r w:rsidR="00F21269">
              <w:rPr>
                <w:rFonts w:asciiTheme="minorHAnsi" w:hAnsiTheme="minorHAnsi" w:cstheme="minorHAnsi"/>
                <w:sz w:val="20"/>
                <w:szCs w:val="22"/>
                <w:lang w:val="en-US"/>
              </w:rPr>
              <w:t xml:space="preserve"> (Can be found with Activity #2, #11 and #14)</w:t>
            </w:r>
          </w:p>
        </w:tc>
      </w:tr>
      <w:tr w:rsidR="0048707F" w:rsidRPr="00E7594F" w14:paraId="2ECF6E11" w14:textId="15870AFF" w:rsidTr="009779F4">
        <w:tc>
          <w:tcPr>
            <w:tcW w:w="154" w:type="pct"/>
          </w:tcPr>
          <w:p w14:paraId="79E27CD9" w14:textId="75AF926D" w:rsidR="0048707F" w:rsidRDefault="0048707F" w:rsidP="00895E67">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w:t>
            </w:r>
            <w:r w:rsidR="009779F4">
              <w:rPr>
                <w:rFonts w:asciiTheme="minorHAnsi" w:hAnsiTheme="minorHAnsi" w:cstheme="minorHAnsi"/>
                <w:sz w:val="20"/>
                <w:szCs w:val="22"/>
                <w:lang w:val="en-US"/>
              </w:rPr>
              <w:t>7</w:t>
            </w:r>
          </w:p>
        </w:tc>
        <w:tc>
          <w:tcPr>
            <w:tcW w:w="1094" w:type="pct"/>
          </w:tcPr>
          <w:p w14:paraId="717F2921" w14:textId="1C04A960" w:rsidR="0048707F" w:rsidRPr="00906F22" w:rsidRDefault="0048707F"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All My Task</w:t>
            </w:r>
          </w:p>
        </w:tc>
        <w:tc>
          <w:tcPr>
            <w:tcW w:w="1953" w:type="pct"/>
          </w:tcPr>
          <w:p w14:paraId="3659D1B9" w14:textId="50D91319" w:rsidR="0048707F" w:rsidRPr="00906F22" w:rsidRDefault="0048707F" w:rsidP="00906F22">
            <w:pPr>
              <w:rPr>
                <w:rFonts w:asciiTheme="minorHAnsi" w:hAnsiTheme="minorHAnsi" w:cstheme="minorHAnsi"/>
                <w:szCs w:val="22"/>
                <w:lang w:val="en-US"/>
              </w:rPr>
            </w:pPr>
            <w:r w:rsidRPr="000F3525">
              <w:rPr>
                <w:rFonts w:asciiTheme="minorHAnsi" w:hAnsiTheme="minorHAnsi" w:cstheme="minorHAnsi"/>
                <w:szCs w:val="22"/>
                <w:lang w:val="en-US"/>
              </w:rPr>
              <w:t>Get all tasks for the signed in user</w:t>
            </w:r>
          </w:p>
        </w:tc>
        <w:tc>
          <w:tcPr>
            <w:tcW w:w="1799" w:type="pct"/>
          </w:tcPr>
          <w:p w14:paraId="78BD9BB2" w14:textId="77777777" w:rsidR="0048707F" w:rsidRPr="00906F22" w:rsidRDefault="0048707F" w:rsidP="00906F22">
            <w:pPr>
              <w:rPr>
                <w:rFonts w:asciiTheme="minorHAnsi" w:hAnsiTheme="minorHAnsi" w:cstheme="minorHAnsi"/>
                <w:szCs w:val="22"/>
                <w:lang w:val="en-US"/>
              </w:rPr>
            </w:pPr>
          </w:p>
        </w:tc>
      </w:tr>
      <w:tr w:rsidR="0048707F" w:rsidRPr="00E7594F" w14:paraId="5E9CEB2B" w14:textId="1D0AEB4F" w:rsidTr="009779F4">
        <w:tc>
          <w:tcPr>
            <w:tcW w:w="154" w:type="pct"/>
          </w:tcPr>
          <w:p w14:paraId="255F1E81" w14:textId="51321428" w:rsidR="0048707F" w:rsidRDefault="0048707F" w:rsidP="00895E67">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w:t>
            </w:r>
            <w:r w:rsidR="009779F4">
              <w:rPr>
                <w:rFonts w:asciiTheme="minorHAnsi" w:hAnsiTheme="minorHAnsi" w:cstheme="minorHAnsi"/>
                <w:sz w:val="20"/>
                <w:szCs w:val="22"/>
                <w:lang w:val="en-US"/>
              </w:rPr>
              <w:t>8</w:t>
            </w:r>
          </w:p>
        </w:tc>
        <w:tc>
          <w:tcPr>
            <w:tcW w:w="1094" w:type="pct"/>
          </w:tcPr>
          <w:p w14:paraId="66BE3D11" w14:textId="00DC7AC9" w:rsidR="0048707F" w:rsidRPr="00906F22" w:rsidRDefault="0048707F"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Task Details</w:t>
            </w:r>
          </w:p>
        </w:tc>
        <w:tc>
          <w:tcPr>
            <w:tcW w:w="1953" w:type="pct"/>
          </w:tcPr>
          <w:p w14:paraId="2B39AC8A" w14:textId="38BAC510" w:rsidR="0048707F" w:rsidRPr="00906F22" w:rsidRDefault="0048707F" w:rsidP="00906F22">
            <w:pPr>
              <w:pStyle w:val="Table"/>
              <w:jc w:val="left"/>
              <w:rPr>
                <w:rFonts w:asciiTheme="minorHAnsi" w:hAnsiTheme="minorHAnsi" w:cstheme="minorHAnsi"/>
                <w:sz w:val="20"/>
                <w:szCs w:val="22"/>
                <w:lang w:val="en-US"/>
              </w:rPr>
            </w:pPr>
            <w:r w:rsidRPr="0090785B">
              <w:rPr>
                <w:rFonts w:asciiTheme="minorHAnsi" w:hAnsiTheme="minorHAnsi" w:cstheme="minorHAnsi"/>
                <w:sz w:val="20"/>
                <w:szCs w:val="22"/>
                <w:lang w:val="en-US"/>
              </w:rPr>
              <w:t>Get additional information about a task like checklist and description</w:t>
            </w:r>
          </w:p>
        </w:tc>
        <w:tc>
          <w:tcPr>
            <w:tcW w:w="1799" w:type="pct"/>
          </w:tcPr>
          <w:p w14:paraId="46F2020D" w14:textId="3AD00BFA" w:rsidR="0048707F" w:rsidRPr="00906F22" w:rsidRDefault="00BD5795"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TaskId</w:t>
            </w:r>
            <w:proofErr w:type="spellEnd"/>
            <w:r w:rsidR="00A44926">
              <w:rPr>
                <w:rFonts w:asciiTheme="minorHAnsi" w:hAnsiTheme="minorHAnsi" w:cstheme="minorHAnsi"/>
                <w:sz w:val="20"/>
                <w:szCs w:val="22"/>
                <w:lang w:val="en-US"/>
              </w:rPr>
              <w:t xml:space="preserve"> (Can be found with Activity #2, #11 and #14)</w:t>
            </w:r>
          </w:p>
        </w:tc>
      </w:tr>
      <w:tr w:rsidR="0048707F" w:rsidRPr="00E7594F" w14:paraId="08E8245A" w14:textId="4D458A15" w:rsidTr="009779F4">
        <w:tc>
          <w:tcPr>
            <w:tcW w:w="154" w:type="pct"/>
          </w:tcPr>
          <w:p w14:paraId="2B39EBD7" w14:textId="6E977607" w:rsidR="0048707F" w:rsidRDefault="00895E67" w:rsidP="00895E67">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1</w:t>
            </w:r>
            <w:r w:rsidR="009779F4">
              <w:rPr>
                <w:rFonts w:asciiTheme="minorHAnsi" w:hAnsiTheme="minorHAnsi" w:cstheme="minorHAnsi"/>
                <w:sz w:val="20"/>
                <w:szCs w:val="22"/>
                <w:lang w:val="en-US"/>
              </w:rPr>
              <w:t>9</w:t>
            </w:r>
          </w:p>
        </w:tc>
        <w:tc>
          <w:tcPr>
            <w:tcW w:w="1094" w:type="pct"/>
          </w:tcPr>
          <w:p w14:paraId="44F6C3F0" w14:textId="4D21F828" w:rsidR="0048707F" w:rsidRPr="00906F22" w:rsidRDefault="0048707F"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Update Task</w:t>
            </w:r>
          </w:p>
        </w:tc>
        <w:tc>
          <w:tcPr>
            <w:tcW w:w="1953" w:type="pct"/>
          </w:tcPr>
          <w:p w14:paraId="49C79691" w14:textId="47C9C879" w:rsidR="0048707F" w:rsidRPr="00906F22" w:rsidRDefault="005E7104" w:rsidP="00906F22">
            <w:pPr>
              <w:pStyle w:val="Table"/>
              <w:jc w:val="left"/>
              <w:rPr>
                <w:rFonts w:asciiTheme="minorHAnsi" w:hAnsiTheme="minorHAnsi" w:cstheme="minorHAnsi"/>
                <w:sz w:val="20"/>
                <w:szCs w:val="22"/>
                <w:lang w:val="en-US"/>
              </w:rPr>
            </w:pPr>
            <w:r w:rsidRPr="005E7104">
              <w:rPr>
                <w:rFonts w:asciiTheme="minorHAnsi" w:hAnsiTheme="minorHAnsi" w:cstheme="minorHAnsi"/>
                <w:sz w:val="20"/>
                <w:szCs w:val="22"/>
                <w:lang w:val="en-US"/>
              </w:rPr>
              <w:t>Update plan task</w:t>
            </w:r>
          </w:p>
        </w:tc>
        <w:tc>
          <w:tcPr>
            <w:tcW w:w="1799" w:type="pct"/>
          </w:tcPr>
          <w:p w14:paraId="20C1CD12" w14:textId="1E3B6ED8" w:rsidR="0048707F" w:rsidRDefault="00BD5795"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TaskId</w:t>
            </w:r>
            <w:proofErr w:type="spellEnd"/>
            <w:r w:rsidR="00895E67">
              <w:rPr>
                <w:rFonts w:asciiTheme="minorHAnsi" w:hAnsiTheme="minorHAnsi" w:cstheme="minorHAnsi"/>
                <w:sz w:val="20"/>
                <w:szCs w:val="22"/>
                <w:lang w:val="en-US"/>
              </w:rPr>
              <w:t xml:space="preserve"> (Can be found with Activity #2, #11 and #14)</w:t>
            </w:r>
          </w:p>
          <w:p w14:paraId="4E1620DB" w14:textId="77777777" w:rsidR="00E477F6" w:rsidRDefault="00E477F6" w:rsidP="00E477F6">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One of the input fields or format your own json</w:t>
            </w:r>
          </w:p>
          <w:p w14:paraId="7FCF2DE7" w14:textId="333203A0" w:rsidR="00E477F6" w:rsidRPr="00906F22" w:rsidRDefault="00E477F6" w:rsidP="00906F22">
            <w:pPr>
              <w:pStyle w:val="Table"/>
              <w:jc w:val="left"/>
              <w:rPr>
                <w:rFonts w:asciiTheme="minorHAnsi" w:hAnsiTheme="minorHAnsi" w:cstheme="minorHAnsi"/>
                <w:sz w:val="20"/>
                <w:szCs w:val="22"/>
                <w:lang w:val="en-US"/>
              </w:rPr>
            </w:pPr>
          </w:p>
        </w:tc>
      </w:tr>
      <w:tr w:rsidR="0048707F" w:rsidRPr="00E7594F" w14:paraId="54EB4870" w14:textId="4A20F4CC" w:rsidTr="009779F4">
        <w:tc>
          <w:tcPr>
            <w:tcW w:w="154" w:type="pct"/>
          </w:tcPr>
          <w:p w14:paraId="2F06D404" w14:textId="3F3F6DFA" w:rsidR="0048707F" w:rsidRDefault="009779F4" w:rsidP="00895E67">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20</w:t>
            </w:r>
          </w:p>
        </w:tc>
        <w:tc>
          <w:tcPr>
            <w:tcW w:w="1094" w:type="pct"/>
          </w:tcPr>
          <w:p w14:paraId="4CC744D8" w14:textId="6819560B" w:rsidR="0048707F" w:rsidRPr="00906F22" w:rsidRDefault="0048707F"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Update Task Details</w:t>
            </w:r>
          </w:p>
        </w:tc>
        <w:tc>
          <w:tcPr>
            <w:tcW w:w="1953" w:type="pct"/>
          </w:tcPr>
          <w:p w14:paraId="13A8FC7F" w14:textId="21A727C8" w:rsidR="0048707F" w:rsidRPr="00906F22" w:rsidRDefault="005E7104" w:rsidP="00DB0255">
            <w:pPr>
              <w:pStyle w:val="Table"/>
              <w:keepNext/>
              <w:jc w:val="left"/>
              <w:rPr>
                <w:rFonts w:asciiTheme="minorHAnsi" w:hAnsiTheme="minorHAnsi" w:cstheme="minorHAnsi"/>
                <w:sz w:val="20"/>
                <w:szCs w:val="22"/>
                <w:lang w:val="en-US"/>
              </w:rPr>
            </w:pPr>
            <w:r w:rsidRPr="005E7104">
              <w:rPr>
                <w:rFonts w:asciiTheme="minorHAnsi" w:hAnsiTheme="minorHAnsi" w:cstheme="minorHAnsi"/>
                <w:sz w:val="20"/>
                <w:szCs w:val="22"/>
                <w:lang w:val="en-US"/>
              </w:rPr>
              <w:t>Update Task details</w:t>
            </w:r>
          </w:p>
        </w:tc>
        <w:tc>
          <w:tcPr>
            <w:tcW w:w="1799" w:type="pct"/>
          </w:tcPr>
          <w:p w14:paraId="362936AB" w14:textId="463465B3" w:rsidR="00E477F6" w:rsidRDefault="00BD5795" w:rsidP="00DB0255">
            <w:pPr>
              <w:pStyle w:val="Table"/>
              <w:keepNext/>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TaskId</w:t>
            </w:r>
            <w:proofErr w:type="spellEnd"/>
            <w:r w:rsidR="00895E67">
              <w:rPr>
                <w:rFonts w:asciiTheme="minorHAnsi" w:hAnsiTheme="minorHAnsi" w:cstheme="minorHAnsi"/>
                <w:sz w:val="20"/>
                <w:szCs w:val="22"/>
                <w:lang w:val="en-US"/>
              </w:rPr>
              <w:t xml:space="preserve"> (Can be found with Activity #2, #11 and #14)</w:t>
            </w:r>
          </w:p>
          <w:p w14:paraId="0CDFCE3C" w14:textId="1C255231" w:rsidR="00E477F6" w:rsidRDefault="00E477F6" w:rsidP="00E477F6">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One of the input fields or format your own json</w:t>
            </w:r>
          </w:p>
          <w:p w14:paraId="6D5C15F1" w14:textId="3293FDDD" w:rsidR="00E477F6" w:rsidRPr="00906F22" w:rsidRDefault="00E477F6" w:rsidP="00DB0255">
            <w:pPr>
              <w:pStyle w:val="Table"/>
              <w:keepNext/>
              <w:jc w:val="left"/>
              <w:rPr>
                <w:rFonts w:asciiTheme="minorHAnsi" w:hAnsiTheme="minorHAnsi" w:cstheme="minorHAnsi"/>
                <w:sz w:val="20"/>
                <w:szCs w:val="22"/>
                <w:lang w:val="en-US"/>
              </w:rPr>
            </w:pPr>
          </w:p>
        </w:tc>
      </w:tr>
    </w:tbl>
    <w:p w14:paraId="47FBF4D9" w14:textId="394A2FD1" w:rsidR="00DB0255" w:rsidRDefault="00DB0255">
      <w:pPr>
        <w:pStyle w:val="Caption"/>
      </w:pPr>
      <w:bookmarkStart w:id="16" w:name="_Toc38274389"/>
      <w:proofErr w:type="spellStart"/>
      <w:r>
        <w:t>Table</w:t>
      </w:r>
      <w:proofErr w:type="spellEnd"/>
      <w:r>
        <w:t xml:space="preserve"> </w:t>
      </w:r>
      <w:r>
        <w:fldChar w:fldCharType="begin"/>
      </w:r>
      <w:r>
        <w:instrText xml:space="preserve"> SEQ Table \* ARABIC </w:instrText>
      </w:r>
      <w:r>
        <w:fldChar w:fldCharType="separate"/>
      </w:r>
      <w:r w:rsidR="0076146C">
        <w:rPr>
          <w:noProof/>
        </w:rPr>
        <w:t>5</w:t>
      </w:r>
      <w:r>
        <w:fldChar w:fldCharType="end"/>
      </w:r>
      <w:r>
        <w:t xml:space="preserve"> – </w:t>
      </w:r>
      <w:proofErr w:type="spellStart"/>
      <w:r>
        <w:t>Task</w:t>
      </w:r>
      <w:proofErr w:type="spellEnd"/>
      <w:r>
        <w:t xml:space="preserve"> </w:t>
      </w:r>
      <w:proofErr w:type="spellStart"/>
      <w:r>
        <w:t>Activities</w:t>
      </w:r>
      <w:proofErr w:type="spellEnd"/>
    </w:p>
    <w:p w14:paraId="6E193492" w14:textId="4651EAAC" w:rsidR="00F21269" w:rsidRDefault="00F21269" w:rsidP="00F21269">
      <w:pPr>
        <w:pStyle w:val="BodyText"/>
      </w:pPr>
    </w:p>
    <w:p w14:paraId="4FA4985B" w14:textId="223035E1" w:rsidR="00F21269" w:rsidRDefault="00F21269" w:rsidP="00F21269">
      <w:pPr>
        <w:pStyle w:val="BodyText"/>
      </w:pPr>
    </w:p>
    <w:p w14:paraId="2E8FCE02" w14:textId="2DCC5DF4" w:rsidR="00F21269" w:rsidRDefault="00F21269" w:rsidP="00F21269">
      <w:pPr>
        <w:pStyle w:val="BodyText"/>
      </w:pPr>
    </w:p>
    <w:p w14:paraId="143D31C2" w14:textId="3A7223F3" w:rsidR="00F21269" w:rsidRDefault="00F21269" w:rsidP="00F21269">
      <w:pPr>
        <w:pStyle w:val="BodyText"/>
      </w:pPr>
    </w:p>
    <w:p w14:paraId="47D9FE6A" w14:textId="1C84D0C1" w:rsidR="00F21269" w:rsidRDefault="00F21269" w:rsidP="00F21269">
      <w:pPr>
        <w:pStyle w:val="BodyText"/>
      </w:pPr>
    </w:p>
    <w:p w14:paraId="2E49404D" w14:textId="77777777" w:rsidR="00F21269" w:rsidRPr="00F21269" w:rsidRDefault="00F21269" w:rsidP="00F21269">
      <w:pPr>
        <w:pStyle w:val="BodyText"/>
      </w:pPr>
    </w:p>
    <w:p w14:paraId="060077FD" w14:textId="502CF66B" w:rsidR="009D7683" w:rsidRPr="0076146C" w:rsidRDefault="00577BF5" w:rsidP="009D7683">
      <w:pPr>
        <w:pStyle w:val="Heading2"/>
        <w:rPr>
          <w:lang w:val="en-US"/>
        </w:rPr>
      </w:pPr>
      <w:r>
        <w:rPr>
          <w:lang w:val="en-US"/>
        </w:rPr>
        <w:lastRenderedPageBreak/>
        <w:t>Group and User</w:t>
      </w:r>
      <w:bookmarkEnd w:id="16"/>
      <w:r>
        <w:rPr>
          <w:lang w:val="en-US"/>
        </w:rPr>
        <w:t xml:space="preserve"> </w:t>
      </w:r>
    </w:p>
    <w:p w14:paraId="27292054" w14:textId="77777777" w:rsidR="009D7683" w:rsidRPr="009D7683" w:rsidRDefault="009D7683" w:rsidP="009D7683">
      <w:pPr>
        <w:pStyle w:val="BodyText"/>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2581"/>
        <w:gridCol w:w="3023"/>
        <w:gridCol w:w="3023"/>
      </w:tblGrid>
      <w:tr w:rsidR="00EA4F4A" w:rsidRPr="00E7594F" w14:paraId="511607F9" w14:textId="09DDFAE8" w:rsidTr="00EA4F4A">
        <w:tc>
          <w:tcPr>
            <w:tcW w:w="194" w:type="pct"/>
            <w:shd w:val="clear" w:color="auto" w:fill="780000"/>
          </w:tcPr>
          <w:p w14:paraId="2E67BACB" w14:textId="588AB5C8" w:rsidR="00EA4F4A" w:rsidRPr="00906F22" w:rsidRDefault="00EA4F4A" w:rsidP="00906F22">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w:t>
            </w:r>
          </w:p>
        </w:tc>
        <w:tc>
          <w:tcPr>
            <w:tcW w:w="1440" w:type="pct"/>
            <w:shd w:val="clear" w:color="auto" w:fill="780000"/>
          </w:tcPr>
          <w:p w14:paraId="6005C594" w14:textId="3E9D2A2C" w:rsidR="00EA4F4A" w:rsidRPr="00906F22" w:rsidRDefault="00EA4F4A" w:rsidP="00906F22">
            <w:pPr>
              <w:pStyle w:val="Table"/>
              <w:jc w:val="center"/>
              <w:rPr>
                <w:rFonts w:asciiTheme="minorHAnsi" w:hAnsiTheme="minorHAnsi" w:cstheme="minorHAnsi"/>
                <w:b/>
                <w:bCs/>
                <w:lang w:val="en-US"/>
              </w:rPr>
            </w:pPr>
            <w:r w:rsidRPr="00906F22">
              <w:rPr>
                <w:rFonts w:asciiTheme="minorHAnsi" w:hAnsiTheme="minorHAnsi" w:cstheme="minorHAnsi"/>
                <w:b/>
                <w:bCs/>
                <w:color w:val="FFFFFF" w:themeColor="background1"/>
                <w:lang w:val="en-US"/>
              </w:rPr>
              <w:t>Name</w:t>
            </w:r>
          </w:p>
        </w:tc>
        <w:tc>
          <w:tcPr>
            <w:tcW w:w="1683" w:type="pct"/>
            <w:shd w:val="clear" w:color="auto" w:fill="780000"/>
          </w:tcPr>
          <w:p w14:paraId="5879BB5F" w14:textId="77777777" w:rsidR="00EA4F4A" w:rsidRPr="00906F22" w:rsidRDefault="00EA4F4A" w:rsidP="00906F22">
            <w:pPr>
              <w:pStyle w:val="Table"/>
              <w:jc w:val="center"/>
              <w:rPr>
                <w:rFonts w:asciiTheme="minorHAnsi" w:hAnsiTheme="minorHAnsi" w:cstheme="minorHAnsi"/>
                <w:b/>
                <w:bCs/>
                <w:color w:val="FFFFFF" w:themeColor="background1"/>
                <w:lang w:val="en-US"/>
              </w:rPr>
            </w:pPr>
            <w:r w:rsidRPr="00906F22">
              <w:rPr>
                <w:rFonts w:asciiTheme="minorHAnsi" w:hAnsiTheme="minorHAnsi" w:cstheme="minorHAnsi"/>
                <w:b/>
                <w:bCs/>
                <w:color w:val="FFFFFF" w:themeColor="background1"/>
                <w:lang w:val="en-US"/>
              </w:rPr>
              <w:t>Description</w:t>
            </w:r>
          </w:p>
        </w:tc>
        <w:tc>
          <w:tcPr>
            <w:tcW w:w="1683" w:type="pct"/>
            <w:shd w:val="clear" w:color="auto" w:fill="780000"/>
          </w:tcPr>
          <w:p w14:paraId="23EF39CD" w14:textId="241D323E" w:rsidR="00EA4F4A" w:rsidRPr="00906F22" w:rsidRDefault="00EA4F4A" w:rsidP="00906F22">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Required Arguments</w:t>
            </w:r>
          </w:p>
        </w:tc>
      </w:tr>
      <w:tr w:rsidR="00EA4F4A" w:rsidRPr="00E7594F" w14:paraId="34669D75" w14:textId="2B8924B2" w:rsidTr="00EA4F4A">
        <w:tc>
          <w:tcPr>
            <w:tcW w:w="194" w:type="pct"/>
          </w:tcPr>
          <w:p w14:paraId="2E04FC60" w14:textId="6B73B039" w:rsidR="00EA4F4A" w:rsidRDefault="009779F4"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21</w:t>
            </w:r>
          </w:p>
        </w:tc>
        <w:tc>
          <w:tcPr>
            <w:tcW w:w="1440" w:type="pct"/>
          </w:tcPr>
          <w:p w14:paraId="553CBAD7" w14:textId="5C75CB4C" w:rsidR="00EA4F4A" w:rsidRPr="00906F22" w:rsidRDefault="00EA4F4A"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Plans Related to Group Id</w:t>
            </w:r>
          </w:p>
        </w:tc>
        <w:tc>
          <w:tcPr>
            <w:tcW w:w="1683" w:type="pct"/>
          </w:tcPr>
          <w:p w14:paraId="15D8ACB7" w14:textId="2B55A651" w:rsidR="00EA4F4A" w:rsidRPr="00906F22" w:rsidRDefault="00C47D5C" w:rsidP="00906F22">
            <w:pPr>
              <w:pStyle w:val="Table"/>
              <w:jc w:val="left"/>
              <w:rPr>
                <w:rFonts w:asciiTheme="minorHAnsi" w:hAnsiTheme="minorHAnsi" w:cstheme="minorHAnsi"/>
                <w:sz w:val="20"/>
                <w:szCs w:val="22"/>
                <w:lang w:val="en-US"/>
              </w:rPr>
            </w:pPr>
            <w:r w:rsidRPr="00C47D5C">
              <w:rPr>
                <w:rFonts w:asciiTheme="minorHAnsi" w:hAnsiTheme="minorHAnsi" w:cstheme="minorHAnsi"/>
                <w:sz w:val="20"/>
                <w:szCs w:val="22"/>
                <w:lang w:val="en-US"/>
              </w:rPr>
              <w:t>Gets all the plans related to a group Id</w:t>
            </w:r>
          </w:p>
        </w:tc>
        <w:tc>
          <w:tcPr>
            <w:tcW w:w="1683" w:type="pct"/>
          </w:tcPr>
          <w:p w14:paraId="4751957C" w14:textId="4C8AEDA6" w:rsidR="00EA4F4A" w:rsidRPr="00906F22" w:rsidRDefault="00C47D5C" w:rsidP="00906F22">
            <w:pPr>
              <w:pStyle w:val="Table"/>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Group</w:t>
            </w:r>
            <w:r w:rsidR="00504970">
              <w:rPr>
                <w:rFonts w:asciiTheme="minorHAnsi" w:hAnsiTheme="minorHAnsi" w:cstheme="minorHAnsi"/>
                <w:sz w:val="20"/>
                <w:szCs w:val="22"/>
                <w:lang w:val="en-US"/>
              </w:rPr>
              <w:t>I</w:t>
            </w:r>
            <w:r>
              <w:rPr>
                <w:rFonts w:asciiTheme="minorHAnsi" w:hAnsiTheme="minorHAnsi" w:cstheme="minorHAnsi"/>
                <w:sz w:val="20"/>
                <w:szCs w:val="22"/>
                <w:lang w:val="en-US"/>
              </w:rPr>
              <w:t>d</w:t>
            </w:r>
            <w:proofErr w:type="spellEnd"/>
            <w:r w:rsidR="00504970">
              <w:rPr>
                <w:rFonts w:asciiTheme="minorHAnsi" w:hAnsiTheme="minorHAnsi" w:cstheme="minorHAnsi"/>
                <w:sz w:val="20"/>
                <w:szCs w:val="22"/>
                <w:lang w:val="en-US"/>
              </w:rPr>
              <w:t xml:space="preserve"> </w:t>
            </w:r>
            <w:r>
              <w:rPr>
                <w:rFonts w:asciiTheme="minorHAnsi" w:hAnsiTheme="minorHAnsi" w:cstheme="minorHAnsi"/>
                <w:sz w:val="20"/>
                <w:szCs w:val="22"/>
                <w:lang w:val="en-US"/>
              </w:rPr>
              <w:t>(see 2.3</w:t>
            </w:r>
            <w:r w:rsidR="009779F4">
              <w:rPr>
                <w:rFonts w:asciiTheme="minorHAnsi" w:hAnsiTheme="minorHAnsi" w:cstheme="minorHAnsi"/>
                <w:sz w:val="20"/>
                <w:szCs w:val="22"/>
                <w:lang w:val="en-US"/>
              </w:rPr>
              <w:t xml:space="preserve"> or use activity #6</w:t>
            </w:r>
            <w:r>
              <w:rPr>
                <w:rFonts w:asciiTheme="minorHAnsi" w:hAnsiTheme="minorHAnsi" w:cstheme="minorHAnsi"/>
                <w:sz w:val="20"/>
                <w:szCs w:val="22"/>
                <w:lang w:val="en-US"/>
              </w:rPr>
              <w:t>)</w:t>
            </w:r>
          </w:p>
        </w:tc>
      </w:tr>
      <w:tr w:rsidR="00EA4F4A" w:rsidRPr="00E7594F" w14:paraId="4EEAF371" w14:textId="1FE08134" w:rsidTr="00EA4F4A">
        <w:tc>
          <w:tcPr>
            <w:tcW w:w="194" w:type="pct"/>
          </w:tcPr>
          <w:p w14:paraId="50A64047" w14:textId="25976C72" w:rsidR="00EA4F4A" w:rsidRDefault="009779F4"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22</w:t>
            </w:r>
          </w:p>
        </w:tc>
        <w:tc>
          <w:tcPr>
            <w:tcW w:w="1440" w:type="pct"/>
          </w:tcPr>
          <w:p w14:paraId="5FB35516" w14:textId="1052B995" w:rsidR="00EA4F4A" w:rsidRPr="00906F22" w:rsidRDefault="00EA4F4A" w:rsidP="00906F22">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Get User</w:t>
            </w:r>
          </w:p>
        </w:tc>
        <w:tc>
          <w:tcPr>
            <w:tcW w:w="1683" w:type="pct"/>
          </w:tcPr>
          <w:p w14:paraId="7DD4270C" w14:textId="067BB600" w:rsidR="00EA4F4A" w:rsidRPr="00906F22" w:rsidRDefault="00C47D5C" w:rsidP="0076146C">
            <w:pPr>
              <w:pStyle w:val="Table"/>
              <w:keepNext/>
              <w:jc w:val="left"/>
              <w:rPr>
                <w:rFonts w:asciiTheme="minorHAnsi" w:hAnsiTheme="minorHAnsi" w:cstheme="minorHAnsi"/>
                <w:sz w:val="20"/>
                <w:szCs w:val="22"/>
                <w:lang w:val="en-US"/>
              </w:rPr>
            </w:pPr>
            <w:r w:rsidRPr="00C47D5C">
              <w:rPr>
                <w:rFonts w:asciiTheme="minorHAnsi" w:hAnsiTheme="minorHAnsi" w:cstheme="minorHAnsi"/>
                <w:sz w:val="20"/>
                <w:szCs w:val="22"/>
                <w:lang w:val="en-US"/>
              </w:rPr>
              <w:t>Get User information</w:t>
            </w:r>
          </w:p>
        </w:tc>
        <w:tc>
          <w:tcPr>
            <w:tcW w:w="1683" w:type="pct"/>
          </w:tcPr>
          <w:p w14:paraId="02C9627D" w14:textId="236332D1" w:rsidR="00EA4F4A" w:rsidRPr="00906F22" w:rsidRDefault="00EA4F4A" w:rsidP="0076146C">
            <w:pPr>
              <w:pStyle w:val="Table"/>
              <w:keepNext/>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UserId</w:t>
            </w:r>
            <w:proofErr w:type="spellEnd"/>
            <w:r>
              <w:rPr>
                <w:rFonts w:asciiTheme="minorHAnsi" w:hAnsiTheme="minorHAnsi" w:cstheme="minorHAnsi"/>
                <w:sz w:val="20"/>
                <w:szCs w:val="22"/>
                <w:lang w:val="en-US"/>
              </w:rPr>
              <w:t xml:space="preserve"> or </w:t>
            </w:r>
            <w:proofErr w:type="spellStart"/>
            <w:r>
              <w:rPr>
                <w:rFonts w:asciiTheme="minorHAnsi" w:hAnsiTheme="minorHAnsi" w:cstheme="minorHAnsi"/>
                <w:sz w:val="20"/>
                <w:szCs w:val="22"/>
                <w:lang w:val="en-US"/>
              </w:rPr>
              <w:t>UserPrincipleName</w:t>
            </w:r>
            <w:proofErr w:type="spellEnd"/>
            <w:r w:rsidR="009779F4">
              <w:rPr>
                <w:rFonts w:asciiTheme="minorHAnsi" w:hAnsiTheme="minorHAnsi" w:cstheme="minorHAnsi"/>
                <w:sz w:val="20"/>
                <w:szCs w:val="22"/>
                <w:lang w:val="en-US"/>
              </w:rPr>
              <w:t xml:space="preserve"> </w:t>
            </w:r>
            <w:r>
              <w:rPr>
                <w:rFonts w:asciiTheme="minorHAnsi" w:hAnsiTheme="minorHAnsi" w:cstheme="minorHAnsi"/>
                <w:sz w:val="20"/>
                <w:szCs w:val="22"/>
                <w:lang w:val="en-US"/>
              </w:rPr>
              <w:t>(</w:t>
            </w:r>
            <w:proofErr w:type="spellStart"/>
            <w:r>
              <w:rPr>
                <w:rFonts w:asciiTheme="minorHAnsi" w:hAnsiTheme="minorHAnsi" w:cstheme="minorHAnsi"/>
                <w:sz w:val="20"/>
                <w:szCs w:val="22"/>
                <w:lang w:val="en-US"/>
              </w:rPr>
              <w:t>Emal</w:t>
            </w:r>
            <w:proofErr w:type="spellEnd"/>
            <w:r>
              <w:rPr>
                <w:rFonts w:asciiTheme="minorHAnsi" w:hAnsiTheme="minorHAnsi" w:cstheme="minorHAnsi"/>
                <w:sz w:val="20"/>
                <w:szCs w:val="22"/>
                <w:lang w:val="en-US"/>
              </w:rPr>
              <w:t xml:space="preserve"> of the user)</w:t>
            </w:r>
          </w:p>
        </w:tc>
      </w:tr>
    </w:tbl>
    <w:p w14:paraId="1BA0CCF1" w14:textId="260F1569" w:rsidR="0076146C" w:rsidRPr="0076146C" w:rsidRDefault="0076146C" w:rsidP="00F21269">
      <w:pPr>
        <w:pStyle w:val="Caption"/>
      </w:pPr>
      <w:bookmarkStart w:id="17" w:name="_Toc38274390"/>
      <w:proofErr w:type="spellStart"/>
      <w:r>
        <w:t>Table</w:t>
      </w:r>
      <w:proofErr w:type="spellEnd"/>
      <w:r>
        <w:t xml:space="preserve"> </w:t>
      </w:r>
      <w:r>
        <w:fldChar w:fldCharType="begin"/>
      </w:r>
      <w:r>
        <w:instrText xml:space="preserve"> SEQ Table \* ARABIC </w:instrText>
      </w:r>
      <w:r>
        <w:fldChar w:fldCharType="separate"/>
      </w:r>
      <w:r>
        <w:rPr>
          <w:noProof/>
        </w:rPr>
        <w:t>6</w:t>
      </w:r>
      <w:r>
        <w:fldChar w:fldCharType="end"/>
      </w:r>
      <w:r>
        <w:t xml:space="preserve"> – Group and User</w:t>
      </w:r>
    </w:p>
    <w:p w14:paraId="1CF1290A" w14:textId="5D8CE822" w:rsidR="00577BF5" w:rsidRPr="00577BF5" w:rsidRDefault="00AF25EC" w:rsidP="00577BF5">
      <w:pPr>
        <w:pStyle w:val="Heading2"/>
        <w:rPr>
          <w:lang w:val="en-US"/>
        </w:rPr>
      </w:pPr>
      <w:r>
        <w:rPr>
          <w:lang w:val="en-US"/>
        </w:rPr>
        <w:t>C</w:t>
      </w:r>
      <w:r w:rsidR="00577BF5">
        <w:rPr>
          <w:lang w:val="en-US"/>
        </w:rPr>
        <w:t>onversation</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1816"/>
        <w:gridCol w:w="3404"/>
        <w:gridCol w:w="3407"/>
      </w:tblGrid>
      <w:tr w:rsidR="009779F4" w:rsidRPr="00E7594F" w14:paraId="0BF8BB20" w14:textId="1A2DC789" w:rsidTr="009779F4">
        <w:tc>
          <w:tcPr>
            <w:tcW w:w="245" w:type="pct"/>
            <w:shd w:val="clear" w:color="auto" w:fill="780000"/>
          </w:tcPr>
          <w:p w14:paraId="7A5461FE" w14:textId="77C3B408" w:rsidR="009779F4" w:rsidRPr="00906F22" w:rsidRDefault="009779F4" w:rsidP="000161FE">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w:t>
            </w:r>
          </w:p>
        </w:tc>
        <w:tc>
          <w:tcPr>
            <w:tcW w:w="1001" w:type="pct"/>
            <w:shd w:val="clear" w:color="auto" w:fill="780000"/>
          </w:tcPr>
          <w:p w14:paraId="14598C61" w14:textId="21133E93" w:rsidR="009779F4" w:rsidRPr="00906F22" w:rsidRDefault="009779F4" w:rsidP="000161FE">
            <w:pPr>
              <w:pStyle w:val="Table"/>
              <w:jc w:val="center"/>
              <w:rPr>
                <w:rFonts w:asciiTheme="minorHAnsi" w:hAnsiTheme="minorHAnsi" w:cstheme="minorHAnsi"/>
                <w:b/>
                <w:bCs/>
                <w:lang w:val="en-US"/>
              </w:rPr>
            </w:pPr>
            <w:r w:rsidRPr="00906F22">
              <w:rPr>
                <w:rFonts w:asciiTheme="minorHAnsi" w:hAnsiTheme="minorHAnsi" w:cstheme="minorHAnsi"/>
                <w:b/>
                <w:bCs/>
                <w:color w:val="FFFFFF" w:themeColor="background1"/>
                <w:lang w:val="en-US"/>
              </w:rPr>
              <w:t>Name</w:t>
            </w:r>
          </w:p>
        </w:tc>
        <w:tc>
          <w:tcPr>
            <w:tcW w:w="1876" w:type="pct"/>
            <w:shd w:val="clear" w:color="auto" w:fill="780000"/>
          </w:tcPr>
          <w:p w14:paraId="4A6B2860" w14:textId="77777777" w:rsidR="009779F4" w:rsidRPr="00906F22" w:rsidRDefault="009779F4" w:rsidP="000161FE">
            <w:pPr>
              <w:pStyle w:val="Table"/>
              <w:jc w:val="center"/>
              <w:rPr>
                <w:rFonts w:asciiTheme="minorHAnsi" w:hAnsiTheme="minorHAnsi" w:cstheme="minorHAnsi"/>
                <w:b/>
                <w:bCs/>
                <w:color w:val="FFFFFF" w:themeColor="background1"/>
                <w:lang w:val="en-US"/>
              </w:rPr>
            </w:pPr>
            <w:r w:rsidRPr="00906F22">
              <w:rPr>
                <w:rFonts w:asciiTheme="minorHAnsi" w:hAnsiTheme="minorHAnsi" w:cstheme="minorHAnsi"/>
                <w:b/>
                <w:bCs/>
                <w:color w:val="FFFFFF" w:themeColor="background1"/>
                <w:lang w:val="en-US"/>
              </w:rPr>
              <w:t>Description</w:t>
            </w:r>
          </w:p>
        </w:tc>
        <w:tc>
          <w:tcPr>
            <w:tcW w:w="1878" w:type="pct"/>
            <w:shd w:val="clear" w:color="auto" w:fill="780000"/>
          </w:tcPr>
          <w:p w14:paraId="694C995A" w14:textId="237218FC" w:rsidR="009779F4" w:rsidRPr="00906F22" w:rsidRDefault="009779F4" w:rsidP="000161FE">
            <w:pPr>
              <w:pStyle w:val="Table"/>
              <w:jc w:val="center"/>
              <w:rPr>
                <w:rFonts w:asciiTheme="minorHAnsi" w:hAnsiTheme="minorHAnsi" w:cstheme="minorHAnsi"/>
                <w:b/>
                <w:bCs/>
                <w:color w:val="FFFFFF" w:themeColor="background1"/>
                <w:lang w:val="en-US"/>
              </w:rPr>
            </w:pPr>
            <w:r>
              <w:rPr>
                <w:rFonts w:asciiTheme="minorHAnsi" w:hAnsiTheme="minorHAnsi" w:cstheme="minorHAnsi"/>
                <w:b/>
                <w:bCs/>
                <w:color w:val="FFFFFF" w:themeColor="background1"/>
                <w:lang w:val="en-US"/>
              </w:rPr>
              <w:t>Required Arguments</w:t>
            </w:r>
          </w:p>
        </w:tc>
      </w:tr>
      <w:tr w:rsidR="009779F4" w:rsidRPr="00E7594F" w14:paraId="7C64F138" w14:textId="3AA3EF95" w:rsidTr="009779F4">
        <w:tc>
          <w:tcPr>
            <w:tcW w:w="245" w:type="pct"/>
          </w:tcPr>
          <w:p w14:paraId="48536E35" w14:textId="04514B33" w:rsidR="009779F4" w:rsidRDefault="009779F4" w:rsidP="000161FE">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24</w:t>
            </w:r>
          </w:p>
        </w:tc>
        <w:tc>
          <w:tcPr>
            <w:tcW w:w="1001" w:type="pct"/>
          </w:tcPr>
          <w:p w14:paraId="602F82B4" w14:textId="12405040" w:rsidR="009779F4" w:rsidRPr="00906F22" w:rsidRDefault="009779F4" w:rsidP="000161FE">
            <w:pPr>
              <w:pStyle w:val="Table"/>
              <w:jc w:val="left"/>
              <w:rPr>
                <w:rFonts w:asciiTheme="minorHAnsi" w:hAnsiTheme="minorHAnsi" w:cstheme="minorHAnsi"/>
                <w:sz w:val="20"/>
                <w:szCs w:val="22"/>
                <w:lang w:val="en-US"/>
              </w:rPr>
            </w:pPr>
            <w:r>
              <w:rPr>
                <w:rFonts w:asciiTheme="minorHAnsi" w:hAnsiTheme="minorHAnsi" w:cstheme="minorHAnsi"/>
                <w:sz w:val="20"/>
                <w:szCs w:val="22"/>
                <w:lang w:val="en-US"/>
              </w:rPr>
              <w:t>Post Comment to Conversation</w:t>
            </w:r>
          </w:p>
        </w:tc>
        <w:tc>
          <w:tcPr>
            <w:tcW w:w="1876" w:type="pct"/>
          </w:tcPr>
          <w:p w14:paraId="19B6298E" w14:textId="77777777" w:rsidR="009779F4" w:rsidRPr="00906F22" w:rsidRDefault="009779F4" w:rsidP="0076146C">
            <w:pPr>
              <w:pStyle w:val="Table"/>
              <w:keepNext/>
              <w:jc w:val="left"/>
              <w:rPr>
                <w:rFonts w:asciiTheme="minorHAnsi" w:hAnsiTheme="minorHAnsi" w:cstheme="minorHAnsi"/>
                <w:sz w:val="20"/>
                <w:szCs w:val="22"/>
                <w:lang w:val="en-US"/>
              </w:rPr>
            </w:pPr>
          </w:p>
        </w:tc>
        <w:tc>
          <w:tcPr>
            <w:tcW w:w="1878" w:type="pct"/>
          </w:tcPr>
          <w:p w14:paraId="6E917F26" w14:textId="21BEB5AE" w:rsidR="009779F4" w:rsidRDefault="009779F4" w:rsidP="0076146C">
            <w:pPr>
              <w:pStyle w:val="Table"/>
              <w:keepNext/>
              <w:jc w:val="left"/>
              <w:rPr>
                <w:rFonts w:asciiTheme="minorHAnsi" w:hAnsiTheme="minorHAnsi" w:cstheme="minorHAnsi"/>
                <w:sz w:val="20"/>
                <w:szCs w:val="22"/>
                <w:lang w:val="en-US"/>
              </w:rPr>
            </w:pPr>
            <w:proofErr w:type="spellStart"/>
            <w:r>
              <w:rPr>
                <w:rFonts w:asciiTheme="minorHAnsi" w:hAnsiTheme="minorHAnsi" w:cstheme="minorHAnsi"/>
                <w:sz w:val="20"/>
                <w:szCs w:val="22"/>
                <w:lang w:val="en-US"/>
              </w:rPr>
              <w:t>C</w:t>
            </w:r>
            <w:r w:rsidRPr="009779F4">
              <w:rPr>
                <w:rFonts w:asciiTheme="minorHAnsi" w:hAnsiTheme="minorHAnsi" w:cstheme="minorHAnsi"/>
                <w:sz w:val="20"/>
                <w:szCs w:val="22"/>
                <w:lang w:val="en-US"/>
              </w:rPr>
              <w:t>onversationThreadId</w:t>
            </w:r>
            <w:proofErr w:type="spellEnd"/>
            <w:r w:rsidRPr="009779F4">
              <w:rPr>
                <w:rFonts w:asciiTheme="minorHAnsi" w:hAnsiTheme="minorHAnsi" w:cstheme="minorHAnsi"/>
                <w:sz w:val="20"/>
                <w:szCs w:val="22"/>
                <w:lang w:val="en-US"/>
              </w:rPr>
              <w:t xml:space="preserve"> </w:t>
            </w:r>
            <w:r>
              <w:rPr>
                <w:rFonts w:asciiTheme="minorHAnsi" w:hAnsiTheme="minorHAnsi" w:cstheme="minorHAnsi"/>
                <w:sz w:val="20"/>
                <w:szCs w:val="22"/>
                <w:lang w:val="en-US"/>
              </w:rPr>
              <w:t>((Can be found with Activity #3, #11, #16 and #20)</w:t>
            </w:r>
          </w:p>
          <w:p w14:paraId="2ACC26AE" w14:textId="5DDAD4ED" w:rsidR="009779F4" w:rsidRDefault="009779F4" w:rsidP="0076146C">
            <w:pPr>
              <w:pStyle w:val="Table"/>
              <w:keepNext/>
              <w:jc w:val="left"/>
              <w:rPr>
                <w:rFonts w:asciiTheme="minorHAnsi" w:hAnsiTheme="minorHAnsi" w:cstheme="minorHAnsi"/>
                <w:sz w:val="20"/>
                <w:szCs w:val="22"/>
                <w:lang w:val="en-US"/>
              </w:rPr>
            </w:pPr>
            <w:proofErr w:type="spellStart"/>
            <w:proofErr w:type="gramStart"/>
            <w:r>
              <w:rPr>
                <w:rFonts w:asciiTheme="minorHAnsi" w:hAnsiTheme="minorHAnsi" w:cstheme="minorHAnsi"/>
                <w:sz w:val="20"/>
                <w:szCs w:val="22"/>
                <w:lang w:val="en-US"/>
              </w:rPr>
              <w:t>GroupId</w:t>
            </w:r>
            <w:proofErr w:type="spellEnd"/>
            <w:r>
              <w:rPr>
                <w:rFonts w:asciiTheme="minorHAnsi" w:hAnsiTheme="minorHAnsi" w:cstheme="minorHAnsi"/>
                <w:sz w:val="20"/>
                <w:szCs w:val="22"/>
                <w:lang w:val="en-US"/>
              </w:rPr>
              <w:t>(</w:t>
            </w:r>
            <w:proofErr w:type="gramEnd"/>
            <w:r>
              <w:rPr>
                <w:rFonts w:asciiTheme="minorHAnsi" w:hAnsiTheme="minorHAnsi" w:cstheme="minorHAnsi"/>
                <w:sz w:val="20"/>
                <w:szCs w:val="22"/>
                <w:lang w:val="en-US"/>
              </w:rPr>
              <w:t>see 2.3 or use activity #6)</w:t>
            </w:r>
          </w:p>
          <w:p w14:paraId="543C0CEA" w14:textId="10C24183" w:rsidR="00F21269" w:rsidRDefault="00F21269" w:rsidP="0076146C">
            <w:pPr>
              <w:pStyle w:val="Table"/>
              <w:keepNext/>
              <w:jc w:val="left"/>
              <w:rPr>
                <w:rFonts w:asciiTheme="minorHAnsi" w:hAnsiTheme="minorHAnsi" w:cstheme="minorHAnsi"/>
                <w:sz w:val="20"/>
                <w:szCs w:val="22"/>
                <w:lang w:val="en-US"/>
              </w:rPr>
            </w:pPr>
            <w:r>
              <w:rPr>
                <w:rFonts w:asciiTheme="minorHAnsi" w:hAnsiTheme="minorHAnsi" w:cstheme="minorHAnsi"/>
                <w:sz w:val="20"/>
                <w:szCs w:val="22"/>
                <w:lang w:val="en-US"/>
              </w:rPr>
              <w:t>Comment</w:t>
            </w:r>
          </w:p>
          <w:p w14:paraId="3E2AF175" w14:textId="2E74DC81" w:rsidR="00F21269" w:rsidRPr="00906F22" w:rsidRDefault="00F21269" w:rsidP="0076146C">
            <w:pPr>
              <w:pStyle w:val="Table"/>
              <w:keepNext/>
              <w:jc w:val="left"/>
              <w:rPr>
                <w:rFonts w:asciiTheme="minorHAnsi" w:hAnsiTheme="minorHAnsi" w:cstheme="minorHAnsi"/>
                <w:sz w:val="20"/>
                <w:szCs w:val="22"/>
                <w:lang w:val="en-US"/>
              </w:rPr>
            </w:pPr>
          </w:p>
        </w:tc>
      </w:tr>
    </w:tbl>
    <w:p w14:paraId="701222ED" w14:textId="37E170A5" w:rsidR="00577BF5" w:rsidRPr="00577BF5" w:rsidRDefault="0076146C" w:rsidP="0076146C">
      <w:pPr>
        <w:pStyle w:val="Caption"/>
        <w:rPr>
          <w:lang w:val="en-US"/>
        </w:rPr>
      </w:pPr>
      <w:proofErr w:type="spellStart"/>
      <w:r>
        <w:t>Table</w:t>
      </w:r>
      <w:proofErr w:type="spellEnd"/>
      <w:r>
        <w:t xml:space="preserve"> </w:t>
      </w:r>
      <w:r>
        <w:fldChar w:fldCharType="begin"/>
      </w:r>
      <w:r>
        <w:instrText xml:space="preserve"> SEQ Table \* ARABIC </w:instrText>
      </w:r>
      <w:r>
        <w:fldChar w:fldCharType="separate"/>
      </w:r>
      <w:r>
        <w:rPr>
          <w:noProof/>
        </w:rPr>
        <w:t>7</w:t>
      </w:r>
      <w:r>
        <w:fldChar w:fldCharType="end"/>
      </w:r>
      <w:r>
        <w:t xml:space="preserve"> - </w:t>
      </w:r>
      <w:proofErr w:type="spellStart"/>
      <w:r>
        <w:t>Conversation</w:t>
      </w:r>
      <w:proofErr w:type="spellEnd"/>
    </w:p>
    <w:p w14:paraId="0ED90A0F" w14:textId="5183FA4C" w:rsidR="00577BF5" w:rsidRDefault="00577BF5" w:rsidP="00577BF5">
      <w:pPr>
        <w:pStyle w:val="Heading1"/>
        <w:rPr>
          <w:lang w:val="en-US"/>
        </w:rPr>
      </w:pPr>
      <w:bookmarkStart w:id="18" w:name="_Toc38274391"/>
      <w:r>
        <w:rPr>
          <w:lang w:val="en-US"/>
        </w:rPr>
        <w:lastRenderedPageBreak/>
        <w:t>Microsoft Documentation</w:t>
      </w:r>
      <w:bookmarkEnd w:id="18"/>
    </w:p>
    <w:p w14:paraId="5022BAEF" w14:textId="32543391" w:rsidR="00577BF5" w:rsidRPr="00577BF5" w:rsidRDefault="00577BF5" w:rsidP="00577BF5">
      <w:pPr>
        <w:pStyle w:val="BodyText"/>
        <w:rPr>
          <w:lang w:val="en-US"/>
        </w:rPr>
      </w:pPr>
      <w:r>
        <w:rPr>
          <w:lang w:val="en-US"/>
        </w:rPr>
        <w:t xml:space="preserve">The overview page of how Microsoft Graph interacts with planner. All the possible interaction </w:t>
      </w:r>
      <w:r w:rsidR="0001587D">
        <w:rPr>
          <w:lang w:val="en-US"/>
        </w:rPr>
        <w:t>is</w:t>
      </w:r>
      <w:r>
        <w:rPr>
          <w:lang w:val="en-US"/>
        </w:rPr>
        <w:t xml:space="preserve"> listed on the left side:</w:t>
      </w:r>
    </w:p>
    <w:p w14:paraId="2142C010" w14:textId="12B0E14E" w:rsidR="00577BF5" w:rsidRPr="00577BF5" w:rsidRDefault="00577BF5" w:rsidP="00577BF5">
      <w:pPr>
        <w:pStyle w:val="BodyText"/>
        <w:rPr>
          <w:lang w:val="en-US"/>
        </w:rPr>
      </w:pPr>
      <w:hyperlink r:id="rId15" w:history="1">
        <w:r w:rsidRPr="00577BF5">
          <w:rPr>
            <w:rFonts w:ascii="Verdana" w:hAnsi="Verdana"/>
            <w:color w:val="0000FF"/>
            <w:u w:val="single"/>
          </w:rPr>
          <w:t>https://docs.microsoft.com/en-us/graph/api/resources/planner-overview?view=graph-rest-1.0</w:t>
        </w:r>
      </w:hyperlink>
    </w:p>
    <w:p w14:paraId="5BF92CA7" w14:textId="39FA5924" w:rsidR="00570B0A" w:rsidRDefault="00570B0A" w:rsidP="00570B0A">
      <w:pPr>
        <w:pStyle w:val="BodyText"/>
        <w:rPr>
          <w:rFonts w:cstheme="minorHAnsi"/>
          <w:lang w:val="en-US"/>
        </w:rPr>
      </w:pPr>
    </w:p>
    <w:p w14:paraId="543A950B" w14:textId="6AE08568" w:rsidR="00577BF5" w:rsidRDefault="00834D05" w:rsidP="00570B0A">
      <w:pPr>
        <w:pStyle w:val="BodyText"/>
        <w:rPr>
          <w:rFonts w:cstheme="minorHAnsi"/>
          <w:lang w:val="en-US"/>
        </w:rPr>
      </w:pPr>
      <w:r>
        <w:rPr>
          <w:rFonts w:cstheme="minorHAnsi"/>
          <w:lang w:val="en-US"/>
        </w:rPr>
        <w:t xml:space="preserve">The Microsoft authentication overview with links to app </w:t>
      </w:r>
      <w:r w:rsidRPr="00834D05">
        <w:rPr>
          <w:rFonts w:cstheme="minorHAnsi"/>
          <w:lang w:val="en-US"/>
        </w:rPr>
        <w:t>registration</w:t>
      </w:r>
      <w:r>
        <w:rPr>
          <w:rFonts w:cstheme="minorHAnsi"/>
          <w:lang w:val="en-US"/>
        </w:rPr>
        <w:t>s:</w:t>
      </w:r>
    </w:p>
    <w:p w14:paraId="7E1D4173" w14:textId="3A325AA1" w:rsidR="00834D05" w:rsidRDefault="00834D05" w:rsidP="00570B0A">
      <w:pPr>
        <w:pStyle w:val="BodyText"/>
        <w:rPr>
          <w:rFonts w:ascii="Verdana" w:hAnsi="Verdana"/>
        </w:rPr>
      </w:pPr>
      <w:hyperlink r:id="rId16" w:history="1">
        <w:r w:rsidRPr="00834D05">
          <w:rPr>
            <w:rFonts w:ascii="Verdana" w:hAnsi="Verdana"/>
            <w:color w:val="0000FF"/>
            <w:u w:val="single"/>
          </w:rPr>
          <w:t>https://docs.microsoft.com/en-us/graph/auth/</w:t>
        </w:r>
      </w:hyperlink>
    </w:p>
    <w:p w14:paraId="38CB95B3" w14:textId="35F42B1F" w:rsidR="00D046D3" w:rsidRDefault="00D046D3" w:rsidP="00570B0A">
      <w:pPr>
        <w:pStyle w:val="BodyText"/>
        <w:rPr>
          <w:rFonts w:ascii="Verdana" w:hAnsi="Verdana"/>
        </w:rPr>
      </w:pPr>
    </w:p>
    <w:p w14:paraId="732707D8" w14:textId="070FC029" w:rsidR="00D046D3" w:rsidRDefault="00D046D3" w:rsidP="00570B0A">
      <w:pPr>
        <w:pStyle w:val="BodyText"/>
        <w:rPr>
          <w:rFonts w:ascii="Verdana" w:hAnsi="Verdana"/>
        </w:rPr>
      </w:pPr>
    </w:p>
    <w:p w14:paraId="024B9228" w14:textId="7D422081" w:rsidR="00D046D3" w:rsidRDefault="00D046D3" w:rsidP="00570B0A">
      <w:pPr>
        <w:pStyle w:val="BodyText"/>
        <w:rPr>
          <w:rFonts w:ascii="Verdana" w:hAnsi="Verdana"/>
        </w:rPr>
      </w:pPr>
    </w:p>
    <w:p w14:paraId="6CE5F151" w14:textId="31EC6F9A" w:rsidR="00D046D3" w:rsidRDefault="00D046D3" w:rsidP="00570B0A">
      <w:pPr>
        <w:pStyle w:val="BodyText"/>
        <w:rPr>
          <w:rFonts w:ascii="Verdana" w:hAnsi="Verdana"/>
        </w:rPr>
      </w:pPr>
    </w:p>
    <w:p w14:paraId="56823099" w14:textId="5189DE17" w:rsidR="00D046D3" w:rsidRDefault="00D046D3" w:rsidP="00570B0A">
      <w:pPr>
        <w:pStyle w:val="BodyText"/>
        <w:rPr>
          <w:rFonts w:ascii="Verdana" w:hAnsi="Verdana"/>
        </w:rPr>
      </w:pPr>
    </w:p>
    <w:p w14:paraId="311A00BB" w14:textId="7A60927B" w:rsidR="00D046D3" w:rsidRDefault="00D046D3" w:rsidP="00570B0A">
      <w:pPr>
        <w:pStyle w:val="BodyText"/>
        <w:rPr>
          <w:rFonts w:ascii="Verdana" w:hAnsi="Verdana"/>
        </w:rPr>
      </w:pPr>
    </w:p>
    <w:p w14:paraId="65E075D0" w14:textId="746103B8" w:rsidR="00D046D3" w:rsidRDefault="00D046D3" w:rsidP="00570B0A">
      <w:pPr>
        <w:pStyle w:val="BodyText"/>
        <w:rPr>
          <w:rFonts w:ascii="Verdana" w:hAnsi="Verdana"/>
        </w:rPr>
      </w:pPr>
    </w:p>
    <w:p w14:paraId="48D8913F" w14:textId="7BCE5163" w:rsidR="00D046D3" w:rsidRDefault="00D046D3" w:rsidP="00570B0A">
      <w:pPr>
        <w:pStyle w:val="BodyText"/>
        <w:rPr>
          <w:rFonts w:ascii="Verdana" w:hAnsi="Verdana"/>
        </w:rPr>
      </w:pPr>
    </w:p>
    <w:p w14:paraId="35152F16" w14:textId="181AE958" w:rsidR="00D046D3" w:rsidRDefault="00D046D3" w:rsidP="00570B0A">
      <w:pPr>
        <w:pStyle w:val="BodyText"/>
        <w:rPr>
          <w:rFonts w:ascii="Verdana" w:hAnsi="Verdana"/>
        </w:rPr>
      </w:pPr>
    </w:p>
    <w:p w14:paraId="5B76A5F7" w14:textId="21455944" w:rsidR="00D046D3" w:rsidRDefault="00D046D3" w:rsidP="00570B0A">
      <w:pPr>
        <w:pStyle w:val="BodyText"/>
        <w:rPr>
          <w:rFonts w:ascii="Verdana" w:hAnsi="Verdana"/>
        </w:rPr>
      </w:pPr>
    </w:p>
    <w:p w14:paraId="7C7E3BA6" w14:textId="775DCCD4" w:rsidR="00D046D3" w:rsidRDefault="00D046D3" w:rsidP="00570B0A">
      <w:pPr>
        <w:pStyle w:val="BodyText"/>
        <w:rPr>
          <w:rFonts w:ascii="Verdana" w:hAnsi="Verdana"/>
        </w:rPr>
      </w:pPr>
    </w:p>
    <w:p w14:paraId="6487D9B9" w14:textId="0F4AFEC1" w:rsidR="00D046D3" w:rsidRDefault="00D046D3" w:rsidP="00570B0A">
      <w:pPr>
        <w:pStyle w:val="BodyText"/>
        <w:rPr>
          <w:rFonts w:ascii="Verdana" w:hAnsi="Verdana"/>
        </w:rPr>
      </w:pPr>
    </w:p>
    <w:p w14:paraId="4B1BE5D0" w14:textId="144AE99F" w:rsidR="00D046D3" w:rsidRDefault="00D046D3" w:rsidP="00570B0A">
      <w:pPr>
        <w:pStyle w:val="BodyText"/>
        <w:rPr>
          <w:rFonts w:ascii="Verdana" w:hAnsi="Verdana"/>
        </w:rPr>
      </w:pPr>
    </w:p>
    <w:p w14:paraId="18F125B9" w14:textId="4EDE3AD4" w:rsidR="00D046D3" w:rsidRDefault="00D046D3" w:rsidP="00570B0A">
      <w:pPr>
        <w:pStyle w:val="BodyText"/>
        <w:rPr>
          <w:rFonts w:ascii="Verdana" w:hAnsi="Verdana"/>
        </w:rPr>
      </w:pPr>
    </w:p>
    <w:p w14:paraId="3E83B979" w14:textId="1DC4E047" w:rsidR="00D046D3" w:rsidRDefault="00D046D3" w:rsidP="00570B0A">
      <w:pPr>
        <w:pStyle w:val="BodyText"/>
        <w:rPr>
          <w:rFonts w:ascii="Verdana" w:hAnsi="Verdana"/>
        </w:rPr>
      </w:pPr>
    </w:p>
    <w:p w14:paraId="24DCBF24" w14:textId="4CAD92BA" w:rsidR="00D046D3" w:rsidRDefault="00D046D3" w:rsidP="00570B0A">
      <w:pPr>
        <w:pStyle w:val="BodyText"/>
        <w:rPr>
          <w:rFonts w:ascii="Verdana" w:hAnsi="Verdana"/>
        </w:rPr>
      </w:pPr>
    </w:p>
    <w:p w14:paraId="39E2D0D2" w14:textId="150912EA" w:rsidR="00D046D3" w:rsidRDefault="00D046D3" w:rsidP="00570B0A">
      <w:pPr>
        <w:pStyle w:val="BodyText"/>
        <w:rPr>
          <w:rFonts w:ascii="Verdana" w:hAnsi="Verdana"/>
        </w:rPr>
      </w:pPr>
    </w:p>
    <w:p w14:paraId="182748A4" w14:textId="31B0F70A" w:rsidR="00D046D3" w:rsidRDefault="00D046D3" w:rsidP="00570B0A">
      <w:pPr>
        <w:pStyle w:val="BodyText"/>
        <w:rPr>
          <w:rFonts w:ascii="Verdana" w:hAnsi="Verdana"/>
        </w:rPr>
      </w:pPr>
    </w:p>
    <w:p w14:paraId="6D01F9F2" w14:textId="46310FD2" w:rsidR="00D046D3" w:rsidRDefault="00D046D3" w:rsidP="00570B0A">
      <w:pPr>
        <w:pStyle w:val="BodyText"/>
        <w:rPr>
          <w:rFonts w:ascii="Verdana" w:hAnsi="Verdana"/>
        </w:rPr>
      </w:pPr>
    </w:p>
    <w:p w14:paraId="6338BADC" w14:textId="12658662" w:rsidR="00D046D3" w:rsidRDefault="00D046D3" w:rsidP="00570B0A">
      <w:pPr>
        <w:pStyle w:val="BodyText"/>
        <w:rPr>
          <w:rFonts w:ascii="Verdana" w:hAnsi="Verdana"/>
        </w:rPr>
      </w:pPr>
    </w:p>
    <w:p w14:paraId="5BE105C3" w14:textId="268616BA" w:rsidR="00D046D3" w:rsidRDefault="00D046D3" w:rsidP="00570B0A">
      <w:pPr>
        <w:pStyle w:val="BodyText"/>
        <w:rPr>
          <w:rFonts w:ascii="Verdana" w:hAnsi="Verdana"/>
        </w:rPr>
      </w:pPr>
    </w:p>
    <w:p w14:paraId="0122946C" w14:textId="615A073B" w:rsidR="00D046D3" w:rsidRDefault="00D046D3" w:rsidP="00570B0A">
      <w:pPr>
        <w:pStyle w:val="BodyText"/>
        <w:rPr>
          <w:rFonts w:ascii="Verdana" w:hAnsi="Verdana"/>
        </w:rPr>
      </w:pPr>
    </w:p>
    <w:p w14:paraId="55D4548C" w14:textId="70F0BE8E" w:rsidR="00D046D3" w:rsidRDefault="00D046D3" w:rsidP="00570B0A">
      <w:pPr>
        <w:pStyle w:val="BodyText"/>
        <w:rPr>
          <w:rFonts w:ascii="Verdana" w:hAnsi="Verdana"/>
        </w:rPr>
      </w:pPr>
    </w:p>
    <w:p w14:paraId="43C2C0DB" w14:textId="38339447" w:rsidR="00D046D3" w:rsidRDefault="00D046D3" w:rsidP="00570B0A">
      <w:pPr>
        <w:pStyle w:val="BodyText"/>
        <w:rPr>
          <w:rFonts w:ascii="Verdana" w:hAnsi="Verdana"/>
        </w:rPr>
      </w:pPr>
    </w:p>
    <w:p w14:paraId="763A0E78" w14:textId="19F423CD" w:rsidR="00D046D3" w:rsidRPr="00D046D3" w:rsidRDefault="00D046D3" w:rsidP="00D046D3">
      <w:pPr>
        <w:pStyle w:val="BodyText"/>
        <w:tabs>
          <w:tab w:val="left" w:pos="3900"/>
        </w:tabs>
        <w:rPr>
          <w:lang w:val="en-US"/>
        </w:rPr>
      </w:pPr>
    </w:p>
    <w:sectPr w:rsidR="00D046D3" w:rsidRPr="00D046D3" w:rsidSect="00981AAC">
      <w:headerReference w:type="default" r:id="rId17"/>
      <w:footerReference w:type="default" r:id="rId18"/>
      <w:footerReference w:type="first" r:id="rId19"/>
      <w:pgSz w:w="11906" w:h="16838" w:code="9"/>
      <w:pgMar w:top="1418" w:right="1418" w:bottom="1797" w:left="1406"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0A3FD" w14:textId="77777777" w:rsidR="00986E02" w:rsidRDefault="00986E02">
      <w:r>
        <w:separator/>
      </w:r>
    </w:p>
    <w:p w14:paraId="7F600190" w14:textId="77777777" w:rsidR="00986E02" w:rsidRDefault="00986E02"/>
  </w:endnote>
  <w:endnote w:type="continuationSeparator" w:id="0">
    <w:p w14:paraId="3C97D1C0" w14:textId="77777777" w:rsidR="00986E02" w:rsidRDefault="00986E02">
      <w:r>
        <w:continuationSeparator/>
      </w:r>
    </w:p>
    <w:p w14:paraId="275683AD" w14:textId="77777777" w:rsidR="00986E02" w:rsidRDefault="00986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A0464" w14:textId="77777777" w:rsidR="004A7017" w:rsidRPr="00C208D4" w:rsidRDefault="004A7017">
    <w:pPr>
      <w:rPr>
        <w:rFonts w:asciiTheme="minorHAnsi" w:hAnsiTheme="minorHAnsi" w:cstheme="minorHAnsi"/>
      </w:rPr>
    </w:pPr>
  </w:p>
  <w:tbl>
    <w:tblPr>
      <w:tblW w:w="9282" w:type="dxa"/>
      <w:tblInd w:w="108" w:type="dxa"/>
      <w:tblBorders>
        <w:top w:val="single" w:sz="8" w:space="0" w:color="8C0000"/>
      </w:tblBorders>
      <w:tblLook w:val="01E0" w:firstRow="1" w:lastRow="1" w:firstColumn="1" w:lastColumn="1" w:noHBand="0" w:noVBand="0"/>
    </w:tblPr>
    <w:tblGrid>
      <w:gridCol w:w="1794"/>
      <w:gridCol w:w="1560"/>
      <w:gridCol w:w="3568"/>
      <w:gridCol w:w="2360"/>
    </w:tblGrid>
    <w:tr w:rsidR="004A7017" w:rsidRPr="00C208D4" w14:paraId="16C3CD6C" w14:textId="77777777">
      <w:tc>
        <w:tcPr>
          <w:tcW w:w="1794" w:type="dxa"/>
        </w:tcPr>
        <w:p w14:paraId="5DE722AE" w14:textId="1D4B2769" w:rsidR="004A7017" w:rsidRPr="00C208D4" w:rsidRDefault="004A7017" w:rsidP="008579D8">
          <w:pPr>
            <w:pStyle w:val="Footer"/>
            <w:rPr>
              <w:rFonts w:asciiTheme="minorHAnsi" w:hAnsiTheme="minorHAnsi" w:cstheme="minorHAnsi"/>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Date"  \* MERGEFORMAT </w:instrText>
          </w:r>
          <w:r w:rsidRPr="00C208D4">
            <w:rPr>
              <w:rFonts w:asciiTheme="minorHAnsi" w:hAnsiTheme="minorHAnsi" w:cstheme="minorHAnsi"/>
            </w:rPr>
            <w:fldChar w:fldCharType="separate"/>
          </w:r>
          <w:r w:rsidR="005744B2">
            <w:rPr>
              <w:rFonts w:asciiTheme="minorHAnsi" w:hAnsiTheme="minorHAnsi" w:cstheme="minorHAnsi"/>
              <w:noProof/>
            </w:rPr>
            <w:t>2020-04-20</w:t>
          </w:r>
          <w:r w:rsidR="005744B2">
            <w:rPr>
              <w:rFonts w:asciiTheme="minorHAnsi" w:hAnsiTheme="minorHAnsi" w:cstheme="minorHAnsi"/>
              <w:noProof/>
            </w:rPr>
            <w:br/>
          </w:r>
          <w:r w:rsidRPr="00C208D4">
            <w:rPr>
              <w:rFonts w:asciiTheme="minorHAnsi" w:hAnsiTheme="minorHAnsi" w:cstheme="minorHAnsi"/>
              <w:noProof/>
            </w:rPr>
            <w:fldChar w:fldCharType="end"/>
          </w:r>
        </w:p>
      </w:tc>
      <w:tc>
        <w:tcPr>
          <w:tcW w:w="1560" w:type="dxa"/>
        </w:tcPr>
        <w:p w14:paraId="072A4974" w14:textId="77777777" w:rsidR="004A7017" w:rsidRPr="00C208D4" w:rsidRDefault="004A7017" w:rsidP="008579D8">
          <w:pPr>
            <w:pStyle w:val="Footer"/>
            <w:rPr>
              <w:rFonts w:asciiTheme="minorHAnsi" w:hAnsiTheme="minorHAnsi" w:cstheme="minorHAnsi"/>
            </w:rPr>
          </w:pPr>
        </w:p>
      </w:tc>
      <w:tc>
        <w:tcPr>
          <w:tcW w:w="3568" w:type="dxa"/>
        </w:tcPr>
        <w:p w14:paraId="7C508B41" w14:textId="45D0289E" w:rsidR="004A7017" w:rsidRPr="00C208D4" w:rsidRDefault="004A7017" w:rsidP="008579D8">
          <w:pPr>
            <w:pStyle w:val="Footer"/>
            <w:rPr>
              <w:rFonts w:asciiTheme="minorHAnsi" w:hAnsiTheme="minorHAnsi" w:cstheme="minorHAnsi"/>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Version"  \* MERGEFORMAT </w:instrText>
          </w:r>
          <w:r w:rsidRPr="00C208D4">
            <w:rPr>
              <w:rFonts w:asciiTheme="minorHAnsi" w:hAnsiTheme="minorHAnsi" w:cstheme="minorHAnsi"/>
            </w:rPr>
            <w:fldChar w:fldCharType="separate"/>
          </w:r>
          <w:r w:rsidR="005744B2">
            <w:rPr>
              <w:rFonts w:asciiTheme="minorHAnsi" w:hAnsiTheme="minorHAnsi" w:cstheme="minorHAnsi"/>
              <w:noProof/>
            </w:rPr>
            <w:t>Version: 1.0</w:t>
          </w:r>
          <w:r w:rsidRPr="00C208D4">
            <w:rPr>
              <w:rFonts w:asciiTheme="minorHAnsi" w:hAnsiTheme="minorHAnsi" w:cstheme="minorHAnsi"/>
              <w:noProof/>
            </w:rPr>
            <w:fldChar w:fldCharType="end"/>
          </w:r>
        </w:p>
      </w:tc>
      <w:tc>
        <w:tcPr>
          <w:tcW w:w="2360" w:type="dxa"/>
        </w:tcPr>
        <w:p w14:paraId="38FB2B95" w14:textId="77777777" w:rsidR="004A7017" w:rsidRPr="00C208D4" w:rsidRDefault="004A7017" w:rsidP="00871109">
          <w:pPr>
            <w:pStyle w:val="Footer"/>
            <w:jc w:val="right"/>
            <w:rPr>
              <w:rFonts w:asciiTheme="minorHAnsi" w:hAnsiTheme="minorHAnsi" w:cstheme="minorHAnsi"/>
            </w:rPr>
          </w:pPr>
          <w:r w:rsidRPr="00C208D4">
            <w:rPr>
              <w:rFonts w:asciiTheme="minorHAnsi" w:hAnsiTheme="minorHAnsi" w:cstheme="minorHAnsi"/>
            </w:rPr>
            <w:t xml:space="preserve">Page </w:t>
          </w:r>
          <w:r w:rsidRPr="00C208D4">
            <w:rPr>
              <w:rFonts w:asciiTheme="minorHAnsi" w:hAnsiTheme="minorHAnsi" w:cstheme="minorHAnsi"/>
            </w:rPr>
            <w:fldChar w:fldCharType="begin"/>
          </w:r>
          <w:r w:rsidRPr="00C208D4">
            <w:rPr>
              <w:rFonts w:asciiTheme="minorHAnsi" w:hAnsiTheme="minorHAnsi" w:cstheme="minorHAnsi"/>
            </w:rPr>
            <w:instrText xml:space="preserve"> PAGE </w:instrText>
          </w:r>
          <w:r w:rsidRPr="00C208D4">
            <w:rPr>
              <w:rFonts w:asciiTheme="minorHAnsi" w:hAnsiTheme="minorHAnsi" w:cstheme="minorHAnsi"/>
            </w:rPr>
            <w:fldChar w:fldCharType="separate"/>
          </w:r>
          <w:r w:rsidRPr="00C208D4">
            <w:rPr>
              <w:rFonts w:asciiTheme="minorHAnsi" w:hAnsiTheme="minorHAnsi" w:cstheme="minorHAnsi"/>
              <w:noProof/>
            </w:rPr>
            <w:t>7</w:t>
          </w:r>
          <w:r w:rsidRPr="00C208D4">
            <w:rPr>
              <w:rFonts w:asciiTheme="minorHAnsi" w:hAnsiTheme="minorHAnsi" w:cstheme="minorHAnsi"/>
              <w:noProof/>
            </w:rPr>
            <w:fldChar w:fldCharType="end"/>
          </w:r>
          <w:r w:rsidRPr="00C208D4">
            <w:rPr>
              <w:rFonts w:asciiTheme="minorHAnsi" w:hAnsiTheme="minorHAnsi" w:cstheme="minorHAnsi"/>
            </w:rPr>
            <w:t xml:space="preserve"> of </w:t>
          </w:r>
          <w:r w:rsidRPr="00C208D4">
            <w:rPr>
              <w:rFonts w:asciiTheme="minorHAnsi" w:hAnsiTheme="minorHAnsi" w:cstheme="minorHAnsi"/>
            </w:rPr>
            <w:fldChar w:fldCharType="begin"/>
          </w:r>
          <w:r w:rsidRPr="00C208D4">
            <w:rPr>
              <w:rFonts w:asciiTheme="minorHAnsi" w:hAnsiTheme="minorHAnsi" w:cstheme="minorHAnsi"/>
            </w:rPr>
            <w:instrText xml:space="preserve"> NUMPAGES </w:instrText>
          </w:r>
          <w:r w:rsidRPr="00C208D4">
            <w:rPr>
              <w:rFonts w:asciiTheme="minorHAnsi" w:hAnsiTheme="minorHAnsi" w:cstheme="minorHAnsi"/>
            </w:rPr>
            <w:fldChar w:fldCharType="separate"/>
          </w:r>
          <w:r w:rsidRPr="00C208D4">
            <w:rPr>
              <w:rFonts w:asciiTheme="minorHAnsi" w:hAnsiTheme="minorHAnsi" w:cstheme="minorHAnsi"/>
              <w:noProof/>
            </w:rPr>
            <w:t>7</w:t>
          </w:r>
          <w:r w:rsidRPr="00C208D4">
            <w:rPr>
              <w:rFonts w:asciiTheme="minorHAnsi" w:hAnsiTheme="minorHAnsi" w:cstheme="minorHAnsi"/>
              <w:noProof/>
            </w:rPr>
            <w:fldChar w:fldCharType="end"/>
          </w:r>
        </w:p>
      </w:tc>
    </w:tr>
    <w:tr w:rsidR="004A7017" w:rsidRPr="00C208D4" w14:paraId="006E5941" w14:textId="77777777">
      <w:tc>
        <w:tcPr>
          <w:tcW w:w="1794" w:type="dxa"/>
        </w:tcPr>
        <w:p w14:paraId="70AC56FD" w14:textId="77777777" w:rsidR="004A7017" w:rsidRPr="00C208D4" w:rsidRDefault="004A7017" w:rsidP="008579D8">
          <w:pPr>
            <w:pStyle w:val="Footer"/>
            <w:rPr>
              <w:rFonts w:asciiTheme="minorHAnsi" w:hAnsiTheme="minorHAnsi" w:cstheme="minorHAnsi"/>
              <w:sz w:val="14"/>
              <w:szCs w:val="14"/>
            </w:rPr>
          </w:pPr>
          <w:r w:rsidRPr="00C208D4">
            <w:rPr>
              <w:rFonts w:asciiTheme="minorHAnsi" w:hAnsiTheme="minorHAnsi" w:cstheme="minorHAnsi"/>
              <w:sz w:val="14"/>
              <w:szCs w:val="14"/>
            </w:rPr>
            <w:t>Author:</w:t>
          </w:r>
        </w:p>
      </w:tc>
      <w:tc>
        <w:tcPr>
          <w:tcW w:w="1560" w:type="dxa"/>
        </w:tcPr>
        <w:p w14:paraId="1E920EF0" w14:textId="4AF48454" w:rsidR="004A7017" w:rsidRPr="00C208D4" w:rsidRDefault="004A7017" w:rsidP="008579D8">
          <w:pPr>
            <w:pStyle w:val="Footer"/>
            <w:rPr>
              <w:rFonts w:asciiTheme="minorHAnsi" w:hAnsiTheme="minorHAnsi" w:cstheme="minorHAnsi"/>
              <w:sz w:val="14"/>
              <w:szCs w:val="14"/>
            </w:rPr>
          </w:pPr>
          <w:r>
            <w:rPr>
              <w:rFonts w:asciiTheme="minorHAnsi" w:hAnsiTheme="minorHAnsi" w:cstheme="minorHAnsi"/>
              <w:sz w:val="14"/>
              <w:szCs w:val="14"/>
            </w:rPr>
            <w:t>Simon Frisendahl Petersen</w:t>
          </w:r>
        </w:p>
      </w:tc>
      <w:tc>
        <w:tcPr>
          <w:tcW w:w="5928" w:type="dxa"/>
          <w:gridSpan w:val="2"/>
        </w:tcPr>
        <w:p w14:paraId="6453DDBC" w14:textId="77777777" w:rsidR="004A7017" w:rsidRPr="00C208D4" w:rsidRDefault="004A7017" w:rsidP="00871109">
          <w:pPr>
            <w:pStyle w:val="Footer"/>
            <w:jc w:val="right"/>
            <w:rPr>
              <w:rFonts w:asciiTheme="minorHAnsi" w:hAnsiTheme="minorHAnsi" w:cstheme="minorHAnsi"/>
              <w:sz w:val="14"/>
              <w:szCs w:val="14"/>
            </w:rPr>
          </w:pPr>
        </w:p>
      </w:tc>
    </w:tr>
    <w:tr w:rsidR="004A7017" w:rsidRPr="00C208D4" w14:paraId="1AA4CE5A" w14:textId="77777777">
      <w:tc>
        <w:tcPr>
          <w:tcW w:w="1794" w:type="dxa"/>
        </w:tcPr>
        <w:p w14:paraId="2462D1EE" w14:textId="03914D62" w:rsidR="004A7017" w:rsidRPr="00C208D4" w:rsidRDefault="004A7017" w:rsidP="008579D8">
          <w:pPr>
            <w:pStyle w:val="Footer"/>
            <w:rPr>
              <w:rFonts w:asciiTheme="minorHAnsi" w:hAnsiTheme="minorHAnsi" w:cstheme="minorHAnsi"/>
              <w:sz w:val="14"/>
              <w:szCs w:val="14"/>
            </w:rPr>
          </w:pPr>
        </w:p>
      </w:tc>
      <w:tc>
        <w:tcPr>
          <w:tcW w:w="1560" w:type="dxa"/>
        </w:tcPr>
        <w:p w14:paraId="7E1C5D97" w14:textId="2B26C6F3" w:rsidR="004A7017" w:rsidRPr="00C208D4" w:rsidRDefault="004A7017" w:rsidP="008579D8">
          <w:pPr>
            <w:pStyle w:val="Footer"/>
            <w:rPr>
              <w:rFonts w:asciiTheme="minorHAnsi" w:hAnsiTheme="minorHAnsi" w:cstheme="minorHAnsi"/>
              <w:sz w:val="14"/>
              <w:szCs w:val="14"/>
            </w:rPr>
          </w:pPr>
        </w:p>
      </w:tc>
      <w:tc>
        <w:tcPr>
          <w:tcW w:w="5928" w:type="dxa"/>
          <w:gridSpan w:val="2"/>
        </w:tcPr>
        <w:p w14:paraId="213F7629" w14:textId="39F1E21C" w:rsidR="004A7017" w:rsidRPr="00C208D4" w:rsidRDefault="004A7017" w:rsidP="00871109">
          <w:pPr>
            <w:pStyle w:val="Footer"/>
            <w:jc w:val="right"/>
            <w:rPr>
              <w:rFonts w:asciiTheme="minorHAnsi" w:hAnsiTheme="minorHAnsi" w:cstheme="minorHAnsi"/>
              <w:sz w:val="14"/>
              <w:szCs w:val="14"/>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ID"  \* MERGEFORMAT </w:instrText>
          </w:r>
          <w:r w:rsidRPr="00C208D4">
            <w:rPr>
              <w:rFonts w:asciiTheme="minorHAnsi" w:hAnsiTheme="minorHAnsi" w:cstheme="minorHAnsi"/>
              <w:noProof/>
              <w:sz w:val="14"/>
              <w:szCs w:val="14"/>
            </w:rPr>
            <w:fldChar w:fldCharType="end"/>
          </w:r>
        </w:p>
      </w:tc>
    </w:tr>
  </w:tbl>
  <w:p w14:paraId="3F8D02CD" w14:textId="77777777" w:rsidR="004A7017" w:rsidRPr="00C208D4" w:rsidRDefault="004A7017">
    <w:pPr>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4457" w14:textId="4F1603F2" w:rsidR="004A7017" w:rsidRPr="000A0F9C" w:rsidRDefault="004A7017">
    <w:pPr>
      <w:pStyle w:val="Footer"/>
      <w:rPr>
        <w:color w:val="BFBFBF"/>
        <w:sz w:val="16"/>
        <w:szCs w:val="16"/>
        <w:lang w:val="en-US"/>
      </w:rPr>
    </w:pPr>
    <w:r w:rsidRPr="000A0F9C">
      <w:rPr>
        <w:color w:val="BFBFBF"/>
        <w:sz w:val="16"/>
        <w:szCs w:val="16"/>
        <w:lang w:val="en-US"/>
      </w:rPr>
      <w:t xml:space="preserve">External use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67F47" w14:textId="77777777" w:rsidR="00986E02" w:rsidRDefault="00986E02">
      <w:r>
        <w:separator/>
      </w:r>
    </w:p>
    <w:p w14:paraId="329D8642" w14:textId="77777777" w:rsidR="00986E02" w:rsidRDefault="00986E02"/>
  </w:footnote>
  <w:footnote w:type="continuationSeparator" w:id="0">
    <w:p w14:paraId="553BAC8E" w14:textId="77777777" w:rsidR="00986E02" w:rsidRDefault="00986E02">
      <w:r>
        <w:continuationSeparator/>
      </w:r>
    </w:p>
    <w:p w14:paraId="6D57A763" w14:textId="77777777" w:rsidR="00986E02" w:rsidRDefault="00986E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2" w:type="dxa"/>
      <w:tblInd w:w="108" w:type="dxa"/>
      <w:tblBorders>
        <w:bottom w:val="single" w:sz="8" w:space="0" w:color="8C0000"/>
      </w:tblBorders>
      <w:tblLook w:val="01E0" w:firstRow="1" w:lastRow="1" w:firstColumn="1" w:lastColumn="1" w:noHBand="0" w:noVBand="0"/>
    </w:tblPr>
    <w:tblGrid>
      <w:gridCol w:w="4641"/>
      <w:gridCol w:w="4641"/>
    </w:tblGrid>
    <w:tr w:rsidR="004A7017" w:rsidRPr="00C208D4" w14:paraId="2328E24D" w14:textId="77777777">
      <w:tc>
        <w:tcPr>
          <w:tcW w:w="4641" w:type="dxa"/>
        </w:tcPr>
        <w:p w14:paraId="5A3488F1" w14:textId="1C8DBA72" w:rsidR="004A7017" w:rsidRPr="00C208D4" w:rsidRDefault="004A7017" w:rsidP="008579D8">
          <w:pPr>
            <w:pStyle w:val="Header"/>
            <w:rPr>
              <w:rFonts w:asciiTheme="minorHAnsi" w:hAnsiTheme="minorHAnsi" w:cstheme="minorHAnsi"/>
              <w:noProof/>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Title"  \* MERGEFORMAT </w:instrText>
          </w:r>
          <w:r>
            <w:rPr>
              <w:rFonts w:asciiTheme="minorHAnsi" w:hAnsiTheme="minorHAnsi" w:cstheme="minorHAnsi"/>
            </w:rPr>
            <w:fldChar w:fldCharType="separate"/>
          </w:r>
          <w:r w:rsidR="005744B2">
            <w:rPr>
              <w:rFonts w:asciiTheme="minorHAnsi" w:hAnsiTheme="minorHAnsi" w:cstheme="minorHAnsi"/>
              <w:noProof/>
            </w:rPr>
            <w:t>UiPath Hackathon</w:t>
          </w:r>
          <w:r w:rsidRPr="00C208D4">
            <w:rPr>
              <w:rFonts w:asciiTheme="minorHAnsi" w:hAnsiTheme="minorHAnsi" w:cstheme="minorHAnsi"/>
              <w:noProof/>
            </w:rPr>
            <w:fldChar w:fldCharType="end"/>
          </w:r>
        </w:p>
      </w:tc>
      <w:tc>
        <w:tcPr>
          <w:tcW w:w="4641" w:type="dxa"/>
        </w:tcPr>
        <w:p w14:paraId="6FFBC1FA" w14:textId="36CC2199" w:rsidR="004A7017" w:rsidRDefault="004A7017" w:rsidP="00CD23DD">
          <w:pPr>
            <w:pStyle w:val="Header"/>
            <w:jc w:val="right"/>
            <w:rPr>
              <w:rFonts w:asciiTheme="minorHAnsi" w:hAnsiTheme="minorHAnsi" w:cstheme="minorHAnsi"/>
              <w:noProof/>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"Customer Name"  \* MERGEFORMAT </w:instrText>
          </w:r>
          <w:r>
            <w:rPr>
              <w:rFonts w:asciiTheme="minorHAnsi" w:hAnsiTheme="minorHAnsi" w:cstheme="minorHAnsi"/>
            </w:rPr>
            <w:fldChar w:fldCharType="separate"/>
          </w:r>
          <w:r w:rsidR="005744B2">
            <w:rPr>
              <w:rFonts w:asciiTheme="minorHAnsi" w:hAnsiTheme="minorHAnsi" w:cstheme="minorHAnsi"/>
              <w:noProof/>
            </w:rPr>
            <w:t>Microsoft Planner Custom Activities</w:t>
          </w:r>
          <w:r w:rsidRPr="00C208D4">
            <w:rPr>
              <w:rFonts w:asciiTheme="minorHAnsi" w:hAnsiTheme="minorHAnsi" w:cstheme="minorHAnsi"/>
              <w:noProof/>
            </w:rPr>
            <w:fldChar w:fldCharType="end"/>
          </w:r>
        </w:p>
        <w:p w14:paraId="550B076E" w14:textId="6629E324" w:rsidR="004A7017" w:rsidRPr="00C208D4" w:rsidRDefault="004A7017" w:rsidP="00CD23DD">
          <w:pPr>
            <w:pStyle w:val="Header"/>
            <w:jc w:val="right"/>
            <w:rPr>
              <w:rFonts w:asciiTheme="minorHAnsi" w:hAnsiTheme="minorHAnsi" w:cstheme="minorHAnsi"/>
              <w:noProof/>
            </w:rPr>
          </w:pPr>
        </w:p>
      </w:tc>
    </w:tr>
  </w:tbl>
  <w:p w14:paraId="727E678E" w14:textId="77777777" w:rsidR="004A7017" w:rsidRPr="00C208D4" w:rsidRDefault="004A7017" w:rsidP="003C787C">
    <w:pPr>
      <w:tabs>
        <w:tab w:val="center" w:pos="4536"/>
        <w:tab w:val="right" w:pos="9072"/>
      </w:tabs>
      <w:ind w:left="-2574"/>
      <w:rPr>
        <w:rFonts w:asciiTheme="minorHAnsi" w:hAnsiTheme="minorHAnsi" w:cstheme="minorHAnsi"/>
        <w:b/>
      </w:rPr>
    </w:pPr>
  </w:p>
  <w:p w14:paraId="7657ACA4" w14:textId="77777777" w:rsidR="004A7017" w:rsidRPr="00C208D4" w:rsidRDefault="004A7017">
    <w:pP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6405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E0D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F22AF0"/>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FA30878E"/>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8D4E8A6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1344E8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7E6EEB8"/>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EBE307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4C5CBEE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EE68C1"/>
    <w:multiLevelType w:val="hybridMultilevel"/>
    <w:tmpl w:val="E98E950E"/>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817F88"/>
    <w:multiLevelType w:val="hybridMultilevel"/>
    <w:tmpl w:val="9514A85A"/>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405911"/>
    <w:multiLevelType w:val="hybridMultilevel"/>
    <w:tmpl w:val="62B2E42E"/>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74E5D46"/>
    <w:multiLevelType w:val="hybridMultilevel"/>
    <w:tmpl w:val="38243054"/>
    <w:lvl w:ilvl="0" w:tplc="69BA7098">
      <w:start w:val="1"/>
      <w:numFmt w:val="bullet"/>
      <w:lvlRestart w:val="0"/>
      <w:lvlText w:val=""/>
      <w:lvlJc w:val="left"/>
      <w:pPr>
        <w:tabs>
          <w:tab w:val="num" w:pos="1083"/>
        </w:tabs>
        <w:ind w:left="1083" w:hanging="363"/>
      </w:pPr>
      <w:rPr>
        <w:rFonts w:ascii="Symbol" w:hAnsi="Symbol" w:cs="Courier New" w:hint="default"/>
        <w:color w:val="auto"/>
      </w:rPr>
    </w:lvl>
    <w:lvl w:ilvl="1" w:tplc="04060003" w:tentative="1">
      <w:start w:val="1"/>
      <w:numFmt w:val="bullet"/>
      <w:lvlText w:val="o"/>
      <w:lvlJc w:val="left"/>
      <w:pPr>
        <w:tabs>
          <w:tab w:val="num" w:pos="1803"/>
        </w:tabs>
        <w:ind w:left="1803" w:hanging="360"/>
      </w:pPr>
      <w:rPr>
        <w:rFonts w:ascii="Courier New" w:hAnsi="Courier New" w:cs="Courier New" w:hint="default"/>
      </w:rPr>
    </w:lvl>
    <w:lvl w:ilvl="2" w:tplc="04060005" w:tentative="1">
      <w:start w:val="1"/>
      <w:numFmt w:val="bullet"/>
      <w:lvlText w:val=""/>
      <w:lvlJc w:val="left"/>
      <w:pPr>
        <w:tabs>
          <w:tab w:val="num" w:pos="2523"/>
        </w:tabs>
        <w:ind w:left="2523" w:hanging="360"/>
      </w:pPr>
      <w:rPr>
        <w:rFonts w:ascii="Wingdings" w:hAnsi="Wingdings" w:hint="default"/>
      </w:rPr>
    </w:lvl>
    <w:lvl w:ilvl="3" w:tplc="04060001" w:tentative="1">
      <w:start w:val="1"/>
      <w:numFmt w:val="bullet"/>
      <w:lvlText w:val=""/>
      <w:lvlJc w:val="left"/>
      <w:pPr>
        <w:tabs>
          <w:tab w:val="num" w:pos="3243"/>
        </w:tabs>
        <w:ind w:left="3243" w:hanging="360"/>
      </w:pPr>
      <w:rPr>
        <w:rFonts w:ascii="Symbol" w:hAnsi="Symbol" w:hint="default"/>
      </w:rPr>
    </w:lvl>
    <w:lvl w:ilvl="4" w:tplc="04060003" w:tentative="1">
      <w:start w:val="1"/>
      <w:numFmt w:val="bullet"/>
      <w:lvlText w:val="o"/>
      <w:lvlJc w:val="left"/>
      <w:pPr>
        <w:tabs>
          <w:tab w:val="num" w:pos="3963"/>
        </w:tabs>
        <w:ind w:left="3963" w:hanging="360"/>
      </w:pPr>
      <w:rPr>
        <w:rFonts w:ascii="Courier New" w:hAnsi="Courier New" w:cs="Courier New" w:hint="default"/>
      </w:rPr>
    </w:lvl>
    <w:lvl w:ilvl="5" w:tplc="04060005" w:tentative="1">
      <w:start w:val="1"/>
      <w:numFmt w:val="bullet"/>
      <w:lvlText w:val=""/>
      <w:lvlJc w:val="left"/>
      <w:pPr>
        <w:tabs>
          <w:tab w:val="num" w:pos="4683"/>
        </w:tabs>
        <w:ind w:left="4683" w:hanging="360"/>
      </w:pPr>
      <w:rPr>
        <w:rFonts w:ascii="Wingdings" w:hAnsi="Wingdings" w:hint="default"/>
      </w:rPr>
    </w:lvl>
    <w:lvl w:ilvl="6" w:tplc="04060001" w:tentative="1">
      <w:start w:val="1"/>
      <w:numFmt w:val="bullet"/>
      <w:lvlText w:val=""/>
      <w:lvlJc w:val="left"/>
      <w:pPr>
        <w:tabs>
          <w:tab w:val="num" w:pos="5403"/>
        </w:tabs>
        <w:ind w:left="5403" w:hanging="360"/>
      </w:pPr>
      <w:rPr>
        <w:rFonts w:ascii="Symbol" w:hAnsi="Symbol" w:hint="default"/>
      </w:rPr>
    </w:lvl>
    <w:lvl w:ilvl="7" w:tplc="04060003" w:tentative="1">
      <w:start w:val="1"/>
      <w:numFmt w:val="bullet"/>
      <w:lvlText w:val="o"/>
      <w:lvlJc w:val="left"/>
      <w:pPr>
        <w:tabs>
          <w:tab w:val="num" w:pos="6123"/>
        </w:tabs>
        <w:ind w:left="6123" w:hanging="360"/>
      </w:pPr>
      <w:rPr>
        <w:rFonts w:ascii="Courier New" w:hAnsi="Courier New" w:cs="Courier New" w:hint="default"/>
      </w:rPr>
    </w:lvl>
    <w:lvl w:ilvl="8" w:tplc="04060005" w:tentative="1">
      <w:start w:val="1"/>
      <w:numFmt w:val="bullet"/>
      <w:lvlText w:val=""/>
      <w:lvlJc w:val="left"/>
      <w:pPr>
        <w:tabs>
          <w:tab w:val="num" w:pos="6843"/>
        </w:tabs>
        <w:ind w:left="6843" w:hanging="360"/>
      </w:pPr>
      <w:rPr>
        <w:rFonts w:ascii="Wingdings" w:hAnsi="Wingdings" w:hint="default"/>
      </w:rPr>
    </w:lvl>
  </w:abstractNum>
  <w:abstractNum w:abstractNumId="13" w15:restartNumberingAfterBreak="0">
    <w:nsid w:val="0D9835E7"/>
    <w:multiLevelType w:val="multilevel"/>
    <w:tmpl w:val="823E09C2"/>
    <w:lvl w:ilvl="0">
      <w:start w:val="1"/>
      <w:numFmt w:val="decimal"/>
      <w:pStyle w:val="Heading1"/>
      <w:lvlText w:val="%1"/>
      <w:lvlJc w:val="left"/>
      <w:pPr>
        <w:tabs>
          <w:tab w:val="num" w:pos="851"/>
        </w:tabs>
        <w:ind w:left="432" w:hanging="432"/>
      </w:pPr>
      <w:rPr>
        <w:rFonts w:hint="default"/>
      </w:rPr>
    </w:lvl>
    <w:lvl w:ilvl="1">
      <w:start w:val="1"/>
      <w:numFmt w:val="decimal"/>
      <w:pStyle w:val="Heading2"/>
      <w:lvlText w:val="%1.%2"/>
      <w:lvlJc w:val="left"/>
      <w:pPr>
        <w:tabs>
          <w:tab w:val="num" w:pos="851"/>
        </w:tabs>
        <w:ind w:left="737" w:hanging="737"/>
      </w:pPr>
      <w:rPr>
        <w:rFonts w:hint="default"/>
      </w:rPr>
    </w:lvl>
    <w:lvl w:ilvl="2">
      <w:start w:val="1"/>
      <w:numFmt w:val="decimal"/>
      <w:pStyle w:val="Heading3"/>
      <w:lvlText w:val="%1.%2.%3"/>
      <w:lvlJc w:val="left"/>
      <w:pPr>
        <w:tabs>
          <w:tab w:val="num" w:pos="851"/>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0F502693"/>
    <w:multiLevelType w:val="hybridMultilevel"/>
    <w:tmpl w:val="1682FEB8"/>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88128F"/>
    <w:multiLevelType w:val="hybridMultilevel"/>
    <w:tmpl w:val="42B8D9CA"/>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145D83"/>
    <w:multiLevelType w:val="hybridMultilevel"/>
    <w:tmpl w:val="8CC6F538"/>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5A61E0"/>
    <w:multiLevelType w:val="hybridMultilevel"/>
    <w:tmpl w:val="088099BA"/>
    <w:lvl w:ilvl="0" w:tplc="04060001">
      <w:start w:val="1"/>
      <w:numFmt w:val="bullet"/>
      <w:lvlText w:val=""/>
      <w:lvlJc w:val="left"/>
      <w:pPr>
        <w:tabs>
          <w:tab w:val="num" w:pos="720"/>
        </w:tabs>
        <w:ind w:left="720" w:hanging="360"/>
      </w:pPr>
      <w:rPr>
        <w:rFonts w:ascii="Symbol" w:hAnsi="Symbol" w:hint="default"/>
      </w:rPr>
    </w:lvl>
    <w:lvl w:ilvl="1" w:tplc="69BA7098">
      <w:start w:val="1"/>
      <w:numFmt w:val="bullet"/>
      <w:lvlRestart w:val="0"/>
      <w:lvlText w:val=""/>
      <w:lvlJc w:val="left"/>
      <w:pPr>
        <w:tabs>
          <w:tab w:val="num" w:pos="1443"/>
        </w:tabs>
        <w:ind w:left="1443" w:hanging="363"/>
      </w:pPr>
      <w:rPr>
        <w:rFonts w:ascii="Symbol" w:hAnsi="Symbol" w:cs="Courier New" w:hint="default"/>
        <w:color w:val="auto"/>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8" w15:restartNumberingAfterBreak="0">
    <w:nsid w:val="161010D7"/>
    <w:multiLevelType w:val="hybridMultilevel"/>
    <w:tmpl w:val="5120C246"/>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E311A9"/>
    <w:multiLevelType w:val="hybridMultilevel"/>
    <w:tmpl w:val="6240BF08"/>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604C3B"/>
    <w:multiLevelType w:val="hybridMultilevel"/>
    <w:tmpl w:val="5D6678B6"/>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E144FC"/>
    <w:multiLevelType w:val="hybridMultilevel"/>
    <w:tmpl w:val="887C86EC"/>
    <w:lvl w:ilvl="0" w:tplc="0406000F">
      <w:start w:val="1"/>
      <w:numFmt w:val="decimal"/>
      <w:lvlText w:val="%1."/>
      <w:lvlJc w:val="left"/>
      <w:pPr>
        <w:tabs>
          <w:tab w:val="num" w:pos="717"/>
        </w:tabs>
        <w:ind w:left="717" w:hanging="360"/>
      </w:pPr>
      <w:rPr>
        <w:rFonts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76580A"/>
    <w:multiLevelType w:val="hybridMultilevel"/>
    <w:tmpl w:val="F0FECB42"/>
    <w:lvl w:ilvl="0" w:tplc="0E44C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18005B"/>
    <w:multiLevelType w:val="hybridMultilevel"/>
    <w:tmpl w:val="B776BC0A"/>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F56637"/>
    <w:multiLevelType w:val="hybridMultilevel"/>
    <w:tmpl w:val="65E6BB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357B6FA4"/>
    <w:multiLevelType w:val="hybridMultilevel"/>
    <w:tmpl w:val="525040BA"/>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954ACC"/>
    <w:multiLevelType w:val="hybridMultilevel"/>
    <w:tmpl w:val="89ECB982"/>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89C04BF"/>
    <w:multiLevelType w:val="hybridMultilevel"/>
    <w:tmpl w:val="917E033E"/>
    <w:lvl w:ilvl="0" w:tplc="0406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B16C9F"/>
    <w:multiLevelType w:val="hybridMultilevel"/>
    <w:tmpl w:val="D7962D62"/>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AB60A2"/>
    <w:multiLevelType w:val="hybridMultilevel"/>
    <w:tmpl w:val="CF5EDE4E"/>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225F8D"/>
    <w:multiLevelType w:val="hybridMultilevel"/>
    <w:tmpl w:val="43183C52"/>
    <w:lvl w:ilvl="0" w:tplc="7DE8907A">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1" w15:restartNumberingAfterBreak="0">
    <w:nsid w:val="49CB2F18"/>
    <w:multiLevelType w:val="hybridMultilevel"/>
    <w:tmpl w:val="E0D26FDE"/>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D072D2"/>
    <w:multiLevelType w:val="hybridMultilevel"/>
    <w:tmpl w:val="7A907640"/>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751DEC"/>
    <w:multiLevelType w:val="hybridMultilevel"/>
    <w:tmpl w:val="2AD0DAFE"/>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D335902"/>
    <w:multiLevelType w:val="hybridMultilevel"/>
    <w:tmpl w:val="DCA8D8D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4E6526F"/>
    <w:multiLevelType w:val="hybridMultilevel"/>
    <w:tmpl w:val="6D2C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6C4EB8"/>
    <w:multiLevelType w:val="hybridMultilevel"/>
    <w:tmpl w:val="54327BFE"/>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A67435"/>
    <w:multiLevelType w:val="hybridMultilevel"/>
    <w:tmpl w:val="BB38D61A"/>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1F72A4"/>
    <w:multiLevelType w:val="hybridMultilevel"/>
    <w:tmpl w:val="A7D06530"/>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3C6DA6"/>
    <w:multiLevelType w:val="hybridMultilevel"/>
    <w:tmpl w:val="8D520D78"/>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706F68"/>
    <w:multiLevelType w:val="hybridMultilevel"/>
    <w:tmpl w:val="8EC8FA6A"/>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41218B"/>
    <w:multiLevelType w:val="hybridMultilevel"/>
    <w:tmpl w:val="0B5AF2A8"/>
    <w:lvl w:ilvl="0" w:tplc="69BA7098">
      <w:start w:val="1"/>
      <w:numFmt w:val="bullet"/>
      <w:lvlRestart w:val="0"/>
      <w:lvlText w:val=""/>
      <w:lvlJc w:val="left"/>
      <w:pPr>
        <w:tabs>
          <w:tab w:val="num" w:pos="720"/>
        </w:tabs>
        <w:ind w:left="720" w:hanging="363"/>
      </w:pPr>
      <w:rPr>
        <w:rFonts w:ascii="Symbol" w:hAnsi="Symbol" w:cs="Courier New"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4"/>
  </w:num>
  <w:num w:numId="3">
    <w:abstractNumId w:val="10"/>
  </w:num>
  <w:num w:numId="4">
    <w:abstractNumId w:val="18"/>
  </w:num>
  <w:num w:numId="5">
    <w:abstractNumId w:val="32"/>
  </w:num>
  <w:num w:numId="6">
    <w:abstractNumId w:val="9"/>
  </w:num>
  <w:num w:numId="7">
    <w:abstractNumId w:val="26"/>
  </w:num>
  <w:num w:numId="8">
    <w:abstractNumId w:val="16"/>
  </w:num>
  <w:num w:numId="9">
    <w:abstractNumId w:val="17"/>
  </w:num>
  <w:num w:numId="10">
    <w:abstractNumId w:val="19"/>
  </w:num>
  <w:num w:numId="11">
    <w:abstractNumId w:val="38"/>
  </w:num>
  <w:num w:numId="12">
    <w:abstractNumId w:val="28"/>
  </w:num>
  <w:num w:numId="13">
    <w:abstractNumId w:val="31"/>
  </w:num>
  <w:num w:numId="14">
    <w:abstractNumId w:val="15"/>
  </w:num>
  <w:num w:numId="15">
    <w:abstractNumId w:val="39"/>
  </w:num>
  <w:num w:numId="16">
    <w:abstractNumId w:val="12"/>
  </w:num>
  <w:num w:numId="17">
    <w:abstractNumId w:val="41"/>
  </w:num>
  <w:num w:numId="18">
    <w:abstractNumId w:val="36"/>
  </w:num>
  <w:num w:numId="19">
    <w:abstractNumId w:val="14"/>
  </w:num>
  <w:num w:numId="20">
    <w:abstractNumId w:val="11"/>
  </w:num>
  <w:num w:numId="21">
    <w:abstractNumId w:val="20"/>
  </w:num>
  <w:num w:numId="22">
    <w:abstractNumId w:val="25"/>
  </w:num>
  <w:num w:numId="23">
    <w:abstractNumId w:val="29"/>
  </w:num>
  <w:num w:numId="24">
    <w:abstractNumId w:val="37"/>
  </w:num>
  <w:num w:numId="25">
    <w:abstractNumId w:val="8"/>
  </w:num>
  <w:num w:numId="26">
    <w:abstractNumId w:val="6"/>
  </w:num>
  <w:num w:numId="27">
    <w:abstractNumId w:val="5"/>
  </w:num>
  <w:num w:numId="28">
    <w:abstractNumId w:val="4"/>
  </w:num>
  <w:num w:numId="29">
    <w:abstractNumId w:val="3"/>
  </w:num>
  <w:num w:numId="30">
    <w:abstractNumId w:val="7"/>
  </w:num>
  <w:num w:numId="31">
    <w:abstractNumId w:val="2"/>
  </w:num>
  <w:num w:numId="32">
    <w:abstractNumId w:val="1"/>
  </w:num>
  <w:num w:numId="33">
    <w:abstractNumId w:val="0"/>
  </w:num>
  <w:num w:numId="34">
    <w:abstractNumId w:val="40"/>
  </w:num>
  <w:num w:numId="35">
    <w:abstractNumId w:val="33"/>
  </w:num>
  <w:num w:numId="36">
    <w:abstractNumId w:val="23"/>
  </w:num>
  <w:num w:numId="37">
    <w:abstractNumId w:val="21"/>
  </w:num>
  <w:num w:numId="38">
    <w:abstractNumId w:val="35"/>
  </w:num>
  <w:num w:numId="39">
    <w:abstractNumId w:val="22"/>
  </w:num>
  <w:num w:numId="40">
    <w:abstractNumId w:val="27"/>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hyphenationZone w:val="425"/>
  <w:drawingGridHorizontalSpacing w:val="78"/>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9E"/>
    <w:rsid w:val="00003377"/>
    <w:rsid w:val="0000450D"/>
    <w:rsid w:val="000045CD"/>
    <w:rsid w:val="0000618E"/>
    <w:rsid w:val="00007130"/>
    <w:rsid w:val="00015101"/>
    <w:rsid w:val="0001587D"/>
    <w:rsid w:val="00016131"/>
    <w:rsid w:val="000161FE"/>
    <w:rsid w:val="000166D4"/>
    <w:rsid w:val="00016FD0"/>
    <w:rsid w:val="0002075F"/>
    <w:rsid w:val="000217B1"/>
    <w:rsid w:val="00022334"/>
    <w:rsid w:val="00022B21"/>
    <w:rsid w:val="00023A28"/>
    <w:rsid w:val="0002435E"/>
    <w:rsid w:val="00026EF4"/>
    <w:rsid w:val="000302FD"/>
    <w:rsid w:val="00031CE7"/>
    <w:rsid w:val="00033A33"/>
    <w:rsid w:val="00034CC3"/>
    <w:rsid w:val="00035880"/>
    <w:rsid w:val="0004001E"/>
    <w:rsid w:val="0004098B"/>
    <w:rsid w:val="00041285"/>
    <w:rsid w:val="0004249E"/>
    <w:rsid w:val="00042A38"/>
    <w:rsid w:val="0004350F"/>
    <w:rsid w:val="00043565"/>
    <w:rsid w:val="00044ED6"/>
    <w:rsid w:val="00046B4E"/>
    <w:rsid w:val="00047A09"/>
    <w:rsid w:val="00050909"/>
    <w:rsid w:val="00050AF0"/>
    <w:rsid w:val="00050D8A"/>
    <w:rsid w:val="000511B6"/>
    <w:rsid w:val="00051D85"/>
    <w:rsid w:val="00052732"/>
    <w:rsid w:val="00055A14"/>
    <w:rsid w:val="00056DD7"/>
    <w:rsid w:val="00057742"/>
    <w:rsid w:val="00060059"/>
    <w:rsid w:val="0006243A"/>
    <w:rsid w:val="000624F2"/>
    <w:rsid w:val="00062F23"/>
    <w:rsid w:val="0006378E"/>
    <w:rsid w:val="00063B02"/>
    <w:rsid w:val="00063F30"/>
    <w:rsid w:val="00065750"/>
    <w:rsid w:val="00065A5B"/>
    <w:rsid w:val="00066AB2"/>
    <w:rsid w:val="00067B8B"/>
    <w:rsid w:val="00067F34"/>
    <w:rsid w:val="0007062F"/>
    <w:rsid w:val="000719C0"/>
    <w:rsid w:val="00071CD5"/>
    <w:rsid w:val="00073855"/>
    <w:rsid w:val="00073F40"/>
    <w:rsid w:val="00074D4E"/>
    <w:rsid w:val="00074E84"/>
    <w:rsid w:val="000756B8"/>
    <w:rsid w:val="00077231"/>
    <w:rsid w:val="00077C08"/>
    <w:rsid w:val="0008180B"/>
    <w:rsid w:val="00081E71"/>
    <w:rsid w:val="00082735"/>
    <w:rsid w:val="00085210"/>
    <w:rsid w:val="000862F2"/>
    <w:rsid w:val="00086464"/>
    <w:rsid w:val="00092529"/>
    <w:rsid w:val="000939D3"/>
    <w:rsid w:val="000949A6"/>
    <w:rsid w:val="00095493"/>
    <w:rsid w:val="0009640F"/>
    <w:rsid w:val="0009734D"/>
    <w:rsid w:val="00097568"/>
    <w:rsid w:val="000A0205"/>
    <w:rsid w:val="000A0F9C"/>
    <w:rsid w:val="000A17EE"/>
    <w:rsid w:val="000A21A6"/>
    <w:rsid w:val="000A2297"/>
    <w:rsid w:val="000A2938"/>
    <w:rsid w:val="000A502E"/>
    <w:rsid w:val="000B047C"/>
    <w:rsid w:val="000B0D44"/>
    <w:rsid w:val="000B14A0"/>
    <w:rsid w:val="000B2F80"/>
    <w:rsid w:val="000B31A4"/>
    <w:rsid w:val="000B365E"/>
    <w:rsid w:val="000B3DBB"/>
    <w:rsid w:val="000B5678"/>
    <w:rsid w:val="000C08D8"/>
    <w:rsid w:val="000C0A2F"/>
    <w:rsid w:val="000C170B"/>
    <w:rsid w:val="000C170C"/>
    <w:rsid w:val="000C21F5"/>
    <w:rsid w:val="000C2C06"/>
    <w:rsid w:val="000C2D7C"/>
    <w:rsid w:val="000C304F"/>
    <w:rsid w:val="000C35A3"/>
    <w:rsid w:val="000C3794"/>
    <w:rsid w:val="000C5C62"/>
    <w:rsid w:val="000C64EF"/>
    <w:rsid w:val="000C7029"/>
    <w:rsid w:val="000D0E7E"/>
    <w:rsid w:val="000D1D2F"/>
    <w:rsid w:val="000D1FD6"/>
    <w:rsid w:val="000D28D0"/>
    <w:rsid w:val="000D3321"/>
    <w:rsid w:val="000D3C4C"/>
    <w:rsid w:val="000D3F28"/>
    <w:rsid w:val="000D4BD2"/>
    <w:rsid w:val="000D4CA9"/>
    <w:rsid w:val="000D5FD8"/>
    <w:rsid w:val="000D71FC"/>
    <w:rsid w:val="000D7502"/>
    <w:rsid w:val="000E169A"/>
    <w:rsid w:val="000E21A3"/>
    <w:rsid w:val="000E2783"/>
    <w:rsid w:val="000E2996"/>
    <w:rsid w:val="000E5367"/>
    <w:rsid w:val="000E5755"/>
    <w:rsid w:val="000E6BF4"/>
    <w:rsid w:val="000F046F"/>
    <w:rsid w:val="000F0A91"/>
    <w:rsid w:val="000F265F"/>
    <w:rsid w:val="000F3525"/>
    <w:rsid w:val="000F3E0F"/>
    <w:rsid w:val="000F4798"/>
    <w:rsid w:val="00102E54"/>
    <w:rsid w:val="00102FD7"/>
    <w:rsid w:val="001044FB"/>
    <w:rsid w:val="00106191"/>
    <w:rsid w:val="00106449"/>
    <w:rsid w:val="00107667"/>
    <w:rsid w:val="00107BDA"/>
    <w:rsid w:val="00107F04"/>
    <w:rsid w:val="001129A1"/>
    <w:rsid w:val="00113BC7"/>
    <w:rsid w:val="00113FE4"/>
    <w:rsid w:val="00115371"/>
    <w:rsid w:val="00122CEB"/>
    <w:rsid w:val="001263A4"/>
    <w:rsid w:val="00132DF3"/>
    <w:rsid w:val="00134DB5"/>
    <w:rsid w:val="00135266"/>
    <w:rsid w:val="001363C2"/>
    <w:rsid w:val="00137D6E"/>
    <w:rsid w:val="001408BC"/>
    <w:rsid w:val="0014371B"/>
    <w:rsid w:val="00143FB2"/>
    <w:rsid w:val="001459E5"/>
    <w:rsid w:val="0014723F"/>
    <w:rsid w:val="00147B5C"/>
    <w:rsid w:val="00150EF0"/>
    <w:rsid w:val="00150F4D"/>
    <w:rsid w:val="00152528"/>
    <w:rsid w:val="00153ECD"/>
    <w:rsid w:val="00154595"/>
    <w:rsid w:val="001545B2"/>
    <w:rsid w:val="00157215"/>
    <w:rsid w:val="00161324"/>
    <w:rsid w:val="00161A2B"/>
    <w:rsid w:val="00166290"/>
    <w:rsid w:val="001668F4"/>
    <w:rsid w:val="001705D0"/>
    <w:rsid w:val="00170D77"/>
    <w:rsid w:val="00171F6C"/>
    <w:rsid w:val="00173D97"/>
    <w:rsid w:val="001761A1"/>
    <w:rsid w:val="00180129"/>
    <w:rsid w:val="0018155F"/>
    <w:rsid w:val="001819D4"/>
    <w:rsid w:val="001857B2"/>
    <w:rsid w:val="001860B4"/>
    <w:rsid w:val="00187DE2"/>
    <w:rsid w:val="00190CCB"/>
    <w:rsid w:val="001913E4"/>
    <w:rsid w:val="00191D69"/>
    <w:rsid w:val="001925C2"/>
    <w:rsid w:val="00192AAC"/>
    <w:rsid w:val="00192C58"/>
    <w:rsid w:val="00193A01"/>
    <w:rsid w:val="00193D84"/>
    <w:rsid w:val="00193F17"/>
    <w:rsid w:val="00194093"/>
    <w:rsid w:val="0019449B"/>
    <w:rsid w:val="001A01A4"/>
    <w:rsid w:val="001A0CF0"/>
    <w:rsid w:val="001A2BA2"/>
    <w:rsid w:val="001A418F"/>
    <w:rsid w:val="001B020D"/>
    <w:rsid w:val="001B0897"/>
    <w:rsid w:val="001B23A8"/>
    <w:rsid w:val="001B277B"/>
    <w:rsid w:val="001B2822"/>
    <w:rsid w:val="001B3E16"/>
    <w:rsid w:val="001B5E3B"/>
    <w:rsid w:val="001B6171"/>
    <w:rsid w:val="001B6DB6"/>
    <w:rsid w:val="001B760C"/>
    <w:rsid w:val="001C0599"/>
    <w:rsid w:val="001C0BAF"/>
    <w:rsid w:val="001C2B7F"/>
    <w:rsid w:val="001C44FF"/>
    <w:rsid w:val="001C4504"/>
    <w:rsid w:val="001C4954"/>
    <w:rsid w:val="001C4DD9"/>
    <w:rsid w:val="001C6E5E"/>
    <w:rsid w:val="001C7404"/>
    <w:rsid w:val="001C79E3"/>
    <w:rsid w:val="001D11BF"/>
    <w:rsid w:val="001D3608"/>
    <w:rsid w:val="001D3E21"/>
    <w:rsid w:val="001D5300"/>
    <w:rsid w:val="001D5A36"/>
    <w:rsid w:val="001D76A5"/>
    <w:rsid w:val="001E34A9"/>
    <w:rsid w:val="001E3EE3"/>
    <w:rsid w:val="001E4D64"/>
    <w:rsid w:val="001E4E3D"/>
    <w:rsid w:val="001E6926"/>
    <w:rsid w:val="001E709C"/>
    <w:rsid w:val="001F22B6"/>
    <w:rsid w:val="001F512A"/>
    <w:rsid w:val="001F7959"/>
    <w:rsid w:val="002018EF"/>
    <w:rsid w:val="00202021"/>
    <w:rsid w:val="00204376"/>
    <w:rsid w:val="00204D02"/>
    <w:rsid w:val="002066C2"/>
    <w:rsid w:val="00211695"/>
    <w:rsid w:val="002157E5"/>
    <w:rsid w:val="00217DFD"/>
    <w:rsid w:val="00221B5F"/>
    <w:rsid w:val="002240D1"/>
    <w:rsid w:val="00227FE3"/>
    <w:rsid w:val="00235210"/>
    <w:rsid w:val="00235980"/>
    <w:rsid w:val="00236D96"/>
    <w:rsid w:val="00237154"/>
    <w:rsid w:val="002411B0"/>
    <w:rsid w:val="00241C8C"/>
    <w:rsid w:val="00241D37"/>
    <w:rsid w:val="00241E0B"/>
    <w:rsid w:val="00242E1E"/>
    <w:rsid w:val="00243212"/>
    <w:rsid w:val="002439A8"/>
    <w:rsid w:val="00243A40"/>
    <w:rsid w:val="00245290"/>
    <w:rsid w:val="0024561C"/>
    <w:rsid w:val="00247225"/>
    <w:rsid w:val="00252034"/>
    <w:rsid w:val="00254564"/>
    <w:rsid w:val="002553A1"/>
    <w:rsid w:val="00255920"/>
    <w:rsid w:val="00257C67"/>
    <w:rsid w:val="00262D07"/>
    <w:rsid w:val="00263435"/>
    <w:rsid w:val="00266698"/>
    <w:rsid w:val="00267A65"/>
    <w:rsid w:val="002705B0"/>
    <w:rsid w:val="00273690"/>
    <w:rsid w:val="00273C42"/>
    <w:rsid w:val="002775BE"/>
    <w:rsid w:val="00277AD6"/>
    <w:rsid w:val="002818BF"/>
    <w:rsid w:val="00282C3F"/>
    <w:rsid w:val="00283244"/>
    <w:rsid w:val="002843EF"/>
    <w:rsid w:val="00284A90"/>
    <w:rsid w:val="00287094"/>
    <w:rsid w:val="00290094"/>
    <w:rsid w:val="002900F1"/>
    <w:rsid w:val="00290626"/>
    <w:rsid w:val="0029157D"/>
    <w:rsid w:val="00292FDE"/>
    <w:rsid w:val="00294043"/>
    <w:rsid w:val="0029421D"/>
    <w:rsid w:val="00294DA1"/>
    <w:rsid w:val="002953DC"/>
    <w:rsid w:val="002A0366"/>
    <w:rsid w:val="002A0F27"/>
    <w:rsid w:val="002A188D"/>
    <w:rsid w:val="002A1F0F"/>
    <w:rsid w:val="002A1FE9"/>
    <w:rsid w:val="002A3B5C"/>
    <w:rsid w:val="002A4799"/>
    <w:rsid w:val="002A58C4"/>
    <w:rsid w:val="002A5A2D"/>
    <w:rsid w:val="002A7046"/>
    <w:rsid w:val="002A724E"/>
    <w:rsid w:val="002B06CD"/>
    <w:rsid w:val="002B19E6"/>
    <w:rsid w:val="002B2021"/>
    <w:rsid w:val="002B29C9"/>
    <w:rsid w:val="002B3A7B"/>
    <w:rsid w:val="002B3BF4"/>
    <w:rsid w:val="002B4A65"/>
    <w:rsid w:val="002B5C69"/>
    <w:rsid w:val="002B6289"/>
    <w:rsid w:val="002B7ADE"/>
    <w:rsid w:val="002C021D"/>
    <w:rsid w:val="002C099F"/>
    <w:rsid w:val="002C48D4"/>
    <w:rsid w:val="002C55A3"/>
    <w:rsid w:val="002C5D35"/>
    <w:rsid w:val="002C649D"/>
    <w:rsid w:val="002C6BA0"/>
    <w:rsid w:val="002D03ED"/>
    <w:rsid w:val="002D325D"/>
    <w:rsid w:val="002D395D"/>
    <w:rsid w:val="002D4F21"/>
    <w:rsid w:val="002D6708"/>
    <w:rsid w:val="002E0146"/>
    <w:rsid w:val="002E074A"/>
    <w:rsid w:val="002E10BD"/>
    <w:rsid w:val="002E303D"/>
    <w:rsid w:val="002E424E"/>
    <w:rsid w:val="002E4899"/>
    <w:rsid w:val="002E5835"/>
    <w:rsid w:val="002E594A"/>
    <w:rsid w:val="002E5C88"/>
    <w:rsid w:val="002E7F47"/>
    <w:rsid w:val="002F1272"/>
    <w:rsid w:val="002F1C26"/>
    <w:rsid w:val="002F3C08"/>
    <w:rsid w:val="002F4EDE"/>
    <w:rsid w:val="002F59C0"/>
    <w:rsid w:val="002F6DE3"/>
    <w:rsid w:val="0030001A"/>
    <w:rsid w:val="00301902"/>
    <w:rsid w:val="003021C1"/>
    <w:rsid w:val="00304FB1"/>
    <w:rsid w:val="00306626"/>
    <w:rsid w:val="00315B92"/>
    <w:rsid w:val="0031733E"/>
    <w:rsid w:val="003213EE"/>
    <w:rsid w:val="0032187C"/>
    <w:rsid w:val="00321BB2"/>
    <w:rsid w:val="003223CF"/>
    <w:rsid w:val="00324B58"/>
    <w:rsid w:val="003256B7"/>
    <w:rsid w:val="003258C8"/>
    <w:rsid w:val="00332679"/>
    <w:rsid w:val="00332D4E"/>
    <w:rsid w:val="0033371B"/>
    <w:rsid w:val="003349C8"/>
    <w:rsid w:val="00336748"/>
    <w:rsid w:val="00336763"/>
    <w:rsid w:val="003376FE"/>
    <w:rsid w:val="00337A96"/>
    <w:rsid w:val="00340DC7"/>
    <w:rsid w:val="00341003"/>
    <w:rsid w:val="00342FB6"/>
    <w:rsid w:val="003437CC"/>
    <w:rsid w:val="00344A44"/>
    <w:rsid w:val="00344E14"/>
    <w:rsid w:val="00345314"/>
    <w:rsid w:val="00351746"/>
    <w:rsid w:val="0035238D"/>
    <w:rsid w:val="00352D92"/>
    <w:rsid w:val="00352FE4"/>
    <w:rsid w:val="003538E7"/>
    <w:rsid w:val="00354471"/>
    <w:rsid w:val="00360FF0"/>
    <w:rsid w:val="00361A9C"/>
    <w:rsid w:val="0036273E"/>
    <w:rsid w:val="0036295B"/>
    <w:rsid w:val="00365890"/>
    <w:rsid w:val="00365B89"/>
    <w:rsid w:val="0036675F"/>
    <w:rsid w:val="003757C2"/>
    <w:rsid w:val="00375B6C"/>
    <w:rsid w:val="00375EB1"/>
    <w:rsid w:val="00377A76"/>
    <w:rsid w:val="00380E39"/>
    <w:rsid w:val="0038155D"/>
    <w:rsid w:val="0038404D"/>
    <w:rsid w:val="003847A0"/>
    <w:rsid w:val="00386337"/>
    <w:rsid w:val="003863C2"/>
    <w:rsid w:val="00387959"/>
    <w:rsid w:val="003919D2"/>
    <w:rsid w:val="00391C5D"/>
    <w:rsid w:val="003920B2"/>
    <w:rsid w:val="00394D6D"/>
    <w:rsid w:val="00395235"/>
    <w:rsid w:val="003956C0"/>
    <w:rsid w:val="003956DC"/>
    <w:rsid w:val="0039763F"/>
    <w:rsid w:val="003A05B2"/>
    <w:rsid w:val="003A0755"/>
    <w:rsid w:val="003A0A42"/>
    <w:rsid w:val="003A2460"/>
    <w:rsid w:val="003A3F1A"/>
    <w:rsid w:val="003A423B"/>
    <w:rsid w:val="003A5179"/>
    <w:rsid w:val="003B175B"/>
    <w:rsid w:val="003B3039"/>
    <w:rsid w:val="003B6E3A"/>
    <w:rsid w:val="003B7A3F"/>
    <w:rsid w:val="003C0212"/>
    <w:rsid w:val="003C0363"/>
    <w:rsid w:val="003C065E"/>
    <w:rsid w:val="003C083C"/>
    <w:rsid w:val="003C1C1A"/>
    <w:rsid w:val="003C6092"/>
    <w:rsid w:val="003C69B9"/>
    <w:rsid w:val="003C787C"/>
    <w:rsid w:val="003D04F3"/>
    <w:rsid w:val="003D097B"/>
    <w:rsid w:val="003D1828"/>
    <w:rsid w:val="003D2160"/>
    <w:rsid w:val="003D250E"/>
    <w:rsid w:val="003D3731"/>
    <w:rsid w:val="003D6037"/>
    <w:rsid w:val="003D663E"/>
    <w:rsid w:val="003D6D4A"/>
    <w:rsid w:val="003E2A52"/>
    <w:rsid w:val="003E3631"/>
    <w:rsid w:val="003E5779"/>
    <w:rsid w:val="003E5877"/>
    <w:rsid w:val="003E5CB8"/>
    <w:rsid w:val="003E74D4"/>
    <w:rsid w:val="003E7542"/>
    <w:rsid w:val="003E77B2"/>
    <w:rsid w:val="003F023B"/>
    <w:rsid w:val="003F0516"/>
    <w:rsid w:val="003F1630"/>
    <w:rsid w:val="003F2474"/>
    <w:rsid w:val="003F33A1"/>
    <w:rsid w:val="003F420E"/>
    <w:rsid w:val="003F6242"/>
    <w:rsid w:val="003F6E32"/>
    <w:rsid w:val="003F704D"/>
    <w:rsid w:val="003F790A"/>
    <w:rsid w:val="00400C75"/>
    <w:rsid w:val="00400F1E"/>
    <w:rsid w:val="00401024"/>
    <w:rsid w:val="00402A1B"/>
    <w:rsid w:val="00406186"/>
    <w:rsid w:val="00406718"/>
    <w:rsid w:val="00407160"/>
    <w:rsid w:val="00407DAD"/>
    <w:rsid w:val="004125F0"/>
    <w:rsid w:val="004128A6"/>
    <w:rsid w:val="0041371B"/>
    <w:rsid w:val="00413CCE"/>
    <w:rsid w:val="004140E1"/>
    <w:rsid w:val="004160EF"/>
    <w:rsid w:val="00416E6B"/>
    <w:rsid w:val="00421550"/>
    <w:rsid w:val="00421767"/>
    <w:rsid w:val="00422034"/>
    <w:rsid w:val="0042462E"/>
    <w:rsid w:val="0042469C"/>
    <w:rsid w:val="00424920"/>
    <w:rsid w:val="0042706D"/>
    <w:rsid w:val="004271AF"/>
    <w:rsid w:val="00427AD7"/>
    <w:rsid w:val="00430283"/>
    <w:rsid w:val="004306FE"/>
    <w:rsid w:val="004330CE"/>
    <w:rsid w:val="004330F0"/>
    <w:rsid w:val="00433514"/>
    <w:rsid w:val="0043373C"/>
    <w:rsid w:val="00434E3A"/>
    <w:rsid w:val="00437D9A"/>
    <w:rsid w:val="00437F41"/>
    <w:rsid w:val="00441E97"/>
    <w:rsid w:val="00444343"/>
    <w:rsid w:val="004446FC"/>
    <w:rsid w:val="00446378"/>
    <w:rsid w:val="00446875"/>
    <w:rsid w:val="004500B9"/>
    <w:rsid w:val="00454A76"/>
    <w:rsid w:val="004558E3"/>
    <w:rsid w:val="00460473"/>
    <w:rsid w:val="00461F2F"/>
    <w:rsid w:val="00462070"/>
    <w:rsid w:val="00462592"/>
    <w:rsid w:val="004632E2"/>
    <w:rsid w:val="00463B41"/>
    <w:rsid w:val="00463FB3"/>
    <w:rsid w:val="004665FD"/>
    <w:rsid w:val="004673A7"/>
    <w:rsid w:val="00467DE9"/>
    <w:rsid w:val="0047251B"/>
    <w:rsid w:val="004733F2"/>
    <w:rsid w:val="00473594"/>
    <w:rsid w:val="004754A0"/>
    <w:rsid w:val="00476453"/>
    <w:rsid w:val="00480090"/>
    <w:rsid w:val="004833BA"/>
    <w:rsid w:val="004835E2"/>
    <w:rsid w:val="00484A4F"/>
    <w:rsid w:val="00485BD7"/>
    <w:rsid w:val="00486912"/>
    <w:rsid w:val="00486E7B"/>
    <w:rsid w:val="0048707F"/>
    <w:rsid w:val="004908F4"/>
    <w:rsid w:val="00490F78"/>
    <w:rsid w:val="00491830"/>
    <w:rsid w:val="004952F7"/>
    <w:rsid w:val="00495352"/>
    <w:rsid w:val="00496682"/>
    <w:rsid w:val="004A382F"/>
    <w:rsid w:val="004A428C"/>
    <w:rsid w:val="004A7017"/>
    <w:rsid w:val="004A79F6"/>
    <w:rsid w:val="004A7BD1"/>
    <w:rsid w:val="004B0D16"/>
    <w:rsid w:val="004B2401"/>
    <w:rsid w:val="004B2E8B"/>
    <w:rsid w:val="004B361A"/>
    <w:rsid w:val="004B4B6C"/>
    <w:rsid w:val="004B771E"/>
    <w:rsid w:val="004B7744"/>
    <w:rsid w:val="004C1BD3"/>
    <w:rsid w:val="004C2A42"/>
    <w:rsid w:val="004C2CEF"/>
    <w:rsid w:val="004C3EFD"/>
    <w:rsid w:val="004C50E6"/>
    <w:rsid w:val="004C643C"/>
    <w:rsid w:val="004C6CAD"/>
    <w:rsid w:val="004C6EF7"/>
    <w:rsid w:val="004C7ACD"/>
    <w:rsid w:val="004D05AD"/>
    <w:rsid w:val="004D40CD"/>
    <w:rsid w:val="004D7EB4"/>
    <w:rsid w:val="004E03CB"/>
    <w:rsid w:val="004E2502"/>
    <w:rsid w:val="004E4321"/>
    <w:rsid w:val="004E6619"/>
    <w:rsid w:val="004E7E69"/>
    <w:rsid w:val="004F0DED"/>
    <w:rsid w:val="004F0F0C"/>
    <w:rsid w:val="004F1E94"/>
    <w:rsid w:val="004F2D05"/>
    <w:rsid w:val="004F44D1"/>
    <w:rsid w:val="004F46AC"/>
    <w:rsid w:val="004F5408"/>
    <w:rsid w:val="004F5544"/>
    <w:rsid w:val="004F66B5"/>
    <w:rsid w:val="004F7198"/>
    <w:rsid w:val="00500AFB"/>
    <w:rsid w:val="00504970"/>
    <w:rsid w:val="005078B3"/>
    <w:rsid w:val="00507C49"/>
    <w:rsid w:val="005110D2"/>
    <w:rsid w:val="00511EF9"/>
    <w:rsid w:val="0051208C"/>
    <w:rsid w:val="005120DD"/>
    <w:rsid w:val="0051344C"/>
    <w:rsid w:val="00516AEE"/>
    <w:rsid w:val="0051743A"/>
    <w:rsid w:val="00517693"/>
    <w:rsid w:val="00517876"/>
    <w:rsid w:val="005200C7"/>
    <w:rsid w:val="00522981"/>
    <w:rsid w:val="00523919"/>
    <w:rsid w:val="00526A8D"/>
    <w:rsid w:val="00526C65"/>
    <w:rsid w:val="00533042"/>
    <w:rsid w:val="00536C26"/>
    <w:rsid w:val="00537CDF"/>
    <w:rsid w:val="00540739"/>
    <w:rsid w:val="00540EBE"/>
    <w:rsid w:val="00541488"/>
    <w:rsid w:val="005416C9"/>
    <w:rsid w:val="005429CB"/>
    <w:rsid w:val="005444A6"/>
    <w:rsid w:val="00544701"/>
    <w:rsid w:val="00544A5C"/>
    <w:rsid w:val="0054653E"/>
    <w:rsid w:val="0055174A"/>
    <w:rsid w:val="00553AA6"/>
    <w:rsid w:val="0055447E"/>
    <w:rsid w:val="0055461C"/>
    <w:rsid w:val="00555238"/>
    <w:rsid w:val="00555304"/>
    <w:rsid w:val="00555FCD"/>
    <w:rsid w:val="00556FAF"/>
    <w:rsid w:val="005570B1"/>
    <w:rsid w:val="005572B5"/>
    <w:rsid w:val="00560311"/>
    <w:rsid w:val="0056289C"/>
    <w:rsid w:val="00562C89"/>
    <w:rsid w:val="005631D0"/>
    <w:rsid w:val="0056540A"/>
    <w:rsid w:val="0056571D"/>
    <w:rsid w:val="00567560"/>
    <w:rsid w:val="00570B0A"/>
    <w:rsid w:val="00571F29"/>
    <w:rsid w:val="005744B2"/>
    <w:rsid w:val="00575EB2"/>
    <w:rsid w:val="005766AA"/>
    <w:rsid w:val="00576B47"/>
    <w:rsid w:val="00577BF5"/>
    <w:rsid w:val="005809F0"/>
    <w:rsid w:val="0058292C"/>
    <w:rsid w:val="00584430"/>
    <w:rsid w:val="00585949"/>
    <w:rsid w:val="00586229"/>
    <w:rsid w:val="005862B8"/>
    <w:rsid w:val="00587A08"/>
    <w:rsid w:val="00590447"/>
    <w:rsid w:val="005904FE"/>
    <w:rsid w:val="005918B7"/>
    <w:rsid w:val="00593B78"/>
    <w:rsid w:val="00597F4B"/>
    <w:rsid w:val="005A256B"/>
    <w:rsid w:val="005A2E77"/>
    <w:rsid w:val="005A4424"/>
    <w:rsid w:val="005A456F"/>
    <w:rsid w:val="005A4E36"/>
    <w:rsid w:val="005B2CF5"/>
    <w:rsid w:val="005B52F2"/>
    <w:rsid w:val="005B5647"/>
    <w:rsid w:val="005B5B58"/>
    <w:rsid w:val="005B69F6"/>
    <w:rsid w:val="005B74D9"/>
    <w:rsid w:val="005C258A"/>
    <w:rsid w:val="005C26CA"/>
    <w:rsid w:val="005C381E"/>
    <w:rsid w:val="005C5A47"/>
    <w:rsid w:val="005C7906"/>
    <w:rsid w:val="005D222E"/>
    <w:rsid w:val="005D61C7"/>
    <w:rsid w:val="005D7215"/>
    <w:rsid w:val="005E02CB"/>
    <w:rsid w:val="005E1420"/>
    <w:rsid w:val="005E1445"/>
    <w:rsid w:val="005E2C02"/>
    <w:rsid w:val="005E4E29"/>
    <w:rsid w:val="005E5C17"/>
    <w:rsid w:val="005E7083"/>
    <w:rsid w:val="005E7104"/>
    <w:rsid w:val="005E794A"/>
    <w:rsid w:val="005F127E"/>
    <w:rsid w:val="005F12C4"/>
    <w:rsid w:val="005F488D"/>
    <w:rsid w:val="005F4DD9"/>
    <w:rsid w:val="005F5AB8"/>
    <w:rsid w:val="005F5DE5"/>
    <w:rsid w:val="005F74F9"/>
    <w:rsid w:val="00600183"/>
    <w:rsid w:val="006007C0"/>
    <w:rsid w:val="0060235D"/>
    <w:rsid w:val="00602774"/>
    <w:rsid w:val="00603817"/>
    <w:rsid w:val="006045D1"/>
    <w:rsid w:val="00610514"/>
    <w:rsid w:val="00611226"/>
    <w:rsid w:val="00611AF7"/>
    <w:rsid w:val="00613452"/>
    <w:rsid w:val="0061551F"/>
    <w:rsid w:val="0062015D"/>
    <w:rsid w:val="006211DF"/>
    <w:rsid w:val="00625DDA"/>
    <w:rsid w:val="00630D4E"/>
    <w:rsid w:val="00633FC5"/>
    <w:rsid w:val="00634F5C"/>
    <w:rsid w:val="00636BD0"/>
    <w:rsid w:val="00637ABD"/>
    <w:rsid w:val="0064041F"/>
    <w:rsid w:val="00643103"/>
    <w:rsid w:val="00643C44"/>
    <w:rsid w:val="006453EB"/>
    <w:rsid w:val="00645B54"/>
    <w:rsid w:val="00650BF6"/>
    <w:rsid w:val="006510FF"/>
    <w:rsid w:val="0065142C"/>
    <w:rsid w:val="00651B6C"/>
    <w:rsid w:val="00652134"/>
    <w:rsid w:val="00652F7D"/>
    <w:rsid w:val="00654316"/>
    <w:rsid w:val="00657523"/>
    <w:rsid w:val="00661350"/>
    <w:rsid w:val="00661ABA"/>
    <w:rsid w:val="006630E3"/>
    <w:rsid w:val="0066395D"/>
    <w:rsid w:val="006643A0"/>
    <w:rsid w:val="00665397"/>
    <w:rsid w:val="006701D4"/>
    <w:rsid w:val="00670467"/>
    <w:rsid w:val="00670884"/>
    <w:rsid w:val="00671D41"/>
    <w:rsid w:val="00672F9E"/>
    <w:rsid w:val="0067306A"/>
    <w:rsid w:val="006730DD"/>
    <w:rsid w:val="00673377"/>
    <w:rsid w:val="00674785"/>
    <w:rsid w:val="00674D73"/>
    <w:rsid w:val="00674FB1"/>
    <w:rsid w:val="00676652"/>
    <w:rsid w:val="00677D26"/>
    <w:rsid w:val="00677F86"/>
    <w:rsid w:val="00677FCB"/>
    <w:rsid w:val="00680B9F"/>
    <w:rsid w:val="00680E87"/>
    <w:rsid w:val="00685785"/>
    <w:rsid w:val="00685CAE"/>
    <w:rsid w:val="006909DC"/>
    <w:rsid w:val="0069221D"/>
    <w:rsid w:val="00696B87"/>
    <w:rsid w:val="00697611"/>
    <w:rsid w:val="00697A0C"/>
    <w:rsid w:val="006A103C"/>
    <w:rsid w:val="006A1319"/>
    <w:rsid w:val="006A3715"/>
    <w:rsid w:val="006A5818"/>
    <w:rsid w:val="006A5921"/>
    <w:rsid w:val="006A615C"/>
    <w:rsid w:val="006A6BA9"/>
    <w:rsid w:val="006A6DFD"/>
    <w:rsid w:val="006B28E5"/>
    <w:rsid w:val="006B3374"/>
    <w:rsid w:val="006B4148"/>
    <w:rsid w:val="006B577F"/>
    <w:rsid w:val="006B58DA"/>
    <w:rsid w:val="006B7035"/>
    <w:rsid w:val="006C0DFC"/>
    <w:rsid w:val="006C11BC"/>
    <w:rsid w:val="006C2652"/>
    <w:rsid w:val="006C4668"/>
    <w:rsid w:val="006C624C"/>
    <w:rsid w:val="006C72C5"/>
    <w:rsid w:val="006C78D5"/>
    <w:rsid w:val="006D3019"/>
    <w:rsid w:val="006D47C5"/>
    <w:rsid w:val="006D5212"/>
    <w:rsid w:val="006D6E27"/>
    <w:rsid w:val="006E0B06"/>
    <w:rsid w:val="006E61A1"/>
    <w:rsid w:val="006E74C9"/>
    <w:rsid w:val="006E771F"/>
    <w:rsid w:val="006F09DD"/>
    <w:rsid w:val="006F155F"/>
    <w:rsid w:val="006F1C58"/>
    <w:rsid w:val="006F23ED"/>
    <w:rsid w:val="006F31A5"/>
    <w:rsid w:val="006F60A7"/>
    <w:rsid w:val="006F6F15"/>
    <w:rsid w:val="006F7107"/>
    <w:rsid w:val="00700A1B"/>
    <w:rsid w:val="007026CF"/>
    <w:rsid w:val="00702960"/>
    <w:rsid w:val="00702AA1"/>
    <w:rsid w:val="00702C4C"/>
    <w:rsid w:val="00703899"/>
    <w:rsid w:val="00703EAD"/>
    <w:rsid w:val="007045B1"/>
    <w:rsid w:val="007047D3"/>
    <w:rsid w:val="007055B0"/>
    <w:rsid w:val="007065E3"/>
    <w:rsid w:val="00706672"/>
    <w:rsid w:val="00706E2E"/>
    <w:rsid w:val="00707091"/>
    <w:rsid w:val="00707141"/>
    <w:rsid w:val="00707B3D"/>
    <w:rsid w:val="00710547"/>
    <w:rsid w:val="00714CB1"/>
    <w:rsid w:val="007152F5"/>
    <w:rsid w:val="007171F8"/>
    <w:rsid w:val="00717E6A"/>
    <w:rsid w:val="00720714"/>
    <w:rsid w:val="00720CBE"/>
    <w:rsid w:val="00722053"/>
    <w:rsid w:val="00725D98"/>
    <w:rsid w:val="007333C8"/>
    <w:rsid w:val="0073365E"/>
    <w:rsid w:val="00733E57"/>
    <w:rsid w:val="0073637A"/>
    <w:rsid w:val="007366F5"/>
    <w:rsid w:val="007367DF"/>
    <w:rsid w:val="00740AF6"/>
    <w:rsid w:val="00741689"/>
    <w:rsid w:val="00741C8D"/>
    <w:rsid w:val="00742599"/>
    <w:rsid w:val="00742E57"/>
    <w:rsid w:val="007432CD"/>
    <w:rsid w:val="00743A07"/>
    <w:rsid w:val="00744B7B"/>
    <w:rsid w:val="0074614F"/>
    <w:rsid w:val="007474A6"/>
    <w:rsid w:val="00747CBA"/>
    <w:rsid w:val="00750008"/>
    <w:rsid w:val="0075114C"/>
    <w:rsid w:val="00751961"/>
    <w:rsid w:val="00752096"/>
    <w:rsid w:val="00752963"/>
    <w:rsid w:val="007568EC"/>
    <w:rsid w:val="00756DF9"/>
    <w:rsid w:val="00757CF8"/>
    <w:rsid w:val="0076146C"/>
    <w:rsid w:val="0076206E"/>
    <w:rsid w:val="007624CB"/>
    <w:rsid w:val="00764FD5"/>
    <w:rsid w:val="00766E84"/>
    <w:rsid w:val="00767016"/>
    <w:rsid w:val="00767366"/>
    <w:rsid w:val="0077015B"/>
    <w:rsid w:val="007702EE"/>
    <w:rsid w:val="00772584"/>
    <w:rsid w:val="00775C4D"/>
    <w:rsid w:val="00776C60"/>
    <w:rsid w:val="00781891"/>
    <w:rsid w:val="00782741"/>
    <w:rsid w:val="007833B5"/>
    <w:rsid w:val="00783C98"/>
    <w:rsid w:val="00784727"/>
    <w:rsid w:val="00784C05"/>
    <w:rsid w:val="00785184"/>
    <w:rsid w:val="007864D5"/>
    <w:rsid w:val="00786D1A"/>
    <w:rsid w:val="00790AAF"/>
    <w:rsid w:val="007912C3"/>
    <w:rsid w:val="00792926"/>
    <w:rsid w:val="00792B2A"/>
    <w:rsid w:val="0079385C"/>
    <w:rsid w:val="00793FC7"/>
    <w:rsid w:val="00796AB2"/>
    <w:rsid w:val="007974C7"/>
    <w:rsid w:val="00797C2D"/>
    <w:rsid w:val="007A098B"/>
    <w:rsid w:val="007A3385"/>
    <w:rsid w:val="007A3636"/>
    <w:rsid w:val="007A5649"/>
    <w:rsid w:val="007A6280"/>
    <w:rsid w:val="007A6E84"/>
    <w:rsid w:val="007A7B2B"/>
    <w:rsid w:val="007B3887"/>
    <w:rsid w:val="007B50C2"/>
    <w:rsid w:val="007B5FAA"/>
    <w:rsid w:val="007B794D"/>
    <w:rsid w:val="007B7D6A"/>
    <w:rsid w:val="007C1527"/>
    <w:rsid w:val="007C16BB"/>
    <w:rsid w:val="007C3200"/>
    <w:rsid w:val="007C33F9"/>
    <w:rsid w:val="007C3AD3"/>
    <w:rsid w:val="007C42D8"/>
    <w:rsid w:val="007C496A"/>
    <w:rsid w:val="007C5BB0"/>
    <w:rsid w:val="007C663C"/>
    <w:rsid w:val="007C6A3E"/>
    <w:rsid w:val="007C7F53"/>
    <w:rsid w:val="007D54D8"/>
    <w:rsid w:val="007D59C7"/>
    <w:rsid w:val="007D60FD"/>
    <w:rsid w:val="007D679E"/>
    <w:rsid w:val="007E0767"/>
    <w:rsid w:val="007E10B5"/>
    <w:rsid w:val="007E4559"/>
    <w:rsid w:val="007E4A95"/>
    <w:rsid w:val="007E4F32"/>
    <w:rsid w:val="007E518C"/>
    <w:rsid w:val="007F089D"/>
    <w:rsid w:val="007F297A"/>
    <w:rsid w:val="007F4FF2"/>
    <w:rsid w:val="007F5149"/>
    <w:rsid w:val="007F578E"/>
    <w:rsid w:val="007F5AE6"/>
    <w:rsid w:val="007F5EC0"/>
    <w:rsid w:val="0080097C"/>
    <w:rsid w:val="00800CE8"/>
    <w:rsid w:val="00802058"/>
    <w:rsid w:val="00802F7F"/>
    <w:rsid w:val="0080334E"/>
    <w:rsid w:val="00803726"/>
    <w:rsid w:val="0080373A"/>
    <w:rsid w:val="0080378C"/>
    <w:rsid w:val="00803990"/>
    <w:rsid w:val="008043C0"/>
    <w:rsid w:val="00810A6C"/>
    <w:rsid w:val="00811AD1"/>
    <w:rsid w:val="0081253A"/>
    <w:rsid w:val="00813AE5"/>
    <w:rsid w:val="00814C15"/>
    <w:rsid w:val="00814EEE"/>
    <w:rsid w:val="008154E7"/>
    <w:rsid w:val="00816037"/>
    <w:rsid w:val="00816904"/>
    <w:rsid w:val="00816C15"/>
    <w:rsid w:val="00817AEF"/>
    <w:rsid w:val="00820232"/>
    <w:rsid w:val="0082197B"/>
    <w:rsid w:val="008223EB"/>
    <w:rsid w:val="008252AD"/>
    <w:rsid w:val="00825ABF"/>
    <w:rsid w:val="008265F7"/>
    <w:rsid w:val="00832341"/>
    <w:rsid w:val="008340EE"/>
    <w:rsid w:val="00834D05"/>
    <w:rsid w:val="008358E7"/>
    <w:rsid w:val="00836A6A"/>
    <w:rsid w:val="008374D1"/>
    <w:rsid w:val="00837C70"/>
    <w:rsid w:val="00841FC8"/>
    <w:rsid w:val="008423D3"/>
    <w:rsid w:val="00842A94"/>
    <w:rsid w:val="008439CF"/>
    <w:rsid w:val="00845130"/>
    <w:rsid w:val="00845DEA"/>
    <w:rsid w:val="00845E0F"/>
    <w:rsid w:val="00847FC4"/>
    <w:rsid w:val="00850C96"/>
    <w:rsid w:val="0085192F"/>
    <w:rsid w:val="00852603"/>
    <w:rsid w:val="00853095"/>
    <w:rsid w:val="00853B71"/>
    <w:rsid w:val="00854ECA"/>
    <w:rsid w:val="00856A04"/>
    <w:rsid w:val="008579D8"/>
    <w:rsid w:val="0086098B"/>
    <w:rsid w:val="00860A01"/>
    <w:rsid w:val="008624A8"/>
    <w:rsid w:val="00862653"/>
    <w:rsid w:val="008632E9"/>
    <w:rsid w:val="00864A09"/>
    <w:rsid w:val="00864B64"/>
    <w:rsid w:val="0086548E"/>
    <w:rsid w:val="00865F76"/>
    <w:rsid w:val="00865F95"/>
    <w:rsid w:val="008667A5"/>
    <w:rsid w:val="00866AEF"/>
    <w:rsid w:val="008675B0"/>
    <w:rsid w:val="00870C37"/>
    <w:rsid w:val="00871109"/>
    <w:rsid w:val="00872AFC"/>
    <w:rsid w:val="00873766"/>
    <w:rsid w:val="00873F79"/>
    <w:rsid w:val="00874E26"/>
    <w:rsid w:val="00874FF7"/>
    <w:rsid w:val="008757A8"/>
    <w:rsid w:val="00881272"/>
    <w:rsid w:val="008842D5"/>
    <w:rsid w:val="008845E3"/>
    <w:rsid w:val="00890056"/>
    <w:rsid w:val="00893C2D"/>
    <w:rsid w:val="0089418C"/>
    <w:rsid w:val="00895E67"/>
    <w:rsid w:val="008A0241"/>
    <w:rsid w:val="008A091D"/>
    <w:rsid w:val="008A6E09"/>
    <w:rsid w:val="008A7263"/>
    <w:rsid w:val="008A7451"/>
    <w:rsid w:val="008B0F24"/>
    <w:rsid w:val="008B141C"/>
    <w:rsid w:val="008B1AFB"/>
    <w:rsid w:val="008B410B"/>
    <w:rsid w:val="008B595B"/>
    <w:rsid w:val="008B66FD"/>
    <w:rsid w:val="008B7926"/>
    <w:rsid w:val="008C0A14"/>
    <w:rsid w:val="008C0CA8"/>
    <w:rsid w:val="008C12AB"/>
    <w:rsid w:val="008C1E67"/>
    <w:rsid w:val="008C2C44"/>
    <w:rsid w:val="008C7D86"/>
    <w:rsid w:val="008C7EA9"/>
    <w:rsid w:val="008D1592"/>
    <w:rsid w:val="008D1962"/>
    <w:rsid w:val="008D1CDB"/>
    <w:rsid w:val="008D2A1A"/>
    <w:rsid w:val="008D2C89"/>
    <w:rsid w:val="008D3954"/>
    <w:rsid w:val="008D42DA"/>
    <w:rsid w:val="008D4673"/>
    <w:rsid w:val="008D50E6"/>
    <w:rsid w:val="008E04B7"/>
    <w:rsid w:val="008E09B4"/>
    <w:rsid w:val="008E15B3"/>
    <w:rsid w:val="008E2DD8"/>
    <w:rsid w:val="008E36D7"/>
    <w:rsid w:val="008E47D8"/>
    <w:rsid w:val="008E4F99"/>
    <w:rsid w:val="008E6231"/>
    <w:rsid w:val="008E628D"/>
    <w:rsid w:val="008E7A83"/>
    <w:rsid w:val="008F1FB0"/>
    <w:rsid w:val="008F27FB"/>
    <w:rsid w:val="008F29A1"/>
    <w:rsid w:val="008F2EFA"/>
    <w:rsid w:val="008F652D"/>
    <w:rsid w:val="008F74A0"/>
    <w:rsid w:val="008F77C9"/>
    <w:rsid w:val="008F78AF"/>
    <w:rsid w:val="008F7DC3"/>
    <w:rsid w:val="00900A12"/>
    <w:rsid w:val="009010DB"/>
    <w:rsid w:val="009019DC"/>
    <w:rsid w:val="009039BE"/>
    <w:rsid w:val="00906F22"/>
    <w:rsid w:val="0090785B"/>
    <w:rsid w:val="0091208C"/>
    <w:rsid w:val="009157C5"/>
    <w:rsid w:val="00915E63"/>
    <w:rsid w:val="0091650E"/>
    <w:rsid w:val="00920E90"/>
    <w:rsid w:val="009233AD"/>
    <w:rsid w:val="0092350F"/>
    <w:rsid w:val="00925E98"/>
    <w:rsid w:val="009319C4"/>
    <w:rsid w:val="009322CB"/>
    <w:rsid w:val="00934390"/>
    <w:rsid w:val="0093450D"/>
    <w:rsid w:val="009347EB"/>
    <w:rsid w:val="0093480A"/>
    <w:rsid w:val="00937E8A"/>
    <w:rsid w:val="00940D63"/>
    <w:rsid w:val="00943182"/>
    <w:rsid w:val="00943870"/>
    <w:rsid w:val="009439F1"/>
    <w:rsid w:val="0094421D"/>
    <w:rsid w:val="00944F68"/>
    <w:rsid w:val="009452BC"/>
    <w:rsid w:val="009466FC"/>
    <w:rsid w:val="00947772"/>
    <w:rsid w:val="00947FC0"/>
    <w:rsid w:val="00950B43"/>
    <w:rsid w:val="00951017"/>
    <w:rsid w:val="00951E75"/>
    <w:rsid w:val="00952C41"/>
    <w:rsid w:val="00953B0B"/>
    <w:rsid w:val="00954E78"/>
    <w:rsid w:val="009561DF"/>
    <w:rsid w:val="00956E6E"/>
    <w:rsid w:val="0096049A"/>
    <w:rsid w:val="009614F8"/>
    <w:rsid w:val="00961AA3"/>
    <w:rsid w:val="00962F5F"/>
    <w:rsid w:val="00963C87"/>
    <w:rsid w:val="00963C8E"/>
    <w:rsid w:val="009657B2"/>
    <w:rsid w:val="00970513"/>
    <w:rsid w:val="00970779"/>
    <w:rsid w:val="009718DE"/>
    <w:rsid w:val="009719A6"/>
    <w:rsid w:val="00971AC5"/>
    <w:rsid w:val="009722A7"/>
    <w:rsid w:val="0097249B"/>
    <w:rsid w:val="00972E54"/>
    <w:rsid w:val="00972F08"/>
    <w:rsid w:val="00975813"/>
    <w:rsid w:val="00975C69"/>
    <w:rsid w:val="00975E4D"/>
    <w:rsid w:val="009779F4"/>
    <w:rsid w:val="00980525"/>
    <w:rsid w:val="00980FB5"/>
    <w:rsid w:val="0098114C"/>
    <w:rsid w:val="00981AAC"/>
    <w:rsid w:val="009833D0"/>
    <w:rsid w:val="00983A8F"/>
    <w:rsid w:val="00984FBE"/>
    <w:rsid w:val="00986479"/>
    <w:rsid w:val="00986E02"/>
    <w:rsid w:val="00990858"/>
    <w:rsid w:val="009939C7"/>
    <w:rsid w:val="00993A02"/>
    <w:rsid w:val="00994344"/>
    <w:rsid w:val="00995EC8"/>
    <w:rsid w:val="00996669"/>
    <w:rsid w:val="009A0061"/>
    <w:rsid w:val="009A0A89"/>
    <w:rsid w:val="009A3F89"/>
    <w:rsid w:val="009A4530"/>
    <w:rsid w:val="009A581C"/>
    <w:rsid w:val="009A581F"/>
    <w:rsid w:val="009A5A6A"/>
    <w:rsid w:val="009A5BA7"/>
    <w:rsid w:val="009A5C6B"/>
    <w:rsid w:val="009A7DAE"/>
    <w:rsid w:val="009B1DA5"/>
    <w:rsid w:val="009B4DB7"/>
    <w:rsid w:val="009B505D"/>
    <w:rsid w:val="009B576F"/>
    <w:rsid w:val="009B7127"/>
    <w:rsid w:val="009C0B65"/>
    <w:rsid w:val="009C1AAA"/>
    <w:rsid w:val="009C2893"/>
    <w:rsid w:val="009C3B49"/>
    <w:rsid w:val="009C4167"/>
    <w:rsid w:val="009C5BBC"/>
    <w:rsid w:val="009C631D"/>
    <w:rsid w:val="009D0398"/>
    <w:rsid w:val="009D2092"/>
    <w:rsid w:val="009D398F"/>
    <w:rsid w:val="009D3A65"/>
    <w:rsid w:val="009D4674"/>
    <w:rsid w:val="009D487F"/>
    <w:rsid w:val="009D5250"/>
    <w:rsid w:val="009D5418"/>
    <w:rsid w:val="009D6148"/>
    <w:rsid w:val="009D6B7B"/>
    <w:rsid w:val="009D7683"/>
    <w:rsid w:val="009E161F"/>
    <w:rsid w:val="009E39E2"/>
    <w:rsid w:val="009E5849"/>
    <w:rsid w:val="009E5C7D"/>
    <w:rsid w:val="009E5E7D"/>
    <w:rsid w:val="009E6BFB"/>
    <w:rsid w:val="009E74C2"/>
    <w:rsid w:val="009E7B76"/>
    <w:rsid w:val="009F159C"/>
    <w:rsid w:val="009F19BD"/>
    <w:rsid w:val="009F1E0E"/>
    <w:rsid w:val="009F46CE"/>
    <w:rsid w:val="009F4D18"/>
    <w:rsid w:val="009F50B7"/>
    <w:rsid w:val="009F5E43"/>
    <w:rsid w:val="009F65A8"/>
    <w:rsid w:val="00A001FE"/>
    <w:rsid w:val="00A00EB4"/>
    <w:rsid w:val="00A01267"/>
    <w:rsid w:val="00A01A1C"/>
    <w:rsid w:val="00A01A6D"/>
    <w:rsid w:val="00A02456"/>
    <w:rsid w:val="00A04015"/>
    <w:rsid w:val="00A048AD"/>
    <w:rsid w:val="00A04FF0"/>
    <w:rsid w:val="00A0588C"/>
    <w:rsid w:val="00A05A4C"/>
    <w:rsid w:val="00A05DA7"/>
    <w:rsid w:val="00A05F30"/>
    <w:rsid w:val="00A06ED1"/>
    <w:rsid w:val="00A12D72"/>
    <w:rsid w:val="00A15B42"/>
    <w:rsid w:val="00A1652A"/>
    <w:rsid w:val="00A177A3"/>
    <w:rsid w:val="00A216BD"/>
    <w:rsid w:val="00A225BB"/>
    <w:rsid w:val="00A22CDC"/>
    <w:rsid w:val="00A22FE8"/>
    <w:rsid w:val="00A232DD"/>
    <w:rsid w:val="00A237A5"/>
    <w:rsid w:val="00A25AC9"/>
    <w:rsid w:val="00A2632E"/>
    <w:rsid w:val="00A27253"/>
    <w:rsid w:val="00A33C3F"/>
    <w:rsid w:val="00A34D2B"/>
    <w:rsid w:val="00A35560"/>
    <w:rsid w:val="00A37160"/>
    <w:rsid w:val="00A37446"/>
    <w:rsid w:val="00A3790D"/>
    <w:rsid w:val="00A37A9E"/>
    <w:rsid w:val="00A37AC8"/>
    <w:rsid w:val="00A37AF1"/>
    <w:rsid w:val="00A37B32"/>
    <w:rsid w:val="00A40437"/>
    <w:rsid w:val="00A40ADE"/>
    <w:rsid w:val="00A41605"/>
    <w:rsid w:val="00A43730"/>
    <w:rsid w:val="00A44926"/>
    <w:rsid w:val="00A47646"/>
    <w:rsid w:val="00A507B7"/>
    <w:rsid w:val="00A50B75"/>
    <w:rsid w:val="00A52D06"/>
    <w:rsid w:val="00A5317D"/>
    <w:rsid w:val="00A543E4"/>
    <w:rsid w:val="00A548C6"/>
    <w:rsid w:val="00A55579"/>
    <w:rsid w:val="00A55AB5"/>
    <w:rsid w:val="00A55BEC"/>
    <w:rsid w:val="00A55E37"/>
    <w:rsid w:val="00A61536"/>
    <w:rsid w:val="00A6168F"/>
    <w:rsid w:val="00A6198B"/>
    <w:rsid w:val="00A637CF"/>
    <w:rsid w:val="00A6518E"/>
    <w:rsid w:val="00A65627"/>
    <w:rsid w:val="00A65E31"/>
    <w:rsid w:val="00A67074"/>
    <w:rsid w:val="00A70E15"/>
    <w:rsid w:val="00A71444"/>
    <w:rsid w:val="00A725A7"/>
    <w:rsid w:val="00A7309C"/>
    <w:rsid w:val="00A732CA"/>
    <w:rsid w:val="00A73347"/>
    <w:rsid w:val="00A73481"/>
    <w:rsid w:val="00A75516"/>
    <w:rsid w:val="00A76FCC"/>
    <w:rsid w:val="00A802A4"/>
    <w:rsid w:val="00A817FB"/>
    <w:rsid w:val="00A81B2B"/>
    <w:rsid w:val="00A81C22"/>
    <w:rsid w:val="00A81C2F"/>
    <w:rsid w:val="00A834A5"/>
    <w:rsid w:val="00A84C2C"/>
    <w:rsid w:val="00A856D2"/>
    <w:rsid w:val="00A85BA9"/>
    <w:rsid w:val="00A8681E"/>
    <w:rsid w:val="00A8775F"/>
    <w:rsid w:val="00A9176D"/>
    <w:rsid w:val="00A91A76"/>
    <w:rsid w:val="00A92296"/>
    <w:rsid w:val="00A927CB"/>
    <w:rsid w:val="00A94618"/>
    <w:rsid w:val="00A959FB"/>
    <w:rsid w:val="00A96D4D"/>
    <w:rsid w:val="00A97D97"/>
    <w:rsid w:val="00AA336C"/>
    <w:rsid w:val="00AA439F"/>
    <w:rsid w:val="00AA4F4A"/>
    <w:rsid w:val="00AA54A4"/>
    <w:rsid w:val="00AA60A1"/>
    <w:rsid w:val="00AA6F76"/>
    <w:rsid w:val="00AB1460"/>
    <w:rsid w:val="00AB17CD"/>
    <w:rsid w:val="00AB3231"/>
    <w:rsid w:val="00AB393F"/>
    <w:rsid w:val="00AB5B60"/>
    <w:rsid w:val="00AB6D4C"/>
    <w:rsid w:val="00AC1122"/>
    <w:rsid w:val="00AC1305"/>
    <w:rsid w:val="00AC2E9D"/>
    <w:rsid w:val="00AC415C"/>
    <w:rsid w:val="00AC4FD2"/>
    <w:rsid w:val="00AC6086"/>
    <w:rsid w:val="00AC62AE"/>
    <w:rsid w:val="00AC6983"/>
    <w:rsid w:val="00AC7B11"/>
    <w:rsid w:val="00AC7C28"/>
    <w:rsid w:val="00AD098F"/>
    <w:rsid w:val="00AD09D2"/>
    <w:rsid w:val="00AD38A7"/>
    <w:rsid w:val="00AD4743"/>
    <w:rsid w:val="00AD4B8C"/>
    <w:rsid w:val="00AD5C57"/>
    <w:rsid w:val="00AD655C"/>
    <w:rsid w:val="00AE1C01"/>
    <w:rsid w:val="00AE244E"/>
    <w:rsid w:val="00AE326D"/>
    <w:rsid w:val="00AE39DC"/>
    <w:rsid w:val="00AF013F"/>
    <w:rsid w:val="00AF12D7"/>
    <w:rsid w:val="00AF233C"/>
    <w:rsid w:val="00AF25EC"/>
    <w:rsid w:val="00AF28D2"/>
    <w:rsid w:val="00AF3C2B"/>
    <w:rsid w:val="00AF61D1"/>
    <w:rsid w:val="00AF6FC2"/>
    <w:rsid w:val="00B00A2C"/>
    <w:rsid w:val="00B00CB0"/>
    <w:rsid w:val="00B01CBD"/>
    <w:rsid w:val="00B02033"/>
    <w:rsid w:val="00B020F0"/>
    <w:rsid w:val="00B02328"/>
    <w:rsid w:val="00B0287E"/>
    <w:rsid w:val="00B02E22"/>
    <w:rsid w:val="00B03091"/>
    <w:rsid w:val="00B03193"/>
    <w:rsid w:val="00B04685"/>
    <w:rsid w:val="00B05F7F"/>
    <w:rsid w:val="00B06492"/>
    <w:rsid w:val="00B12EC8"/>
    <w:rsid w:val="00B15AD0"/>
    <w:rsid w:val="00B16756"/>
    <w:rsid w:val="00B2282D"/>
    <w:rsid w:val="00B24BD0"/>
    <w:rsid w:val="00B2548C"/>
    <w:rsid w:val="00B2598E"/>
    <w:rsid w:val="00B31C74"/>
    <w:rsid w:val="00B31DCB"/>
    <w:rsid w:val="00B33C03"/>
    <w:rsid w:val="00B33ECB"/>
    <w:rsid w:val="00B33F98"/>
    <w:rsid w:val="00B35CB1"/>
    <w:rsid w:val="00B366FD"/>
    <w:rsid w:val="00B36833"/>
    <w:rsid w:val="00B36D6F"/>
    <w:rsid w:val="00B372DA"/>
    <w:rsid w:val="00B42E77"/>
    <w:rsid w:val="00B4301B"/>
    <w:rsid w:val="00B43B4F"/>
    <w:rsid w:val="00B44AAF"/>
    <w:rsid w:val="00B45853"/>
    <w:rsid w:val="00B462F4"/>
    <w:rsid w:val="00B46674"/>
    <w:rsid w:val="00B47A5F"/>
    <w:rsid w:val="00B513FA"/>
    <w:rsid w:val="00B5155D"/>
    <w:rsid w:val="00B53154"/>
    <w:rsid w:val="00B60910"/>
    <w:rsid w:val="00B61243"/>
    <w:rsid w:val="00B63640"/>
    <w:rsid w:val="00B64095"/>
    <w:rsid w:val="00B6564A"/>
    <w:rsid w:val="00B7092E"/>
    <w:rsid w:val="00B73006"/>
    <w:rsid w:val="00B7402F"/>
    <w:rsid w:val="00B74615"/>
    <w:rsid w:val="00B76995"/>
    <w:rsid w:val="00B76E04"/>
    <w:rsid w:val="00B8291B"/>
    <w:rsid w:val="00B84DE5"/>
    <w:rsid w:val="00B85442"/>
    <w:rsid w:val="00B86516"/>
    <w:rsid w:val="00B871AE"/>
    <w:rsid w:val="00B90299"/>
    <w:rsid w:val="00B91945"/>
    <w:rsid w:val="00B92E62"/>
    <w:rsid w:val="00B92FCC"/>
    <w:rsid w:val="00B9524C"/>
    <w:rsid w:val="00B96E8E"/>
    <w:rsid w:val="00B96FA9"/>
    <w:rsid w:val="00B978DE"/>
    <w:rsid w:val="00BA0914"/>
    <w:rsid w:val="00BA6EB9"/>
    <w:rsid w:val="00BA7AC4"/>
    <w:rsid w:val="00BA7B90"/>
    <w:rsid w:val="00BB0892"/>
    <w:rsid w:val="00BB189B"/>
    <w:rsid w:val="00BB2349"/>
    <w:rsid w:val="00BB3CE7"/>
    <w:rsid w:val="00BB4582"/>
    <w:rsid w:val="00BB4DE5"/>
    <w:rsid w:val="00BB5145"/>
    <w:rsid w:val="00BB51DC"/>
    <w:rsid w:val="00BB5453"/>
    <w:rsid w:val="00BB6101"/>
    <w:rsid w:val="00BB75C8"/>
    <w:rsid w:val="00BB75F5"/>
    <w:rsid w:val="00BC009D"/>
    <w:rsid w:val="00BC120E"/>
    <w:rsid w:val="00BC21AD"/>
    <w:rsid w:val="00BC2FFC"/>
    <w:rsid w:val="00BC3073"/>
    <w:rsid w:val="00BC46E9"/>
    <w:rsid w:val="00BC5F0E"/>
    <w:rsid w:val="00BC674D"/>
    <w:rsid w:val="00BC6A10"/>
    <w:rsid w:val="00BC6FB6"/>
    <w:rsid w:val="00BC7E40"/>
    <w:rsid w:val="00BD3333"/>
    <w:rsid w:val="00BD4351"/>
    <w:rsid w:val="00BD4AE8"/>
    <w:rsid w:val="00BD5337"/>
    <w:rsid w:val="00BD5795"/>
    <w:rsid w:val="00BD5989"/>
    <w:rsid w:val="00BE4287"/>
    <w:rsid w:val="00BE5A34"/>
    <w:rsid w:val="00BE6CE7"/>
    <w:rsid w:val="00BE7659"/>
    <w:rsid w:val="00BE7FD2"/>
    <w:rsid w:val="00BF0C12"/>
    <w:rsid w:val="00BF0C6D"/>
    <w:rsid w:val="00BF1A9A"/>
    <w:rsid w:val="00BF3273"/>
    <w:rsid w:val="00BF4D4F"/>
    <w:rsid w:val="00BF4E29"/>
    <w:rsid w:val="00BF5746"/>
    <w:rsid w:val="00BF6E47"/>
    <w:rsid w:val="00C00355"/>
    <w:rsid w:val="00C004C3"/>
    <w:rsid w:val="00C0156C"/>
    <w:rsid w:val="00C021B2"/>
    <w:rsid w:val="00C1011E"/>
    <w:rsid w:val="00C104A7"/>
    <w:rsid w:val="00C11613"/>
    <w:rsid w:val="00C11892"/>
    <w:rsid w:val="00C129CF"/>
    <w:rsid w:val="00C141DF"/>
    <w:rsid w:val="00C143C3"/>
    <w:rsid w:val="00C14CD9"/>
    <w:rsid w:val="00C158AD"/>
    <w:rsid w:val="00C208D4"/>
    <w:rsid w:val="00C20BFF"/>
    <w:rsid w:val="00C21B0C"/>
    <w:rsid w:val="00C2274F"/>
    <w:rsid w:val="00C2304C"/>
    <w:rsid w:val="00C23C5B"/>
    <w:rsid w:val="00C2482E"/>
    <w:rsid w:val="00C249E1"/>
    <w:rsid w:val="00C24DBD"/>
    <w:rsid w:val="00C30C6E"/>
    <w:rsid w:val="00C33F10"/>
    <w:rsid w:val="00C355D6"/>
    <w:rsid w:val="00C404AF"/>
    <w:rsid w:val="00C40FB8"/>
    <w:rsid w:val="00C42990"/>
    <w:rsid w:val="00C45B8B"/>
    <w:rsid w:val="00C45FA7"/>
    <w:rsid w:val="00C47D5C"/>
    <w:rsid w:val="00C524D7"/>
    <w:rsid w:val="00C5471B"/>
    <w:rsid w:val="00C54F97"/>
    <w:rsid w:val="00C56062"/>
    <w:rsid w:val="00C56956"/>
    <w:rsid w:val="00C57538"/>
    <w:rsid w:val="00C57A73"/>
    <w:rsid w:val="00C625B9"/>
    <w:rsid w:val="00C6293F"/>
    <w:rsid w:val="00C62D03"/>
    <w:rsid w:val="00C635D0"/>
    <w:rsid w:val="00C63A34"/>
    <w:rsid w:val="00C63BFF"/>
    <w:rsid w:val="00C64198"/>
    <w:rsid w:val="00C64F17"/>
    <w:rsid w:val="00C65B72"/>
    <w:rsid w:val="00C67DB4"/>
    <w:rsid w:val="00C707AE"/>
    <w:rsid w:val="00C710B5"/>
    <w:rsid w:val="00C71F0B"/>
    <w:rsid w:val="00C71F9B"/>
    <w:rsid w:val="00C73741"/>
    <w:rsid w:val="00C74287"/>
    <w:rsid w:val="00C74F33"/>
    <w:rsid w:val="00C77974"/>
    <w:rsid w:val="00C77D4A"/>
    <w:rsid w:val="00C814B4"/>
    <w:rsid w:val="00C8246F"/>
    <w:rsid w:val="00C83A00"/>
    <w:rsid w:val="00C85260"/>
    <w:rsid w:val="00C858E2"/>
    <w:rsid w:val="00C867AC"/>
    <w:rsid w:val="00C87D3A"/>
    <w:rsid w:val="00C90A02"/>
    <w:rsid w:val="00C918AA"/>
    <w:rsid w:val="00C91E40"/>
    <w:rsid w:val="00C9317F"/>
    <w:rsid w:val="00C955DC"/>
    <w:rsid w:val="00CA524F"/>
    <w:rsid w:val="00CA5B47"/>
    <w:rsid w:val="00CA75A3"/>
    <w:rsid w:val="00CB0093"/>
    <w:rsid w:val="00CB0121"/>
    <w:rsid w:val="00CB2F52"/>
    <w:rsid w:val="00CB3826"/>
    <w:rsid w:val="00CB383C"/>
    <w:rsid w:val="00CB514C"/>
    <w:rsid w:val="00CB6D85"/>
    <w:rsid w:val="00CC09B7"/>
    <w:rsid w:val="00CC1E39"/>
    <w:rsid w:val="00CC2E3B"/>
    <w:rsid w:val="00CC48DE"/>
    <w:rsid w:val="00CC6223"/>
    <w:rsid w:val="00CC68DD"/>
    <w:rsid w:val="00CD0A55"/>
    <w:rsid w:val="00CD23DD"/>
    <w:rsid w:val="00CD31D2"/>
    <w:rsid w:val="00CD44A4"/>
    <w:rsid w:val="00CD6B8C"/>
    <w:rsid w:val="00CE0EC2"/>
    <w:rsid w:val="00CE14FF"/>
    <w:rsid w:val="00CE1C4F"/>
    <w:rsid w:val="00CE212F"/>
    <w:rsid w:val="00CE26D5"/>
    <w:rsid w:val="00CE3C57"/>
    <w:rsid w:val="00CE7272"/>
    <w:rsid w:val="00CE7E2C"/>
    <w:rsid w:val="00CF0958"/>
    <w:rsid w:val="00CF10BE"/>
    <w:rsid w:val="00CF23F3"/>
    <w:rsid w:val="00CF3304"/>
    <w:rsid w:val="00CF356E"/>
    <w:rsid w:val="00CF3BA1"/>
    <w:rsid w:val="00CF5D7A"/>
    <w:rsid w:val="00CF7D92"/>
    <w:rsid w:val="00D01F1B"/>
    <w:rsid w:val="00D027A6"/>
    <w:rsid w:val="00D0381A"/>
    <w:rsid w:val="00D046D3"/>
    <w:rsid w:val="00D10874"/>
    <w:rsid w:val="00D117C9"/>
    <w:rsid w:val="00D1184B"/>
    <w:rsid w:val="00D1463D"/>
    <w:rsid w:val="00D16B5F"/>
    <w:rsid w:val="00D16C7E"/>
    <w:rsid w:val="00D16DA5"/>
    <w:rsid w:val="00D20384"/>
    <w:rsid w:val="00D20DC4"/>
    <w:rsid w:val="00D21BD5"/>
    <w:rsid w:val="00D22C6C"/>
    <w:rsid w:val="00D23FCE"/>
    <w:rsid w:val="00D24115"/>
    <w:rsid w:val="00D24C8C"/>
    <w:rsid w:val="00D255C3"/>
    <w:rsid w:val="00D27592"/>
    <w:rsid w:val="00D309B6"/>
    <w:rsid w:val="00D30EEE"/>
    <w:rsid w:val="00D31BBA"/>
    <w:rsid w:val="00D32421"/>
    <w:rsid w:val="00D368F0"/>
    <w:rsid w:val="00D40989"/>
    <w:rsid w:val="00D415CC"/>
    <w:rsid w:val="00D41D4F"/>
    <w:rsid w:val="00D4317F"/>
    <w:rsid w:val="00D43878"/>
    <w:rsid w:val="00D43F5B"/>
    <w:rsid w:val="00D4426F"/>
    <w:rsid w:val="00D44372"/>
    <w:rsid w:val="00D45255"/>
    <w:rsid w:val="00D47F32"/>
    <w:rsid w:val="00D50633"/>
    <w:rsid w:val="00D50ED8"/>
    <w:rsid w:val="00D52356"/>
    <w:rsid w:val="00D53970"/>
    <w:rsid w:val="00D54D78"/>
    <w:rsid w:val="00D56792"/>
    <w:rsid w:val="00D57146"/>
    <w:rsid w:val="00D5730C"/>
    <w:rsid w:val="00D5767E"/>
    <w:rsid w:val="00D57806"/>
    <w:rsid w:val="00D60B1A"/>
    <w:rsid w:val="00D62809"/>
    <w:rsid w:val="00D62ED8"/>
    <w:rsid w:val="00D64704"/>
    <w:rsid w:val="00D64B68"/>
    <w:rsid w:val="00D64B92"/>
    <w:rsid w:val="00D64CC1"/>
    <w:rsid w:val="00D667B7"/>
    <w:rsid w:val="00D67502"/>
    <w:rsid w:val="00D70AC0"/>
    <w:rsid w:val="00D71897"/>
    <w:rsid w:val="00D7203D"/>
    <w:rsid w:val="00D72883"/>
    <w:rsid w:val="00D73693"/>
    <w:rsid w:val="00D74678"/>
    <w:rsid w:val="00D74795"/>
    <w:rsid w:val="00D803CC"/>
    <w:rsid w:val="00D851C1"/>
    <w:rsid w:val="00D8614E"/>
    <w:rsid w:val="00D87CA8"/>
    <w:rsid w:val="00D903B5"/>
    <w:rsid w:val="00D90B40"/>
    <w:rsid w:val="00D91D63"/>
    <w:rsid w:val="00D92A76"/>
    <w:rsid w:val="00D93734"/>
    <w:rsid w:val="00D948B9"/>
    <w:rsid w:val="00D9590F"/>
    <w:rsid w:val="00D97E88"/>
    <w:rsid w:val="00DA1222"/>
    <w:rsid w:val="00DA487D"/>
    <w:rsid w:val="00DA4A7D"/>
    <w:rsid w:val="00DA57BE"/>
    <w:rsid w:val="00DA6461"/>
    <w:rsid w:val="00DB0255"/>
    <w:rsid w:val="00DB0C2C"/>
    <w:rsid w:val="00DB0EEC"/>
    <w:rsid w:val="00DB2A5A"/>
    <w:rsid w:val="00DB30D9"/>
    <w:rsid w:val="00DB7EFD"/>
    <w:rsid w:val="00DC0116"/>
    <w:rsid w:val="00DC03E3"/>
    <w:rsid w:val="00DC2851"/>
    <w:rsid w:val="00DC3F95"/>
    <w:rsid w:val="00DC51FE"/>
    <w:rsid w:val="00DC5869"/>
    <w:rsid w:val="00DC6346"/>
    <w:rsid w:val="00DC7B16"/>
    <w:rsid w:val="00DD128E"/>
    <w:rsid w:val="00DD12C3"/>
    <w:rsid w:val="00DD205A"/>
    <w:rsid w:val="00DD389B"/>
    <w:rsid w:val="00DD5CE2"/>
    <w:rsid w:val="00DD7D5C"/>
    <w:rsid w:val="00DE05D6"/>
    <w:rsid w:val="00DE09B3"/>
    <w:rsid w:val="00DE0A49"/>
    <w:rsid w:val="00DE171F"/>
    <w:rsid w:val="00DE29A0"/>
    <w:rsid w:val="00DE2F61"/>
    <w:rsid w:val="00DE56C6"/>
    <w:rsid w:val="00DE5982"/>
    <w:rsid w:val="00DE67C1"/>
    <w:rsid w:val="00DE7618"/>
    <w:rsid w:val="00DE7BE6"/>
    <w:rsid w:val="00DF1376"/>
    <w:rsid w:val="00DF24FB"/>
    <w:rsid w:val="00DF3551"/>
    <w:rsid w:val="00DF36DE"/>
    <w:rsid w:val="00DF47EE"/>
    <w:rsid w:val="00DF7237"/>
    <w:rsid w:val="00E00B34"/>
    <w:rsid w:val="00E00E87"/>
    <w:rsid w:val="00E02694"/>
    <w:rsid w:val="00E03CD0"/>
    <w:rsid w:val="00E0454C"/>
    <w:rsid w:val="00E05375"/>
    <w:rsid w:val="00E0672A"/>
    <w:rsid w:val="00E0680E"/>
    <w:rsid w:val="00E10065"/>
    <w:rsid w:val="00E16318"/>
    <w:rsid w:val="00E20D1A"/>
    <w:rsid w:val="00E22E22"/>
    <w:rsid w:val="00E23FC0"/>
    <w:rsid w:val="00E24FF9"/>
    <w:rsid w:val="00E25AC5"/>
    <w:rsid w:val="00E26799"/>
    <w:rsid w:val="00E26A32"/>
    <w:rsid w:val="00E27D99"/>
    <w:rsid w:val="00E30310"/>
    <w:rsid w:val="00E37435"/>
    <w:rsid w:val="00E41EE0"/>
    <w:rsid w:val="00E43E16"/>
    <w:rsid w:val="00E47423"/>
    <w:rsid w:val="00E477F6"/>
    <w:rsid w:val="00E54844"/>
    <w:rsid w:val="00E54CA7"/>
    <w:rsid w:val="00E55335"/>
    <w:rsid w:val="00E553F7"/>
    <w:rsid w:val="00E61B82"/>
    <w:rsid w:val="00E63C61"/>
    <w:rsid w:val="00E63FAA"/>
    <w:rsid w:val="00E64038"/>
    <w:rsid w:val="00E65419"/>
    <w:rsid w:val="00E67C78"/>
    <w:rsid w:val="00E71CD6"/>
    <w:rsid w:val="00E730D6"/>
    <w:rsid w:val="00E74014"/>
    <w:rsid w:val="00E744CD"/>
    <w:rsid w:val="00E747B2"/>
    <w:rsid w:val="00E74E38"/>
    <w:rsid w:val="00E81259"/>
    <w:rsid w:val="00E82501"/>
    <w:rsid w:val="00E82608"/>
    <w:rsid w:val="00E84701"/>
    <w:rsid w:val="00E848DF"/>
    <w:rsid w:val="00E84FA7"/>
    <w:rsid w:val="00E85095"/>
    <w:rsid w:val="00E85F22"/>
    <w:rsid w:val="00E8610C"/>
    <w:rsid w:val="00E86659"/>
    <w:rsid w:val="00E86C61"/>
    <w:rsid w:val="00E87286"/>
    <w:rsid w:val="00E8765B"/>
    <w:rsid w:val="00E909AD"/>
    <w:rsid w:val="00E926F6"/>
    <w:rsid w:val="00E93FA9"/>
    <w:rsid w:val="00E96FD9"/>
    <w:rsid w:val="00E970BF"/>
    <w:rsid w:val="00EA3359"/>
    <w:rsid w:val="00EA35F0"/>
    <w:rsid w:val="00EA404F"/>
    <w:rsid w:val="00EA4F4A"/>
    <w:rsid w:val="00EA5134"/>
    <w:rsid w:val="00EA5940"/>
    <w:rsid w:val="00EA5BE4"/>
    <w:rsid w:val="00EA5EBF"/>
    <w:rsid w:val="00EA6CF9"/>
    <w:rsid w:val="00EB1060"/>
    <w:rsid w:val="00EB1089"/>
    <w:rsid w:val="00EB2930"/>
    <w:rsid w:val="00EB301D"/>
    <w:rsid w:val="00EB3871"/>
    <w:rsid w:val="00EB3B39"/>
    <w:rsid w:val="00EB4023"/>
    <w:rsid w:val="00EB566F"/>
    <w:rsid w:val="00EB7ACC"/>
    <w:rsid w:val="00EC3CAF"/>
    <w:rsid w:val="00EC7834"/>
    <w:rsid w:val="00EC7DB4"/>
    <w:rsid w:val="00ED2C5F"/>
    <w:rsid w:val="00ED4372"/>
    <w:rsid w:val="00ED463E"/>
    <w:rsid w:val="00ED4DE2"/>
    <w:rsid w:val="00ED7637"/>
    <w:rsid w:val="00EE04C4"/>
    <w:rsid w:val="00EE127C"/>
    <w:rsid w:val="00EE1775"/>
    <w:rsid w:val="00EE2EF8"/>
    <w:rsid w:val="00EE2FDC"/>
    <w:rsid w:val="00EE4A17"/>
    <w:rsid w:val="00EE567A"/>
    <w:rsid w:val="00EE6E76"/>
    <w:rsid w:val="00EE7FF7"/>
    <w:rsid w:val="00EF18BA"/>
    <w:rsid w:val="00EF2DE2"/>
    <w:rsid w:val="00EF3129"/>
    <w:rsid w:val="00EF4104"/>
    <w:rsid w:val="00EF42D1"/>
    <w:rsid w:val="00EF455F"/>
    <w:rsid w:val="00EF45A1"/>
    <w:rsid w:val="00EF585D"/>
    <w:rsid w:val="00EF6B2B"/>
    <w:rsid w:val="00EF6E23"/>
    <w:rsid w:val="00EF751B"/>
    <w:rsid w:val="00F019C7"/>
    <w:rsid w:val="00F028E7"/>
    <w:rsid w:val="00F03286"/>
    <w:rsid w:val="00F03FC0"/>
    <w:rsid w:val="00F041DD"/>
    <w:rsid w:val="00F05AD3"/>
    <w:rsid w:val="00F0632A"/>
    <w:rsid w:val="00F07BD8"/>
    <w:rsid w:val="00F10F9C"/>
    <w:rsid w:val="00F11D3E"/>
    <w:rsid w:val="00F124D2"/>
    <w:rsid w:val="00F130DA"/>
    <w:rsid w:val="00F1362D"/>
    <w:rsid w:val="00F138FD"/>
    <w:rsid w:val="00F14DDA"/>
    <w:rsid w:val="00F14E61"/>
    <w:rsid w:val="00F15191"/>
    <w:rsid w:val="00F17A74"/>
    <w:rsid w:val="00F21269"/>
    <w:rsid w:val="00F2135F"/>
    <w:rsid w:val="00F231E0"/>
    <w:rsid w:val="00F23331"/>
    <w:rsid w:val="00F26731"/>
    <w:rsid w:val="00F2710B"/>
    <w:rsid w:val="00F2722F"/>
    <w:rsid w:val="00F27273"/>
    <w:rsid w:val="00F313BA"/>
    <w:rsid w:val="00F314A6"/>
    <w:rsid w:val="00F35022"/>
    <w:rsid w:val="00F359A3"/>
    <w:rsid w:val="00F40CEE"/>
    <w:rsid w:val="00F4299B"/>
    <w:rsid w:val="00F452DD"/>
    <w:rsid w:val="00F47E9E"/>
    <w:rsid w:val="00F5142C"/>
    <w:rsid w:val="00F51CC5"/>
    <w:rsid w:val="00F553FD"/>
    <w:rsid w:val="00F55A82"/>
    <w:rsid w:val="00F61C43"/>
    <w:rsid w:val="00F6234A"/>
    <w:rsid w:val="00F62CAF"/>
    <w:rsid w:val="00F654FD"/>
    <w:rsid w:val="00F707E2"/>
    <w:rsid w:val="00F743C7"/>
    <w:rsid w:val="00F749C7"/>
    <w:rsid w:val="00F75D7F"/>
    <w:rsid w:val="00F766DE"/>
    <w:rsid w:val="00F7678F"/>
    <w:rsid w:val="00F8059D"/>
    <w:rsid w:val="00F815BC"/>
    <w:rsid w:val="00F8254D"/>
    <w:rsid w:val="00F83898"/>
    <w:rsid w:val="00F84928"/>
    <w:rsid w:val="00F86100"/>
    <w:rsid w:val="00F864E5"/>
    <w:rsid w:val="00F87B9D"/>
    <w:rsid w:val="00F87E71"/>
    <w:rsid w:val="00F90ECE"/>
    <w:rsid w:val="00F92618"/>
    <w:rsid w:val="00F93748"/>
    <w:rsid w:val="00F93C0E"/>
    <w:rsid w:val="00F956F4"/>
    <w:rsid w:val="00F95E33"/>
    <w:rsid w:val="00F96BD7"/>
    <w:rsid w:val="00F97E20"/>
    <w:rsid w:val="00FA0B72"/>
    <w:rsid w:val="00FA1815"/>
    <w:rsid w:val="00FA203F"/>
    <w:rsid w:val="00FA21DD"/>
    <w:rsid w:val="00FA324B"/>
    <w:rsid w:val="00FA4E5E"/>
    <w:rsid w:val="00FA53C1"/>
    <w:rsid w:val="00FA5D5D"/>
    <w:rsid w:val="00FA5EC9"/>
    <w:rsid w:val="00FA6102"/>
    <w:rsid w:val="00FA6251"/>
    <w:rsid w:val="00FA658E"/>
    <w:rsid w:val="00FA6EFD"/>
    <w:rsid w:val="00FA7201"/>
    <w:rsid w:val="00FB24F3"/>
    <w:rsid w:val="00FB2FF4"/>
    <w:rsid w:val="00FB3144"/>
    <w:rsid w:val="00FB778F"/>
    <w:rsid w:val="00FC0704"/>
    <w:rsid w:val="00FC11ED"/>
    <w:rsid w:val="00FC13B9"/>
    <w:rsid w:val="00FC32AE"/>
    <w:rsid w:val="00FC3D9B"/>
    <w:rsid w:val="00FC5909"/>
    <w:rsid w:val="00FC5E14"/>
    <w:rsid w:val="00FC645E"/>
    <w:rsid w:val="00FC72A1"/>
    <w:rsid w:val="00FC78F2"/>
    <w:rsid w:val="00FD2055"/>
    <w:rsid w:val="00FD218E"/>
    <w:rsid w:val="00FD2394"/>
    <w:rsid w:val="00FD27B4"/>
    <w:rsid w:val="00FD2A96"/>
    <w:rsid w:val="00FD2F85"/>
    <w:rsid w:val="00FD4E71"/>
    <w:rsid w:val="00FD71BB"/>
    <w:rsid w:val="00FE074F"/>
    <w:rsid w:val="00FE0A6E"/>
    <w:rsid w:val="00FE2AE1"/>
    <w:rsid w:val="00FE330B"/>
    <w:rsid w:val="00FE3D14"/>
    <w:rsid w:val="00FE5DF8"/>
    <w:rsid w:val="00FE67F0"/>
    <w:rsid w:val="00FF089B"/>
    <w:rsid w:val="00FF4368"/>
    <w:rsid w:val="00FF4ECD"/>
    <w:rsid w:val="00FF4F5D"/>
    <w:rsid w:val="00FF5D52"/>
    <w:rsid w:val="00FF77A0"/>
    <w:rsid w:val="00FF7C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93891"/>
  <w15:docId w15:val="{62AEEDF1-2D08-465C-992B-2532B088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E6E76"/>
    <w:pPr>
      <w:spacing w:line="260" w:lineRule="atLeast"/>
    </w:pPr>
    <w:rPr>
      <w:rFonts w:ascii="Verdana" w:hAnsi="Verdana"/>
      <w:lang w:eastAsia="en-US"/>
    </w:rPr>
  </w:style>
  <w:style w:type="paragraph" w:styleId="Heading1">
    <w:name w:val="heading 1"/>
    <w:basedOn w:val="Normal"/>
    <w:next w:val="BodyText"/>
    <w:link w:val="Heading1Char"/>
    <w:qFormat/>
    <w:rsid w:val="000A0205"/>
    <w:pPr>
      <w:keepNext/>
      <w:pageBreakBefore/>
      <w:numPr>
        <w:numId w:val="1"/>
      </w:numPr>
      <w:spacing w:after="360"/>
      <w:ind w:left="858" w:hanging="858"/>
      <w:outlineLvl w:val="0"/>
    </w:pPr>
    <w:rPr>
      <w:color w:val="780000" w:themeColor="accent1"/>
      <w:sz w:val="40"/>
    </w:rPr>
  </w:style>
  <w:style w:type="paragraph" w:styleId="Heading2">
    <w:name w:val="heading 2"/>
    <w:basedOn w:val="Heading1"/>
    <w:next w:val="BodyText"/>
    <w:qFormat/>
    <w:rsid w:val="00C208D4"/>
    <w:pPr>
      <w:pageBreakBefore w:val="0"/>
      <w:numPr>
        <w:ilvl w:val="1"/>
      </w:numPr>
      <w:spacing w:before="720" w:after="240"/>
      <w:ind w:left="856" w:hanging="856"/>
      <w:outlineLvl w:val="1"/>
    </w:pPr>
    <w:rPr>
      <w:rFonts w:asciiTheme="majorHAnsi" w:hAnsiTheme="majorHAnsi" w:cstheme="majorHAnsi"/>
      <w:sz w:val="28"/>
      <w:szCs w:val="32"/>
    </w:rPr>
  </w:style>
  <w:style w:type="paragraph" w:styleId="Heading3">
    <w:name w:val="heading 3"/>
    <w:basedOn w:val="Heading2"/>
    <w:next w:val="BodyText"/>
    <w:qFormat/>
    <w:rsid w:val="003D04F3"/>
    <w:pPr>
      <w:numPr>
        <w:ilvl w:val="2"/>
      </w:numPr>
      <w:spacing w:before="480" w:line="280" w:lineRule="atLeast"/>
      <w:ind w:left="856" w:hanging="856"/>
      <w:outlineLvl w:val="2"/>
    </w:pPr>
    <w:rPr>
      <w:sz w:val="24"/>
    </w:rPr>
  </w:style>
  <w:style w:type="paragraph" w:styleId="Heading4">
    <w:name w:val="heading 4"/>
    <w:basedOn w:val="Heading3"/>
    <w:next w:val="BodyText"/>
    <w:qFormat/>
    <w:rsid w:val="00837C70"/>
    <w:pPr>
      <w:numPr>
        <w:ilvl w:val="3"/>
      </w:numPr>
      <w:tabs>
        <w:tab w:val="clear" w:pos="864"/>
      </w:tabs>
      <w:spacing w:before="360"/>
      <w:ind w:left="964" w:hanging="964"/>
      <w:outlineLvl w:val="3"/>
    </w:pPr>
    <w:rPr>
      <w:sz w:val="20"/>
    </w:rPr>
  </w:style>
  <w:style w:type="paragraph" w:styleId="Heading5">
    <w:name w:val="heading 5"/>
    <w:basedOn w:val="Heading4"/>
    <w:next w:val="Normal"/>
    <w:qFormat/>
    <w:rsid w:val="00180129"/>
    <w:pPr>
      <w:numPr>
        <w:ilvl w:val="4"/>
      </w:numPr>
      <w:spacing w:before="0"/>
      <w:outlineLvl w:val="4"/>
    </w:pPr>
    <w:rPr>
      <w:b/>
      <w:u w:val="single"/>
    </w:rPr>
  </w:style>
  <w:style w:type="paragraph" w:styleId="Heading6">
    <w:name w:val="heading 6"/>
    <w:basedOn w:val="Heading5"/>
    <w:next w:val="Normal"/>
    <w:qFormat/>
    <w:rsid w:val="00180129"/>
    <w:pPr>
      <w:numPr>
        <w:ilvl w:val="5"/>
      </w:numPr>
      <w:outlineLvl w:val="5"/>
    </w:pPr>
  </w:style>
  <w:style w:type="paragraph" w:styleId="Heading7">
    <w:name w:val="heading 7"/>
    <w:basedOn w:val="Heading6"/>
    <w:next w:val="Normal"/>
    <w:qFormat/>
    <w:rsid w:val="00180129"/>
    <w:pPr>
      <w:numPr>
        <w:ilvl w:val="6"/>
      </w:numPr>
      <w:outlineLvl w:val="6"/>
    </w:pPr>
  </w:style>
  <w:style w:type="paragraph" w:styleId="Heading8">
    <w:name w:val="heading 8"/>
    <w:basedOn w:val="Heading7"/>
    <w:next w:val="Normal"/>
    <w:qFormat/>
    <w:rsid w:val="00180129"/>
    <w:pPr>
      <w:numPr>
        <w:ilvl w:val="7"/>
      </w:numPr>
      <w:outlineLvl w:val="7"/>
    </w:pPr>
  </w:style>
  <w:style w:type="paragraph" w:styleId="Heading9">
    <w:name w:val="heading 9"/>
    <w:basedOn w:val="Heading8"/>
    <w:next w:val="Normal"/>
    <w:qFormat/>
    <w:rsid w:val="0018012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A0205"/>
    <w:rPr>
      <w:rFonts w:ascii="Verdana" w:hAnsi="Verdana"/>
      <w:color w:val="780000" w:themeColor="accent1"/>
      <w:sz w:val="40"/>
      <w:lang w:eastAsia="en-US"/>
    </w:rPr>
  </w:style>
  <w:style w:type="paragraph" w:styleId="Header">
    <w:name w:val="header"/>
    <w:basedOn w:val="Normal"/>
    <w:rsid w:val="007E0767"/>
    <w:pPr>
      <w:tabs>
        <w:tab w:val="center" w:pos="4153"/>
        <w:tab w:val="right" w:pos="8306"/>
      </w:tabs>
    </w:pPr>
  </w:style>
  <w:style w:type="paragraph" w:styleId="Footer">
    <w:name w:val="footer"/>
    <w:basedOn w:val="Normal"/>
    <w:rsid w:val="007E0767"/>
    <w:pPr>
      <w:tabs>
        <w:tab w:val="center" w:pos="4153"/>
        <w:tab w:val="right" w:pos="8306"/>
      </w:tabs>
    </w:pPr>
  </w:style>
  <w:style w:type="paragraph" w:customStyle="1" w:styleId="CustomerName">
    <w:name w:val="Customer Name"/>
    <w:rsid w:val="00590447"/>
    <w:pPr>
      <w:tabs>
        <w:tab w:val="left" w:pos="1134"/>
        <w:tab w:val="left" w:leader="dot" w:pos="7371"/>
      </w:tabs>
      <w:spacing w:line="260" w:lineRule="atLeast"/>
      <w:jc w:val="right"/>
    </w:pPr>
    <w:rPr>
      <w:rFonts w:ascii="Verdana" w:hAnsi="Verdana"/>
      <w:b/>
      <w:bCs/>
      <w:color w:val="8C0000"/>
      <w:sz w:val="52"/>
      <w:lang w:eastAsia="en-US"/>
    </w:rPr>
  </w:style>
  <w:style w:type="paragraph" w:customStyle="1" w:styleId="DocumentTitle">
    <w:name w:val="Document Title"/>
    <w:basedOn w:val="Normal"/>
    <w:rsid w:val="00EA5EBF"/>
    <w:pPr>
      <w:jc w:val="right"/>
    </w:pPr>
    <w:rPr>
      <w:color w:val="8C0000"/>
      <w:sz w:val="40"/>
    </w:rPr>
  </w:style>
  <w:style w:type="paragraph" w:styleId="Caption">
    <w:name w:val="caption"/>
    <w:basedOn w:val="Normal"/>
    <w:next w:val="BodyText"/>
    <w:qFormat/>
    <w:rsid w:val="00661ABA"/>
    <w:pPr>
      <w:spacing w:after="240"/>
      <w:jc w:val="center"/>
    </w:pPr>
  </w:style>
  <w:style w:type="paragraph" w:customStyle="1" w:styleId="Project">
    <w:name w:val="Project"/>
    <w:basedOn w:val="Normal"/>
    <w:rsid w:val="00283244"/>
    <w:pPr>
      <w:tabs>
        <w:tab w:val="left" w:pos="913"/>
      </w:tabs>
      <w:jc w:val="right"/>
    </w:pPr>
    <w:rPr>
      <w:color w:val="8C0000"/>
      <w:sz w:val="40"/>
      <w:szCs w:val="40"/>
    </w:rPr>
  </w:style>
  <w:style w:type="paragraph" w:customStyle="1" w:styleId="Tobewritten">
    <w:name w:val="To be written"/>
    <w:basedOn w:val="BodyText"/>
    <w:link w:val="TobewrittenChar"/>
    <w:rsid w:val="00056DD7"/>
    <w:pPr>
      <w:pBdr>
        <w:top w:val="single" w:sz="4" w:space="1" w:color="auto"/>
        <w:left w:val="single" w:sz="4" w:space="4" w:color="auto"/>
        <w:bottom w:val="single" w:sz="4" w:space="1" w:color="auto"/>
        <w:right w:val="single" w:sz="4" w:space="4" w:color="auto"/>
      </w:pBdr>
    </w:pPr>
    <w:rPr>
      <w:lang w:val="en-GB"/>
    </w:rPr>
  </w:style>
  <w:style w:type="character" w:customStyle="1" w:styleId="TobewrittenChar">
    <w:name w:val="To be written Char"/>
    <w:link w:val="Tobewritten"/>
    <w:rsid w:val="00056DD7"/>
    <w:rPr>
      <w:rFonts w:ascii="Verdana" w:hAnsi="Verdana"/>
      <w:lang w:val="en-GB" w:eastAsia="en-US" w:bidi="ar-SA"/>
    </w:rPr>
  </w:style>
  <w:style w:type="paragraph" w:customStyle="1" w:styleId="Question">
    <w:name w:val="Question"/>
    <w:basedOn w:val="Tobewritten"/>
    <w:rsid w:val="00C57A73"/>
    <w:pPr>
      <w:pBdr>
        <w:top w:val="dashSmallGap" w:sz="4" w:space="1" w:color="auto"/>
        <w:left w:val="dashSmallGap" w:sz="4" w:space="4" w:color="auto"/>
        <w:bottom w:val="dashSmallGap" w:sz="4" w:space="1" w:color="auto"/>
        <w:right w:val="dashSmallGap" w:sz="4" w:space="4" w:color="auto"/>
      </w:pBdr>
    </w:pPr>
  </w:style>
  <w:style w:type="paragraph" w:styleId="HTMLPreformatted">
    <w:name w:val="HTML Preformatted"/>
    <w:basedOn w:val="Normal"/>
    <w:rsid w:val="00F956F4"/>
    <w:pPr>
      <w:widowControl w:val="0"/>
      <w:overflowPunct w:val="0"/>
      <w:autoSpaceDE w:val="0"/>
      <w:autoSpaceDN w:val="0"/>
      <w:adjustRightInd w:val="0"/>
      <w:spacing w:after="180"/>
      <w:textAlignment w:val="baseline"/>
    </w:pPr>
    <w:rPr>
      <w:rFonts w:ascii="Courier New" w:hAnsi="Courier New" w:cs="Courier New"/>
    </w:rPr>
  </w:style>
  <w:style w:type="character" w:styleId="Hyperlink">
    <w:name w:val="Hyperlink"/>
    <w:uiPriority w:val="99"/>
    <w:rsid w:val="00DC7B16"/>
    <w:rPr>
      <w:rFonts w:ascii="Verdana" w:hAnsi="Verdana"/>
      <w:color w:val="0000FF"/>
      <w:u w:val="single"/>
    </w:rPr>
  </w:style>
  <w:style w:type="paragraph" w:styleId="ListNumber2">
    <w:name w:val="List Number 2"/>
    <w:basedOn w:val="Normal"/>
    <w:rsid w:val="00F956F4"/>
    <w:pPr>
      <w:widowControl w:val="0"/>
      <w:tabs>
        <w:tab w:val="num" w:pos="643"/>
      </w:tabs>
      <w:overflowPunct w:val="0"/>
      <w:autoSpaceDE w:val="0"/>
      <w:autoSpaceDN w:val="0"/>
      <w:adjustRightInd w:val="0"/>
      <w:spacing w:after="120"/>
      <w:ind w:left="641" w:hanging="357"/>
      <w:textAlignment w:val="baseline"/>
    </w:pPr>
    <w:rPr>
      <w:rFonts w:eastAsia="Batang"/>
      <w:sz w:val="18"/>
    </w:rPr>
  </w:style>
  <w:style w:type="paragraph" w:customStyle="1" w:styleId="Table">
    <w:name w:val="Table"/>
    <w:basedOn w:val="Normal"/>
    <w:link w:val="TableChar"/>
    <w:rsid w:val="00E0680E"/>
    <w:pPr>
      <w:spacing w:before="120" w:after="120" w:line="280" w:lineRule="atLeast"/>
      <w:jc w:val="right"/>
    </w:pPr>
    <w:rPr>
      <w:sz w:val="21"/>
    </w:rPr>
  </w:style>
  <w:style w:type="character" w:customStyle="1" w:styleId="TableChar">
    <w:name w:val="Table Char"/>
    <w:link w:val="Table"/>
    <w:rsid w:val="00202021"/>
    <w:rPr>
      <w:rFonts w:ascii="Verdana" w:hAnsi="Verdana"/>
      <w:sz w:val="21"/>
      <w:lang w:val="da-DK" w:eastAsia="en-US" w:bidi="ar-SA"/>
    </w:rPr>
  </w:style>
  <w:style w:type="table" w:customStyle="1" w:styleId="TableGrid1">
    <w:name w:val="Table Grid1"/>
    <w:basedOn w:val="TableNormal"/>
    <w:next w:val="TableNormal"/>
    <w:rsid w:val="00F956F4"/>
    <w:pPr>
      <w:widowControl w:val="0"/>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ofContents"/>
    <w:basedOn w:val="Heading1"/>
    <w:next w:val="Normal"/>
    <w:rsid w:val="000D4CA9"/>
    <w:pPr>
      <w:pageBreakBefore w:val="0"/>
      <w:numPr>
        <w:numId w:val="0"/>
      </w:numPr>
      <w:outlineLvl w:val="9"/>
    </w:pPr>
  </w:style>
  <w:style w:type="paragraph" w:styleId="TOC1">
    <w:name w:val="toc 1"/>
    <w:basedOn w:val="Normal"/>
    <w:uiPriority w:val="39"/>
    <w:rsid w:val="00BC120E"/>
    <w:pPr>
      <w:spacing w:before="120" w:after="120"/>
    </w:pPr>
    <w:rPr>
      <w:b/>
      <w:bCs/>
      <w:caps/>
    </w:rPr>
  </w:style>
  <w:style w:type="paragraph" w:styleId="TOC2">
    <w:name w:val="toc 2"/>
    <w:basedOn w:val="TOC1"/>
    <w:next w:val="Normal"/>
    <w:uiPriority w:val="39"/>
    <w:rsid w:val="00F956F4"/>
    <w:pPr>
      <w:spacing w:before="0" w:after="0"/>
      <w:ind w:left="200"/>
    </w:pPr>
    <w:rPr>
      <w:b w:val="0"/>
      <w:bCs w:val="0"/>
      <w:caps w:val="0"/>
      <w:smallCaps/>
    </w:rPr>
  </w:style>
  <w:style w:type="paragraph" w:styleId="TOC3">
    <w:name w:val="toc 3"/>
    <w:basedOn w:val="TOC2"/>
    <w:next w:val="Normal"/>
    <w:rsid w:val="00BC120E"/>
    <w:pPr>
      <w:ind w:left="400"/>
    </w:pPr>
    <w:rPr>
      <w:iCs/>
      <w:smallCaps w:val="0"/>
    </w:rPr>
  </w:style>
  <w:style w:type="paragraph" w:styleId="TOC4">
    <w:name w:val="toc 4"/>
    <w:basedOn w:val="TOC3"/>
    <w:next w:val="Normal"/>
    <w:rsid w:val="00BC120E"/>
    <w:pPr>
      <w:ind w:left="600"/>
    </w:pPr>
    <w:rPr>
      <w:iCs w:val="0"/>
      <w:szCs w:val="18"/>
    </w:rPr>
  </w:style>
  <w:style w:type="paragraph" w:styleId="TOC5">
    <w:name w:val="toc 5"/>
    <w:basedOn w:val="TOC4"/>
    <w:next w:val="Normal"/>
    <w:rsid w:val="00F956F4"/>
    <w:pPr>
      <w:ind w:left="800"/>
    </w:pPr>
  </w:style>
  <w:style w:type="paragraph" w:styleId="TOC6">
    <w:name w:val="toc 6"/>
    <w:basedOn w:val="TOC5"/>
    <w:next w:val="Normal"/>
    <w:rsid w:val="00F956F4"/>
    <w:pPr>
      <w:ind w:left="1000"/>
    </w:pPr>
  </w:style>
  <w:style w:type="paragraph" w:styleId="TOC7">
    <w:name w:val="toc 7"/>
    <w:basedOn w:val="TOC6"/>
    <w:next w:val="Normal"/>
    <w:rsid w:val="00F956F4"/>
    <w:pPr>
      <w:ind w:left="1200"/>
    </w:pPr>
  </w:style>
  <w:style w:type="paragraph" w:styleId="TOC8">
    <w:name w:val="toc 8"/>
    <w:basedOn w:val="TOC7"/>
    <w:next w:val="Normal"/>
    <w:rsid w:val="00F956F4"/>
    <w:pPr>
      <w:ind w:left="1400"/>
    </w:pPr>
  </w:style>
  <w:style w:type="paragraph" w:styleId="TOC9">
    <w:name w:val="toc 9"/>
    <w:basedOn w:val="TOC8"/>
    <w:next w:val="Normal"/>
    <w:rsid w:val="00F956F4"/>
    <w:pPr>
      <w:ind w:left="1600"/>
    </w:pPr>
  </w:style>
  <w:style w:type="table" w:styleId="TableGrid">
    <w:name w:val="Table Grid"/>
    <w:basedOn w:val="TableNormal"/>
    <w:rsid w:val="00C355D6"/>
    <w:pPr>
      <w:tabs>
        <w:tab w:val="left" w:pos="1134"/>
        <w:tab w:val="left" w:leader="dot" w:pos="7371"/>
      </w:tabs>
      <w:spacing w:line="260" w:lineRule="atLeast"/>
    </w:pPr>
    <w:tblPr>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rsid w:val="00752963"/>
    <w:pPr>
      <w:spacing w:after="120"/>
      <w:ind w:left="3119" w:hanging="2835"/>
    </w:pPr>
  </w:style>
  <w:style w:type="paragraph" w:styleId="IndexHeading">
    <w:name w:val="index heading"/>
    <w:basedOn w:val="Normal"/>
    <w:next w:val="Normal"/>
    <w:rsid w:val="00332D4E"/>
    <w:rPr>
      <w:rFonts w:cs="Arial"/>
      <w:b/>
      <w:bCs/>
    </w:rPr>
  </w:style>
  <w:style w:type="paragraph" w:customStyle="1" w:styleId="LocalHeader">
    <w:name w:val="Local Header"/>
    <w:basedOn w:val="Normal"/>
    <w:next w:val="BodyText"/>
    <w:link w:val="LocalHeaderChar"/>
    <w:rsid w:val="0018155F"/>
    <w:pPr>
      <w:keepNext/>
      <w:keepLines/>
      <w:spacing w:before="360" w:after="240"/>
    </w:pPr>
    <w:rPr>
      <w:color w:val="8C0000"/>
    </w:rPr>
  </w:style>
  <w:style w:type="paragraph" w:styleId="BodyText">
    <w:name w:val="Body Text"/>
    <w:basedOn w:val="Normal"/>
    <w:link w:val="BodyTextChar"/>
    <w:qFormat/>
    <w:rsid w:val="00C208D4"/>
    <w:pPr>
      <w:spacing w:after="120"/>
    </w:pPr>
    <w:rPr>
      <w:rFonts w:asciiTheme="minorHAnsi" w:hAnsiTheme="minorHAnsi"/>
    </w:rPr>
  </w:style>
  <w:style w:type="paragraph" w:customStyle="1" w:styleId="DocumentVersion">
    <w:name w:val="Document Version"/>
    <w:basedOn w:val="Normal"/>
    <w:rsid w:val="009157C5"/>
    <w:rPr>
      <w:color w:val="999999"/>
      <w:sz w:val="16"/>
    </w:rPr>
  </w:style>
  <w:style w:type="paragraph" w:customStyle="1" w:styleId="DocumentID">
    <w:name w:val="Document ID"/>
    <w:basedOn w:val="Normal"/>
    <w:rsid w:val="009157C5"/>
    <w:rPr>
      <w:color w:val="999999"/>
      <w:sz w:val="16"/>
    </w:rPr>
  </w:style>
  <w:style w:type="paragraph" w:customStyle="1" w:styleId="DocumentDate">
    <w:name w:val="Document Date"/>
    <w:basedOn w:val="Normal"/>
    <w:rsid w:val="009157C5"/>
    <w:pPr>
      <w:tabs>
        <w:tab w:val="left" w:pos="1440"/>
      </w:tabs>
    </w:pPr>
    <w:rPr>
      <w:color w:val="999999"/>
      <w:sz w:val="16"/>
    </w:rPr>
  </w:style>
  <w:style w:type="paragraph" w:styleId="BalloonText">
    <w:name w:val="Balloon Text"/>
    <w:basedOn w:val="Normal"/>
    <w:semiHidden/>
    <w:rsid w:val="00981AAC"/>
    <w:rPr>
      <w:rFonts w:ascii="Tahoma" w:hAnsi="Tahoma" w:cs="Tahoma"/>
      <w:sz w:val="16"/>
      <w:szCs w:val="16"/>
    </w:rPr>
  </w:style>
  <w:style w:type="character" w:styleId="CommentReference">
    <w:name w:val="annotation reference"/>
    <w:semiHidden/>
    <w:rsid w:val="003863C2"/>
    <w:rPr>
      <w:sz w:val="16"/>
      <w:szCs w:val="16"/>
    </w:rPr>
  </w:style>
  <w:style w:type="paragraph" w:styleId="CommentText">
    <w:name w:val="annotation text"/>
    <w:basedOn w:val="Normal"/>
    <w:semiHidden/>
    <w:rsid w:val="003863C2"/>
  </w:style>
  <w:style w:type="paragraph" w:styleId="CommentSubject">
    <w:name w:val="annotation subject"/>
    <w:basedOn w:val="CommentText"/>
    <w:next w:val="CommentText"/>
    <w:semiHidden/>
    <w:rsid w:val="003863C2"/>
    <w:rPr>
      <w:b/>
      <w:bCs/>
    </w:rPr>
  </w:style>
  <w:style w:type="paragraph" w:customStyle="1" w:styleId="Figure">
    <w:name w:val="Figure"/>
    <w:basedOn w:val="Normal"/>
    <w:next w:val="BodyText"/>
    <w:rsid w:val="009A5C6B"/>
    <w:pPr>
      <w:spacing w:before="240" w:after="120"/>
    </w:pPr>
  </w:style>
  <w:style w:type="character" w:customStyle="1" w:styleId="BodyTextChar">
    <w:name w:val="Body Text Char"/>
    <w:link w:val="BodyText"/>
    <w:rsid w:val="00C208D4"/>
    <w:rPr>
      <w:rFonts w:asciiTheme="minorHAnsi" w:hAnsiTheme="minorHAnsi"/>
      <w:lang w:eastAsia="en-US"/>
    </w:rPr>
  </w:style>
  <w:style w:type="character" w:styleId="FollowedHyperlink">
    <w:name w:val="FollowedHyperlink"/>
    <w:rsid w:val="00235980"/>
    <w:rPr>
      <w:color w:val="800080"/>
      <w:u w:val="single"/>
    </w:rPr>
  </w:style>
  <w:style w:type="paragraph" w:styleId="FootnoteText">
    <w:name w:val="footnote text"/>
    <w:basedOn w:val="Normal"/>
    <w:semiHidden/>
    <w:rsid w:val="00A97D97"/>
  </w:style>
  <w:style w:type="character" w:customStyle="1" w:styleId="LocalHeaderChar">
    <w:name w:val="Local Header Char"/>
    <w:link w:val="LocalHeader"/>
    <w:rsid w:val="00CC2E3B"/>
    <w:rPr>
      <w:rFonts w:ascii="Verdana" w:hAnsi="Verdana"/>
      <w:color w:val="8C0000"/>
      <w:lang w:eastAsia="en-US"/>
    </w:rPr>
  </w:style>
  <w:style w:type="character" w:customStyle="1" w:styleId="LocalheaderChar0">
    <w:name w:val="Local header Char"/>
    <w:basedOn w:val="LocalHeaderChar"/>
    <w:rsid w:val="00CC2E3B"/>
    <w:rPr>
      <w:rFonts w:ascii="Verdana" w:hAnsi="Verdana"/>
      <w:color w:val="8C0000"/>
      <w:lang w:eastAsia="en-US"/>
    </w:rPr>
  </w:style>
  <w:style w:type="character" w:styleId="FootnoteReference">
    <w:name w:val="footnote reference"/>
    <w:semiHidden/>
    <w:rsid w:val="00A97D97"/>
    <w:rPr>
      <w:vertAlign w:val="superscript"/>
    </w:rPr>
  </w:style>
  <w:style w:type="paragraph" w:customStyle="1" w:styleId="Appendix">
    <w:name w:val="Appendix"/>
    <w:basedOn w:val="Heading1"/>
    <w:rsid w:val="00106191"/>
  </w:style>
  <w:style w:type="paragraph" w:customStyle="1" w:styleId="DescriptionShort">
    <w:name w:val="Description Short"/>
    <w:basedOn w:val="Description"/>
    <w:rsid w:val="00F15191"/>
    <w:pPr>
      <w:ind w:left="1716" w:hanging="1432"/>
    </w:pPr>
  </w:style>
  <w:style w:type="character" w:styleId="Emphasis">
    <w:name w:val="Emphasis"/>
    <w:basedOn w:val="DefaultParagraphFont"/>
    <w:qFormat/>
    <w:rsid w:val="00C208D4"/>
    <w:rPr>
      <w:rFonts w:asciiTheme="minorHAnsi" w:hAnsiTheme="minorHAnsi"/>
      <w:i/>
      <w:iCs/>
    </w:rPr>
  </w:style>
  <w:style w:type="character" w:styleId="SubtleEmphasis">
    <w:name w:val="Subtle Emphasis"/>
    <w:basedOn w:val="DefaultParagraphFont"/>
    <w:uiPriority w:val="19"/>
    <w:qFormat/>
    <w:rsid w:val="00C208D4"/>
    <w:rPr>
      <w:rFonts w:asciiTheme="minorHAnsi" w:hAnsiTheme="minorHAnsi"/>
      <w:i/>
      <w:iCs/>
      <w:color w:val="404040" w:themeColor="text1" w:themeTint="BF"/>
    </w:rPr>
  </w:style>
  <w:style w:type="character" w:styleId="IntenseReference">
    <w:name w:val="Intense Reference"/>
    <w:basedOn w:val="DefaultParagraphFont"/>
    <w:uiPriority w:val="32"/>
    <w:qFormat/>
    <w:rsid w:val="00C208D4"/>
    <w:rPr>
      <w:rFonts w:asciiTheme="minorHAnsi" w:hAnsiTheme="minorHAnsi"/>
      <w:b/>
      <w:bCs/>
      <w:smallCaps/>
      <w:color w:val="780000" w:themeColor="accent1"/>
      <w:spacing w:val="5"/>
    </w:rPr>
  </w:style>
  <w:style w:type="character" w:styleId="BookTitle">
    <w:name w:val="Book Title"/>
    <w:basedOn w:val="DefaultParagraphFont"/>
    <w:uiPriority w:val="33"/>
    <w:qFormat/>
    <w:rsid w:val="00C208D4"/>
    <w:rPr>
      <w:rFonts w:asciiTheme="minorHAnsi" w:hAnsiTheme="minorHAnsi"/>
      <w:b/>
      <w:bCs/>
      <w:i/>
      <w:iCs/>
      <w:spacing w:val="5"/>
    </w:rPr>
  </w:style>
  <w:style w:type="character" w:styleId="Strong">
    <w:name w:val="Strong"/>
    <w:basedOn w:val="DefaultParagraphFont"/>
    <w:qFormat/>
    <w:rsid w:val="00C208D4"/>
    <w:rPr>
      <w:rFonts w:asciiTheme="minorHAnsi" w:hAnsiTheme="minorHAnsi"/>
      <w:b/>
      <w:bCs/>
    </w:rPr>
  </w:style>
  <w:style w:type="character" w:styleId="IntenseEmphasis">
    <w:name w:val="Intense Emphasis"/>
    <w:basedOn w:val="DefaultParagraphFont"/>
    <w:uiPriority w:val="21"/>
    <w:qFormat/>
    <w:rsid w:val="00C208D4"/>
    <w:rPr>
      <w:rFonts w:asciiTheme="minorHAnsi" w:hAnsiTheme="minorHAnsi"/>
      <w:i/>
      <w:iCs/>
      <w:color w:val="780000" w:themeColor="accent1"/>
    </w:rPr>
  </w:style>
  <w:style w:type="paragraph" w:styleId="ListParagraph">
    <w:name w:val="List Paragraph"/>
    <w:basedOn w:val="Normal"/>
    <w:uiPriority w:val="34"/>
    <w:qFormat/>
    <w:rsid w:val="00F743C7"/>
    <w:pPr>
      <w:spacing w:after="160" w:line="25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35">
      <w:bodyDiv w:val="1"/>
      <w:marLeft w:val="0"/>
      <w:marRight w:val="0"/>
      <w:marTop w:val="0"/>
      <w:marBottom w:val="0"/>
      <w:divBdr>
        <w:top w:val="none" w:sz="0" w:space="0" w:color="auto"/>
        <w:left w:val="none" w:sz="0" w:space="0" w:color="auto"/>
        <w:bottom w:val="none" w:sz="0" w:space="0" w:color="auto"/>
        <w:right w:val="none" w:sz="0" w:space="0" w:color="auto"/>
      </w:divBdr>
    </w:div>
    <w:div w:id="138346531">
      <w:bodyDiv w:val="1"/>
      <w:marLeft w:val="0"/>
      <w:marRight w:val="0"/>
      <w:marTop w:val="0"/>
      <w:marBottom w:val="0"/>
      <w:divBdr>
        <w:top w:val="none" w:sz="0" w:space="0" w:color="auto"/>
        <w:left w:val="none" w:sz="0" w:space="0" w:color="auto"/>
        <w:bottom w:val="none" w:sz="0" w:space="0" w:color="auto"/>
        <w:right w:val="none" w:sz="0" w:space="0" w:color="auto"/>
      </w:divBdr>
    </w:div>
    <w:div w:id="254360965">
      <w:bodyDiv w:val="1"/>
      <w:marLeft w:val="0"/>
      <w:marRight w:val="0"/>
      <w:marTop w:val="0"/>
      <w:marBottom w:val="0"/>
      <w:divBdr>
        <w:top w:val="none" w:sz="0" w:space="0" w:color="auto"/>
        <w:left w:val="none" w:sz="0" w:space="0" w:color="auto"/>
        <w:bottom w:val="none" w:sz="0" w:space="0" w:color="auto"/>
        <w:right w:val="none" w:sz="0" w:space="0" w:color="auto"/>
      </w:divBdr>
    </w:div>
    <w:div w:id="444468006">
      <w:bodyDiv w:val="1"/>
      <w:marLeft w:val="0"/>
      <w:marRight w:val="0"/>
      <w:marTop w:val="0"/>
      <w:marBottom w:val="0"/>
      <w:divBdr>
        <w:top w:val="none" w:sz="0" w:space="0" w:color="auto"/>
        <w:left w:val="none" w:sz="0" w:space="0" w:color="auto"/>
        <w:bottom w:val="none" w:sz="0" w:space="0" w:color="auto"/>
        <w:right w:val="none" w:sz="0" w:space="0" w:color="auto"/>
      </w:divBdr>
    </w:div>
    <w:div w:id="506285598">
      <w:bodyDiv w:val="1"/>
      <w:marLeft w:val="0"/>
      <w:marRight w:val="0"/>
      <w:marTop w:val="0"/>
      <w:marBottom w:val="0"/>
      <w:divBdr>
        <w:top w:val="none" w:sz="0" w:space="0" w:color="auto"/>
        <w:left w:val="none" w:sz="0" w:space="0" w:color="auto"/>
        <w:bottom w:val="none" w:sz="0" w:space="0" w:color="auto"/>
        <w:right w:val="none" w:sz="0" w:space="0" w:color="auto"/>
      </w:divBdr>
      <w:divsChild>
        <w:div w:id="895051657">
          <w:marLeft w:val="0"/>
          <w:marRight w:val="0"/>
          <w:marTop w:val="0"/>
          <w:marBottom w:val="0"/>
          <w:divBdr>
            <w:top w:val="none" w:sz="0" w:space="0" w:color="auto"/>
            <w:left w:val="none" w:sz="0" w:space="0" w:color="auto"/>
            <w:bottom w:val="none" w:sz="0" w:space="0" w:color="auto"/>
            <w:right w:val="none" w:sz="0" w:space="0" w:color="auto"/>
          </w:divBdr>
        </w:div>
      </w:divsChild>
    </w:div>
    <w:div w:id="742339410">
      <w:bodyDiv w:val="1"/>
      <w:marLeft w:val="0"/>
      <w:marRight w:val="0"/>
      <w:marTop w:val="0"/>
      <w:marBottom w:val="0"/>
      <w:divBdr>
        <w:top w:val="none" w:sz="0" w:space="0" w:color="auto"/>
        <w:left w:val="none" w:sz="0" w:space="0" w:color="auto"/>
        <w:bottom w:val="none" w:sz="0" w:space="0" w:color="auto"/>
        <w:right w:val="none" w:sz="0" w:space="0" w:color="auto"/>
      </w:divBdr>
      <w:divsChild>
        <w:div w:id="524829351">
          <w:marLeft w:val="0"/>
          <w:marRight w:val="0"/>
          <w:marTop w:val="0"/>
          <w:marBottom w:val="0"/>
          <w:divBdr>
            <w:top w:val="none" w:sz="0" w:space="0" w:color="auto"/>
            <w:left w:val="none" w:sz="0" w:space="0" w:color="auto"/>
            <w:bottom w:val="none" w:sz="0" w:space="0" w:color="auto"/>
            <w:right w:val="none" w:sz="0" w:space="0" w:color="auto"/>
          </w:divBdr>
          <w:divsChild>
            <w:div w:id="103547269">
              <w:marLeft w:val="0"/>
              <w:marRight w:val="0"/>
              <w:marTop w:val="0"/>
              <w:marBottom w:val="0"/>
              <w:divBdr>
                <w:top w:val="none" w:sz="0" w:space="0" w:color="auto"/>
                <w:left w:val="none" w:sz="0" w:space="0" w:color="auto"/>
                <w:bottom w:val="none" w:sz="0" w:space="0" w:color="auto"/>
                <w:right w:val="none" w:sz="0" w:space="0" w:color="auto"/>
              </w:divBdr>
            </w:div>
            <w:div w:id="211037122">
              <w:marLeft w:val="0"/>
              <w:marRight w:val="0"/>
              <w:marTop w:val="0"/>
              <w:marBottom w:val="0"/>
              <w:divBdr>
                <w:top w:val="none" w:sz="0" w:space="0" w:color="auto"/>
                <w:left w:val="none" w:sz="0" w:space="0" w:color="auto"/>
                <w:bottom w:val="none" w:sz="0" w:space="0" w:color="auto"/>
                <w:right w:val="none" w:sz="0" w:space="0" w:color="auto"/>
              </w:divBdr>
            </w:div>
            <w:div w:id="250814514">
              <w:marLeft w:val="0"/>
              <w:marRight w:val="0"/>
              <w:marTop w:val="0"/>
              <w:marBottom w:val="0"/>
              <w:divBdr>
                <w:top w:val="none" w:sz="0" w:space="0" w:color="auto"/>
                <w:left w:val="none" w:sz="0" w:space="0" w:color="auto"/>
                <w:bottom w:val="none" w:sz="0" w:space="0" w:color="auto"/>
                <w:right w:val="none" w:sz="0" w:space="0" w:color="auto"/>
              </w:divBdr>
            </w:div>
            <w:div w:id="319966944">
              <w:marLeft w:val="0"/>
              <w:marRight w:val="0"/>
              <w:marTop w:val="0"/>
              <w:marBottom w:val="0"/>
              <w:divBdr>
                <w:top w:val="none" w:sz="0" w:space="0" w:color="auto"/>
                <w:left w:val="none" w:sz="0" w:space="0" w:color="auto"/>
                <w:bottom w:val="none" w:sz="0" w:space="0" w:color="auto"/>
                <w:right w:val="none" w:sz="0" w:space="0" w:color="auto"/>
              </w:divBdr>
            </w:div>
            <w:div w:id="420024590">
              <w:marLeft w:val="0"/>
              <w:marRight w:val="0"/>
              <w:marTop w:val="0"/>
              <w:marBottom w:val="0"/>
              <w:divBdr>
                <w:top w:val="none" w:sz="0" w:space="0" w:color="auto"/>
                <w:left w:val="none" w:sz="0" w:space="0" w:color="auto"/>
                <w:bottom w:val="none" w:sz="0" w:space="0" w:color="auto"/>
                <w:right w:val="none" w:sz="0" w:space="0" w:color="auto"/>
              </w:divBdr>
            </w:div>
            <w:div w:id="455022980">
              <w:marLeft w:val="0"/>
              <w:marRight w:val="0"/>
              <w:marTop w:val="0"/>
              <w:marBottom w:val="0"/>
              <w:divBdr>
                <w:top w:val="none" w:sz="0" w:space="0" w:color="auto"/>
                <w:left w:val="none" w:sz="0" w:space="0" w:color="auto"/>
                <w:bottom w:val="none" w:sz="0" w:space="0" w:color="auto"/>
                <w:right w:val="none" w:sz="0" w:space="0" w:color="auto"/>
              </w:divBdr>
            </w:div>
            <w:div w:id="455947620">
              <w:marLeft w:val="0"/>
              <w:marRight w:val="0"/>
              <w:marTop w:val="0"/>
              <w:marBottom w:val="0"/>
              <w:divBdr>
                <w:top w:val="none" w:sz="0" w:space="0" w:color="auto"/>
                <w:left w:val="none" w:sz="0" w:space="0" w:color="auto"/>
                <w:bottom w:val="none" w:sz="0" w:space="0" w:color="auto"/>
                <w:right w:val="none" w:sz="0" w:space="0" w:color="auto"/>
              </w:divBdr>
            </w:div>
            <w:div w:id="1180124762">
              <w:marLeft w:val="0"/>
              <w:marRight w:val="0"/>
              <w:marTop w:val="0"/>
              <w:marBottom w:val="0"/>
              <w:divBdr>
                <w:top w:val="none" w:sz="0" w:space="0" w:color="auto"/>
                <w:left w:val="none" w:sz="0" w:space="0" w:color="auto"/>
                <w:bottom w:val="none" w:sz="0" w:space="0" w:color="auto"/>
                <w:right w:val="none" w:sz="0" w:space="0" w:color="auto"/>
              </w:divBdr>
            </w:div>
            <w:div w:id="1231846332">
              <w:marLeft w:val="0"/>
              <w:marRight w:val="0"/>
              <w:marTop w:val="0"/>
              <w:marBottom w:val="0"/>
              <w:divBdr>
                <w:top w:val="none" w:sz="0" w:space="0" w:color="auto"/>
                <w:left w:val="none" w:sz="0" w:space="0" w:color="auto"/>
                <w:bottom w:val="none" w:sz="0" w:space="0" w:color="auto"/>
                <w:right w:val="none" w:sz="0" w:space="0" w:color="auto"/>
              </w:divBdr>
            </w:div>
            <w:div w:id="1292402450">
              <w:marLeft w:val="0"/>
              <w:marRight w:val="0"/>
              <w:marTop w:val="0"/>
              <w:marBottom w:val="0"/>
              <w:divBdr>
                <w:top w:val="none" w:sz="0" w:space="0" w:color="auto"/>
                <w:left w:val="none" w:sz="0" w:space="0" w:color="auto"/>
                <w:bottom w:val="none" w:sz="0" w:space="0" w:color="auto"/>
                <w:right w:val="none" w:sz="0" w:space="0" w:color="auto"/>
              </w:divBdr>
            </w:div>
            <w:div w:id="1506242432">
              <w:marLeft w:val="0"/>
              <w:marRight w:val="0"/>
              <w:marTop w:val="0"/>
              <w:marBottom w:val="0"/>
              <w:divBdr>
                <w:top w:val="none" w:sz="0" w:space="0" w:color="auto"/>
                <w:left w:val="none" w:sz="0" w:space="0" w:color="auto"/>
                <w:bottom w:val="none" w:sz="0" w:space="0" w:color="auto"/>
                <w:right w:val="none" w:sz="0" w:space="0" w:color="auto"/>
              </w:divBdr>
            </w:div>
            <w:div w:id="1793867503">
              <w:marLeft w:val="0"/>
              <w:marRight w:val="0"/>
              <w:marTop w:val="0"/>
              <w:marBottom w:val="0"/>
              <w:divBdr>
                <w:top w:val="none" w:sz="0" w:space="0" w:color="auto"/>
                <w:left w:val="none" w:sz="0" w:space="0" w:color="auto"/>
                <w:bottom w:val="none" w:sz="0" w:space="0" w:color="auto"/>
                <w:right w:val="none" w:sz="0" w:space="0" w:color="auto"/>
              </w:divBdr>
            </w:div>
            <w:div w:id="18493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2468">
      <w:bodyDiv w:val="1"/>
      <w:marLeft w:val="0"/>
      <w:marRight w:val="0"/>
      <w:marTop w:val="0"/>
      <w:marBottom w:val="0"/>
      <w:divBdr>
        <w:top w:val="none" w:sz="0" w:space="0" w:color="auto"/>
        <w:left w:val="none" w:sz="0" w:space="0" w:color="auto"/>
        <w:bottom w:val="none" w:sz="0" w:space="0" w:color="auto"/>
        <w:right w:val="none" w:sz="0" w:space="0" w:color="auto"/>
      </w:divBdr>
    </w:div>
    <w:div w:id="861359194">
      <w:bodyDiv w:val="1"/>
      <w:marLeft w:val="0"/>
      <w:marRight w:val="0"/>
      <w:marTop w:val="0"/>
      <w:marBottom w:val="0"/>
      <w:divBdr>
        <w:top w:val="none" w:sz="0" w:space="0" w:color="auto"/>
        <w:left w:val="none" w:sz="0" w:space="0" w:color="auto"/>
        <w:bottom w:val="none" w:sz="0" w:space="0" w:color="auto"/>
        <w:right w:val="none" w:sz="0" w:space="0" w:color="auto"/>
      </w:divBdr>
    </w:div>
    <w:div w:id="881399638">
      <w:bodyDiv w:val="1"/>
      <w:marLeft w:val="0"/>
      <w:marRight w:val="0"/>
      <w:marTop w:val="0"/>
      <w:marBottom w:val="0"/>
      <w:divBdr>
        <w:top w:val="none" w:sz="0" w:space="0" w:color="auto"/>
        <w:left w:val="none" w:sz="0" w:space="0" w:color="auto"/>
        <w:bottom w:val="none" w:sz="0" w:space="0" w:color="auto"/>
        <w:right w:val="none" w:sz="0" w:space="0" w:color="auto"/>
      </w:divBdr>
    </w:div>
    <w:div w:id="915211528">
      <w:bodyDiv w:val="1"/>
      <w:marLeft w:val="0"/>
      <w:marRight w:val="0"/>
      <w:marTop w:val="0"/>
      <w:marBottom w:val="0"/>
      <w:divBdr>
        <w:top w:val="none" w:sz="0" w:space="0" w:color="auto"/>
        <w:left w:val="none" w:sz="0" w:space="0" w:color="auto"/>
        <w:bottom w:val="none" w:sz="0" w:space="0" w:color="auto"/>
        <w:right w:val="none" w:sz="0" w:space="0" w:color="auto"/>
      </w:divBdr>
    </w:div>
    <w:div w:id="932663498">
      <w:bodyDiv w:val="1"/>
      <w:marLeft w:val="0"/>
      <w:marRight w:val="0"/>
      <w:marTop w:val="0"/>
      <w:marBottom w:val="0"/>
      <w:divBdr>
        <w:top w:val="none" w:sz="0" w:space="0" w:color="auto"/>
        <w:left w:val="none" w:sz="0" w:space="0" w:color="auto"/>
        <w:bottom w:val="none" w:sz="0" w:space="0" w:color="auto"/>
        <w:right w:val="none" w:sz="0" w:space="0" w:color="auto"/>
      </w:divBdr>
    </w:div>
    <w:div w:id="959337457">
      <w:bodyDiv w:val="1"/>
      <w:marLeft w:val="0"/>
      <w:marRight w:val="0"/>
      <w:marTop w:val="0"/>
      <w:marBottom w:val="0"/>
      <w:divBdr>
        <w:top w:val="none" w:sz="0" w:space="0" w:color="auto"/>
        <w:left w:val="none" w:sz="0" w:space="0" w:color="auto"/>
        <w:bottom w:val="none" w:sz="0" w:space="0" w:color="auto"/>
        <w:right w:val="none" w:sz="0" w:space="0" w:color="auto"/>
      </w:divBdr>
      <w:divsChild>
        <w:div w:id="479929805">
          <w:marLeft w:val="0"/>
          <w:marRight w:val="0"/>
          <w:marTop w:val="0"/>
          <w:marBottom w:val="0"/>
          <w:divBdr>
            <w:top w:val="none" w:sz="0" w:space="0" w:color="auto"/>
            <w:left w:val="none" w:sz="0" w:space="0" w:color="auto"/>
            <w:bottom w:val="none" w:sz="0" w:space="0" w:color="auto"/>
            <w:right w:val="none" w:sz="0" w:space="0" w:color="auto"/>
          </w:divBdr>
        </w:div>
      </w:divsChild>
    </w:div>
    <w:div w:id="970327321">
      <w:bodyDiv w:val="1"/>
      <w:marLeft w:val="0"/>
      <w:marRight w:val="0"/>
      <w:marTop w:val="0"/>
      <w:marBottom w:val="0"/>
      <w:divBdr>
        <w:top w:val="none" w:sz="0" w:space="0" w:color="auto"/>
        <w:left w:val="none" w:sz="0" w:space="0" w:color="auto"/>
        <w:bottom w:val="none" w:sz="0" w:space="0" w:color="auto"/>
        <w:right w:val="none" w:sz="0" w:space="0" w:color="auto"/>
      </w:divBdr>
      <w:divsChild>
        <w:div w:id="495263564">
          <w:marLeft w:val="0"/>
          <w:marRight w:val="0"/>
          <w:marTop w:val="0"/>
          <w:marBottom w:val="0"/>
          <w:divBdr>
            <w:top w:val="none" w:sz="0" w:space="0" w:color="auto"/>
            <w:left w:val="none" w:sz="0" w:space="0" w:color="auto"/>
            <w:bottom w:val="none" w:sz="0" w:space="0" w:color="auto"/>
            <w:right w:val="none" w:sz="0" w:space="0" w:color="auto"/>
          </w:divBdr>
          <w:divsChild>
            <w:div w:id="377247088">
              <w:marLeft w:val="0"/>
              <w:marRight w:val="0"/>
              <w:marTop w:val="0"/>
              <w:marBottom w:val="0"/>
              <w:divBdr>
                <w:top w:val="none" w:sz="0" w:space="0" w:color="auto"/>
                <w:left w:val="none" w:sz="0" w:space="0" w:color="auto"/>
                <w:bottom w:val="none" w:sz="0" w:space="0" w:color="auto"/>
                <w:right w:val="none" w:sz="0" w:space="0" w:color="auto"/>
              </w:divBdr>
            </w:div>
            <w:div w:id="433013683">
              <w:marLeft w:val="0"/>
              <w:marRight w:val="0"/>
              <w:marTop w:val="0"/>
              <w:marBottom w:val="0"/>
              <w:divBdr>
                <w:top w:val="none" w:sz="0" w:space="0" w:color="auto"/>
                <w:left w:val="none" w:sz="0" w:space="0" w:color="auto"/>
                <w:bottom w:val="none" w:sz="0" w:space="0" w:color="auto"/>
                <w:right w:val="none" w:sz="0" w:space="0" w:color="auto"/>
              </w:divBdr>
            </w:div>
            <w:div w:id="550969595">
              <w:marLeft w:val="0"/>
              <w:marRight w:val="0"/>
              <w:marTop w:val="0"/>
              <w:marBottom w:val="0"/>
              <w:divBdr>
                <w:top w:val="none" w:sz="0" w:space="0" w:color="auto"/>
                <w:left w:val="none" w:sz="0" w:space="0" w:color="auto"/>
                <w:bottom w:val="none" w:sz="0" w:space="0" w:color="auto"/>
                <w:right w:val="none" w:sz="0" w:space="0" w:color="auto"/>
              </w:divBdr>
            </w:div>
            <w:div w:id="722413065">
              <w:marLeft w:val="0"/>
              <w:marRight w:val="0"/>
              <w:marTop w:val="0"/>
              <w:marBottom w:val="0"/>
              <w:divBdr>
                <w:top w:val="none" w:sz="0" w:space="0" w:color="auto"/>
                <w:left w:val="none" w:sz="0" w:space="0" w:color="auto"/>
                <w:bottom w:val="none" w:sz="0" w:space="0" w:color="auto"/>
                <w:right w:val="none" w:sz="0" w:space="0" w:color="auto"/>
              </w:divBdr>
            </w:div>
            <w:div w:id="972370795">
              <w:marLeft w:val="0"/>
              <w:marRight w:val="0"/>
              <w:marTop w:val="0"/>
              <w:marBottom w:val="0"/>
              <w:divBdr>
                <w:top w:val="none" w:sz="0" w:space="0" w:color="auto"/>
                <w:left w:val="none" w:sz="0" w:space="0" w:color="auto"/>
                <w:bottom w:val="none" w:sz="0" w:space="0" w:color="auto"/>
                <w:right w:val="none" w:sz="0" w:space="0" w:color="auto"/>
              </w:divBdr>
            </w:div>
            <w:div w:id="1038627806">
              <w:marLeft w:val="0"/>
              <w:marRight w:val="0"/>
              <w:marTop w:val="0"/>
              <w:marBottom w:val="0"/>
              <w:divBdr>
                <w:top w:val="none" w:sz="0" w:space="0" w:color="auto"/>
                <w:left w:val="none" w:sz="0" w:space="0" w:color="auto"/>
                <w:bottom w:val="none" w:sz="0" w:space="0" w:color="auto"/>
                <w:right w:val="none" w:sz="0" w:space="0" w:color="auto"/>
              </w:divBdr>
            </w:div>
            <w:div w:id="1041054068">
              <w:marLeft w:val="0"/>
              <w:marRight w:val="0"/>
              <w:marTop w:val="0"/>
              <w:marBottom w:val="0"/>
              <w:divBdr>
                <w:top w:val="none" w:sz="0" w:space="0" w:color="auto"/>
                <w:left w:val="none" w:sz="0" w:space="0" w:color="auto"/>
                <w:bottom w:val="none" w:sz="0" w:space="0" w:color="auto"/>
                <w:right w:val="none" w:sz="0" w:space="0" w:color="auto"/>
              </w:divBdr>
            </w:div>
            <w:div w:id="1119495346">
              <w:marLeft w:val="0"/>
              <w:marRight w:val="0"/>
              <w:marTop w:val="0"/>
              <w:marBottom w:val="0"/>
              <w:divBdr>
                <w:top w:val="none" w:sz="0" w:space="0" w:color="auto"/>
                <w:left w:val="none" w:sz="0" w:space="0" w:color="auto"/>
                <w:bottom w:val="none" w:sz="0" w:space="0" w:color="auto"/>
                <w:right w:val="none" w:sz="0" w:space="0" w:color="auto"/>
              </w:divBdr>
            </w:div>
            <w:div w:id="1192450842">
              <w:marLeft w:val="0"/>
              <w:marRight w:val="0"/>
              <w:marTop w:val="0"/>
              <w:marBottom w:val="0"/>
              <w:divBdr>
                <w:top w:val="none" w:sz="0" w:space="0" w:color="auto"/>
                <w:left w:val="none" w:sz="0" w:space="0" w:color="auto"/>
                <w:bottom w:val="none" w:sz="0" w:space="0" w:color="auto"/>
                <w:right w:val="none" w:sz="0" w:space="0" w:color="auto"/>
              </w:divBdr>
            </w:div>
            <w:div w:id="1238438898">
              <w:marLeft w:val="0"/>
              <w:marRight w:val="0"/>
              <w:marTop w:val="0"/>
              <w:marBottom w:val="0"/>
              <w:divBdr>
                <w:top w:val="none" w:sz="0" w:space="0" w:color="auto"/>
                <w:left w:val="none" w:sz="0" w:space="0" w:color="auto"/>
                <w:bottom w:val="none" w:sz="0" w:space="0" w:color="auto"/>
                <w:right w:val="none" w:sz="0" w:space="0" w:color="auto"/>
              </w:divBdr>
            </w:div>
            <w:div w:id="1329595873">
              <w:marLeft w:val="0"/>
              <w:marRight w:val="0"/>
              <w:marTop w:val="0"/>
              <w:marBottom w:val="0"/>
              <w:divBdr>
                <w:top w:val="none" w:sz="0" w:space="0" w:color="auto"/>
                <w:left w:val="none" w:sz="0" w:space="0" w:color="auto"/>
                <w:bottom w:val="none" w:sz="0" w:space="0" w:color="auto"/>
                <w:right w:val="none" w:sz="0" w:space="0" w:color="auto"/>
              </w:divBdr>
            </w:div>
            <w:div w:id="1692948580">
              <w:marLeft w:val="0"/>
              <w:marRight w:val="0"/>
              <w:marTop w:val="0"/>
              <w:marBottom w:val="0"/>
              <w:divBdr>
                <w:top w:val="none" w:sz="0" w:space="0" w:color="auto"/>
                <w:left w:val="none" w:sz="0" w:space="0" w:color="auto"/>
                <w:bottom w:val="none" w:sz="0" w:space="0" w:color="auto"/>
                <w:right w:val="none" w:sz="0" w:space="0" w:color="auto"/>
              </w:divBdr>
            </w:div>
            <w:div w:id="17353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2378">
      <w:bodyDiv w:val="1"/>
      <w:marLeft w:val="0"/>
      <w:marRight w:val="0"/>
      <w:marTop w:val="0"/>
      <w:marBottom w:val="0"/>
      <w:divBdr>
        <w:top w:val="none" w:sz="0" w:space="0" w:color="auto"/>
        <w:left w:val="none" w:sz="0" w:space="0" w:color="auto"/>
        <w:bottom w:val="none" w:sz="0" w:space="0" w:color="auto"/>
        <w:right w:val="none" w:sz="0" w:space="0" w:color="auto"/>
      </w:divBdr>
    </w:div>
    <w:div w:id="1200431112">
      <w:bodyDiv w:val="1"/>
      <w:marLeft w:val="0"/>
      <w:marRight w:val="0"/>
      <w:marTop w:val="0"/>
      <w:marBottom w:val="0"/>
      <w:divBdr>
        <w:top w:val="none" w:sz="0" w:space="0" w:color="auto"/>
        <w:left w:val="none" w:sz="0" w:space="0" w:color="auto"/>
        <w:bottom w:val="none" w:sz="0" w:space="0" w:color="auto"/>
        <w:right w:val="none" w:sz="0" w:space="0" w:color="auto"/>
      </w:divBdr>
    </w:div>
    <w:div w:id="1380087903">
      <w:bodyDiv w:val="1"/>
      <w:marLeft w:val="0"/>
      <w:marRight w:val="0"/>
      <w:marTop w:val="0"/>
      <w:marBottom w:val="0"/>
      <w:divBdr>
        <w:top w:val="none" w:sz="0" w:space="0" w:color="auto"/>
        <w:left w:val="none" w:sz="0" w:space="0" w:color="auto"/>
        <w:bottom w:val="none" w:sz="0" w:space="0" w:color="auto"/>
        <w:right w:val="none" w:sz="0" w:space="0" w:color="auto"/>
      </w:divBdr>
      <w:divsChild>
        <w:div w:id="1729263056">
          <w:marLeft w:val="0"/>
          <w:marRight w:val="0"/>
          <w:marTop w:val="0"/>
          <w:marBottom w:val="0"/>
          <w:divBdr>
            <w:top w:val="none" w:sz="0" w:space="0" w:color="auto"/>
            <w:left w:val="none" w:sz="0" w:space="0" w:color="auto"/>
            <w:bottom w:val="none" w:sz="0" w:space="0" w:color="auto"/>
            <w:right w:val="none" w:sz="0" w:space="0" w:color="auto"/>
          </w:divBdr>
          <w:divsChild>
            <w:div w:id="6079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6078">
      <w:bodyDiv w:val="1"/>
      <w:marLeft w:val="0"/>
      <w:marRight w:val="0"/>
      <w:marTop w:val="0"/>
      <w:marBottom w:val="0"/>
      <w:divBdr>
        <w:top w:val="none" w:sz="0" w:space="0" w:color="auto"/>
        <w:left w:val="none" w:sz="0" w:space="0" w:color="auto"/>
        <w:bottom w:val="none" w:sz="0" w:space="0" w:color="auto"/>
        <w:right w:val="none" w:sz="0" w:space="0" w:color="auto"/>
      </w:divBdr>
      <w:divsChild>
        <w:div w:id="440227031">
          <w:marLeft w:val="0"/>
          <w:marRight w:val="0"/>
          <w:marTop w:val="0"/>
          <w:marBottom w:val="0"/>
          <w:divBdr>
            <w:top w:val="none" w:sz="0" w:space="0" w:color="auto"/>
            <w:left w:val="none" w:sz="0" w:space="0" w:color="auto"/>
            <w:bottom w:val="none" w:sz="0" w:space="0" w:color="auto"/>
            <w:right w:val="none" w:sz="0" w:space="0" w:color="auto"/>
          </w:divBdr>
          <w:divsChild>
            <w:div w:id="511995012">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 w:id="1472281946">
      <w:bodyDiv w:val="1"/>
      <w:marLeft w:val="0"/>
      <w:marRight w:val="0"/>
      <w:marTop w:val="0"/>
      <w:marBottom w:val="0"/>
      <w:divBdr>
        <w:top w:val="none" w:sz="0" w:space="0" w:color="auto"/>
        <w:left w:val="none" w:sz="0" w:space="0" w:color="auto"/>
        <w:bottom w:val="none" w:sz="0" w:space="0" w:color="auto"/>
        <w:right w:val="none" w:sz="0" w:space="0" w:color="auto"/>
      </w:divBdr>
    </w:div>
    <w:div w:id="1506940502">
      <w:bodyDiv w:val="1"/>
      <w:marLeft w:val="0"/>
      <w:marRight w:val="0"/>
      <w:marTop w:val="0"/>
      <w:marBottom w:val="0"/>
      <w:divBdr>
        <w:top w:val="none" w:sz="0" w:space="0" w:color="auto"/>
        <w:left w:val="none" w:sz="0" w:space="0" w:color="auto"/>
        <w:bottom w:val="none" w:sz="0" w:space="0" w:color="auto"/>
        <w:right w:val="none" w:sz="0" w:space="0" w:color="auto"/>
      </w:divBdr>
    </w:div>
    <w:div w:id="1523595603">
      <w:bodyDiv w:val="1"/>
      <w:marLeft w:val="0"/>
      <w:marRight w:val="0"/>
      <w:marTop w:val="0"/>
      <w:marBottom w:val="0"/>
      <w:divBdr>
        <w:top w:val="none" w:sz="0" w:space="0" w:color="auto"/>
        <w:left w:val="none" w:sz="0" w:space="0" w:color="auto"/>
        <w:bottom w:val="none" w:sz="0" w:space="0" w:color="auto"/>
        <w:right w:val="none" w:sz="0" w:space="0" w:color="auto"/>
      </w:divBdr>
    </w:div>
    <w:div w:id="1701122351">
      <w:bodyDiv w:val="1"/>
      <w:marLeft w:val="0"/>
      <w:marRight w:val="0"/>
      <w:marTop w:val="0"/>
      <w:marBottom w:val="0"/>
      <w:divBdr>
        <w:top w:val="none" w:sz="0" w:space="0" w:color="auto"/>
        <w:left w:val="none" w:sz="0" w:space="0" w:color="auto"/>
        <w:bottom w:val="none" w:sz="0" w:space="0" w:color="auto"/>
        <w:right w:val="none" w:sz="0" w:space="0" w:color="auto"/>
      </w:divBdr>
    </w:div>
    <w:div w:id="1916818458">
      <w:bodyDiv w:val="1"/>
      <w:marLeft w:val="0"/>
      <w:marRight w:val="0"/>
      <w:marTop w:val="0"/>
      <w:marBottom w:val="0"/>
      <w:divBdr>
        <w:top w:val="none" w:sz="0" w:space="0" w:color="auto"/>
        <w:left w:val="none" w:sz="0" w:space="0" w:color="auto"/>
        <w:bottom w:val="none" w:sz="0" w:space="0" w:color="auto"/>
        <w:right w:val="none" w:sz="0" w:space="0" w:color="auto"/>
      </w:divBdr>
    </w:div>
    <w:div w:id="1928489948">
      <w:bodyDiv w:val="1"/>
      <w:marLeft w:val="0"/>
      <w:marRight w:val="0"/>
      <w:marTop w:val="0"/>
      <w:marBottom w:val="0"/>
      <w:divBdr>
        <w:top w:val="none" w:sz="0" w:space="0" w:color="auto"/>
        <w:left w:val="none" w:sz="0" w:space="0" w:color="auto"/>
        <w:bottom w:val="none" w:sz="0" w:space="0" w:color="auto"/>
        <w:right w:val="none" w:sz="0" w:space="0" w:color="auto"/>
      </w:divBdr>
    </w:div>
    <w:div w:id="1946497072">
      <w:bodyDiv w:val="1"/>
      <w:marLeft w:val="0"/>
      <w:marRight w:val="0"/>
      <w:marTop w:val="0"/>
      <w:marBottom w:val="0"/>
      <w:divBdr>
        <w:top w:val="none" w:sz="0" w:space="0" w:color="auto"/>
        <w:left w:val="none" w:sz="0" w:space="0" w:color="auto"/>
        <w:bottom w:val="none" w:sz="0" w:space="0" w:color="auto"/>
        <w:right w:val="none" w:sz="0" w:space="0" w:color="auto"/>
      </w:divBdr>
    </w:div>
    <w:div w:id="1962177256">
      <w:bodyDiv w:val="1"/>
      <w:marLeft w:val="0"/>
      <w:marRight w:val="0"/>
      <w:marTop w:val="0"/>
      <w:marBottom w:val="0"/>
      <w:divBdr>
        <w:top w:val="none" w:sz="0" w:space="0" w:color="auto"/>
        <w:left w:val="none" w:sz="0" w:space="0" w:color="auto"/>
        <w:bottom w:val="none" w:sz="0" w:space="0" w:color="auto"/>
        <w:right w:val="none" w:sz="0" w:space="0" w:color="auto"/>
      </w:divBdr>
    </w:div>
    <w:div w:id="1989823828">
      <w:bodyDiv w:val="1"/>
      <w:marLeft w:val="0"/>
      <w:marRight w:val="0"/>
      <w:marTop w:val="0"/>
      <w:marBottom w:val="0"/>
      <w:divBdr>
        <w:top w:val="none" w:sz="0" w:space="0" w:color="auto"/>
        <w:left w:val="none" w:sz="0" w:space="0" w:color="auto"/>
        <w:bottom w:val="none" w:sz="0" w:space="0" w:color="auto"/>
        <w:right w:val="none" w:sz="0" w:space="0" w:color="auto"/>
      </w:divBdr>
    </w:div>
    <w:div w:id="1998147222">
      <w:bodyDiv w:val="1"/>
      <w:marLeft w:val="0"/>
      <w:marRight w:val="0"/>
      <w:marTop w:val="0"/>
      <w:marBottom w:val="0"/>
      <w:divBdr>
        <w:top w:val="none" w:sz="0" w:space="0" w:color="auto"/>
        <w:left w:val="none" w:sz="0" w:space="0" w:color="auto"/>
        <w:bottom w:val="none" w:sz="0" w:space="0" w:color="auto"/>
        <w:right w:val="none" w:sz="0" w:space="0" w:color="auto"/>
      </w:divBdr>
    </w:div>
    <w:div w:id="2083677104">
      <w:bodyDiv w:val="1"/>
      <w:marLeft w:val="0"/>
      <w:marRight w:val="0"/>
      <w:marTop w:val="0"/>
      <w:marBottom w:val="0"/>
      <w:divBdr>
        <w:top w:val="none" w:sz="0" w:space="0" w:color="auto"/>
        <w:left w:val="none" w:sz="0" w:space="0" w:color="auto"/>
        <w:bottom w:val="none" w:sz="0" w:space="0" w:color="auto"/>
        <w:right w:val="none" w:sz="0" w:space="0" w:color="auto"/>
      </w:divBdr>
      <w:divsChild>
        <w:div w:id="913246075">
          <w:marLeft w:val="0"/>
          <w:marRight w:val="0"/>
          <w:marTop w:val="0"/>
          <w:marBottom w:val="0"/>
          <w:divBdr>
            <w:top w:val="none" w:sz="0" w:space="0" w:color="auto"/>
            <w:left w:val="none" w:sz="0" w:space="0" w:color="auto"/>
            <w:bottom w:val="none" w:sz="0" w:space="0" w:color="auto"/>
            <w:right w:val="none" w:sz="0" w:space="0" w:color="auto"/>
          </w:divBdr>
          <w:divsChild>
            <w:div w:id="869416832">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 w:id="21359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microsoft.com/en-us/graph/aut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microsoft.com/en-us/graph/api/resources/planner-overview?view=graph-rest-1.0"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NNIT%20Standard\Document_Template_NNIT_no-logo.dotm" TargetMode="External"/></Relationships>
</file>

<file path=word/theme/theme1.xml><?xml version="1.0" encoding="utf-8"?>
<a:theme xmlns:a="http://schemas.openxmlformats.org/drawingml/2006/main" name="NNIT OFFICE THEME 2019">
  <a:themeElements>
    <a:clrScheme name="NNIT">
      <a:dk1>
        <a:sysClr val="windowText" lastClr="000000"/>
      </a:dk1>
      <a:lt1>
        <a:sysClr val="window" lastClr="FFFFFF"/>
      </a:lt1>
      <a:dk2>
        <a:srgbClr val="000000"/>
      </a:dk2>
      <a:lt2>
        <a:srgbClr val="FFFFFF"/>
      </a:lt2>
      <a:accent1>
        <a:srgbClr val="780000"/>
      </a:accent1>
      <a:accent2>
        <a:srgbClr val="FE5000"/>
      </a:accent2>
      <a:accent3>
        <a:srgbClr val="697887"/>
      </a:accent3>
      <a:accent4>
        <a:srgbClr val="8AC6C6"/>
      </a:accent4>
      <a:accent5>
        <a:srgbClr val="004B6E"/>
      </a:accent5>
      <a:accent6>
        <a:srgbClr val="000000"/>
      </a:accent6>
      <a:hlink>
        <a:srgbClr val="0563C1"/>
      </a:hlink>
      <a:folHlink>
        <a:srgbClr val="954F72"/>
      </a:folHlink>
    </a:clrScheme>
    <a:fontScheme name="NNIT">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accent1"/>
          </a:solidFill>
        </a:ln>
      </a:spPr>
      <a:bodyPr lIns="72000" tIns="36000" rIns="72000" bIns="36000" rtlCol="0" anchor="ctr"/>
      <a:lstStyle>
        <a:defPPr algn="ctr">
          <a:defRPr sz="2000" noProof="0" dirty="0" err="1"/>
        </a:defPP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sz="2000" dirty="0" err="1" smtClean="0"/>
        </a:defPPr>
      </a:lstStyle>
    </a:txDef>
  </a:objectDefaults>
  <a:extraClrSchemeLst/>
  <a:extLst>
    <a:ext uri="{05A4C25C-085E-4340-85A3-A5531E510DB2}">
      <thm15:themeFamily xmlns:thm15="http://schemas.microsoft.com/office/thememl/2012/main" name="NNIT OFFICE THEME 2019" id="{FC39F3D0-7E15-49DB-8EAB-A92182362AF0}" vid="{421C529E-4D64-4233-A1C5-A5731C6A119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FaceIT Document" ma:contentTypeID="0x01010026ECFEBE94A84D83903E89D03EED2E0700B059F0758152FE4AB81F3D2CB88C6B64" ma:contentTypeVersion="48" ma:contentTypeDescription="NNIT base document content type" ma:contentTypeScope="" ma:versionID="5a852769e6c36e141400738cf96765a7">
  <xsd:schema xmlns:xsd="http://www.w3.org/2001/XMLSchema" xmlns:xs="http://www.w3.org/2001/XMLSchema" xmlns:p="http://schemas.microsoft.com/office/2006/metadata/properties" xmlns:ns2="82d007f3-af47-420d-bf0c-5ba7df6257ef" xmlns:ns3="63cac52e-d5bf-4ce5-b6bc-4165514a4923" targetNamespace="http://schemas.microsoft.com/office/2006/metadata/properties" ma:root="true" ma:fieldsID="16fce99b25b09ea954af3697de39b546" ns2:_="" ns3:_="">
    <xsd:import namespace="82d007f3-af47-420d-bf0c-5ba7df6257ef"/>
    <xsd:import namespace="63cac52e-d5bf-4ce5-b6bc-4165514a4923"/>
    <xsd:element name="properties">
      <xsd:complexType>
        <xsd:sequence>
          <xsd:element name="documentManagement">
            <xsd:complexType>
              <xsd:all>
                <xsd:element ref="ns2:InformationClassificationTaxHTField0" minOccurs="0"/>
                <xsd:element ref="ns2:ContentLanguageTaxHTField0" minOccurs="0"/>
                <xsd:element ref="ns2:CustomerTaxHTField0" minOccurs="0"/>
                <xsd:element ref="ns2:CRMIDTaxHTField0" minOccurs="0"/>
                <xsd:element ref="ns2:StandardDocumentNumberTaxHTField0" minOccurs="0"/>
                <xsd:element ref="ns3:Authors" minOccurs="0"/>
                <xsd:element ref="ns3:Approvers"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007f3-af47-420d-bf0c-5ba7df6257ef" elementFormDefault="qualified">
    <xsd:import namespace="http://schemas.microsoft.com/office/2006/documentManagement/types"/>
    <xsd:import namespace="http://schemas.microsoft.com/office/infopath/2007/PartnerControls"/>
    <xsd:element name="InformationClassificationTaxHTField0" ma:index="9" nillable="true" ma:taxonomy="true" ma:internalName="InformationClassificationTaxHTField0" ma:taxonomyFieldName="InformationClassification" ma:displayName="Information Classification" ma:fieldId="{78f7737e-69fc-4bd2-a482-d22446f51ec1}" ma:sspId="650bd927-72a8-4a89-9cf4-a3a7bb181c48" ma:termSetId="40be3900-7127-477a-8472-aed3e575fe2a" ma:anchorId="00000000-0000-0000-0000-000000000000" ma:open="false" ma:isKeyword="false">
      <xsd:complexType>
        <xsd:sequence>
          <xsd:element ref="pc:Terms" minOccurs="0" maxOccurs="1"/>
        </xsd:sequence>
      </xsd:complexType>
    </xsd:element>
    <xsd:element name="ContentLanguageTaxHTField0" ma:index="11" nillable="true" ma:taxonomy="true" ma:internalName="ContentLanguageTaxHTField0" ma:taxonomyFieldName="ContentLanguage" ma:displayName="Content Language" ma:fieldId="{d0a44ba9-96c2-4421-a5a8-d4e967998f2c}" ma:sspId="650bd927-72a8-4a89-9cf4-a3a7bb181c48" ma:termSetId="0888d5a3-7ae7-4325-a2e3-c0cc4b9c46c3" ma:anchorId="00000000-0000-0000-0000-000000000000" ma:open="false" ma:isKeyword="false">
      <xsd:complexType>
        <xsd:sequence>
          <xsd:element ref="pc:Terms" minOccurs="0" maxOccurs="1"/>
        </xsd:sequence>
      </xsd:complexType>
    </xsd:element>
    <xsd:element name="CustomerTaxHTField0" ma:index="13" nillable="true" ma:taxonomy="true" ma:internalName="CustomerTaxHTField0" ma:taxonomyFieldName="Customer" ma:displayName="Customer" ma:fieldId="{938d8fc7-d2d5-4073-912e-f1d45c79ef93}" ma:sspId="650bd927-72a8-4a89-9cf4-a3a7bb181c48" ma:termSetId="d2ac3341-6cd4-4c94-bd03-fc2a2a9bc916" ma:anchorId="00000000-0000-0000-0000-000000000000" ma:open="false" ma:isKeyword="false">
      <xsd:complexType>
        <xsd:sequence>
          <xsd:element ref="pc:Terms" minOccurs="0" maxOccurs="1"/>
        </xsd:sequence>
      </xsd:complexType>
    </xsd:element>
    <xsd:element name="CRMIDTaxHTField0" ma:index="15" nillable="true" ma:taxonomy="true" ma:internalName="CRMIDTaxHTField0" ma:taxonomyFieldName="CRMID" ma:displayName="CRM-ID" ma:fieldId="{98f81012-6060-49c2-baaf-32ef7f4a5592}" ma:sspId="650bd927-72a8-4a89-9cf4-a3a7bb181c48" ma:termSetId="ea0ad4c5-2165-4f0e-aaf8-84c86c44e94c" ma:anchorId="00000000-0000-0000-0000-000000000000" ma:open="false" ma:isKeyword="false">
      <xsd:complexType>
        <xsd:sequence>
          <xsd:element ref="pc:Terms" minOccurs="0" maxOccurs="1"/>
        </xsd:sequence>
      </xsd:complexType>
    </xsd:element>
    <xsd:element name="StandardDocumentNumberTaxHTField0" ma:index="17" nillable="true" ma:taxonomy="true" ma:internalName="StandardDocumentNumberTaxHTField0" ma:taxonomyFieldName="StandardDocumentNumber" ma:displayName="Standard Document Number" ma:fieldId="{4fb5bc8f-f9ff-4f37-bddc-9396f6f74b03}" ma:sspId="650bd927-72a8-4a89-9cf4-a3a7bb181c48" ma:termSetId="97f4f744-c19c-452e-8924-c0138bad149f"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440b4b5-f659-472d-8e10-c7ae858f3dc9}" ma:internalName="TaxCatchAll" ma:showField="CatchAllData" ma:web="82d007f3-af47-420d-bf0c-5ba7df6257e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cac52e-d5bf-4ce5-b6bc-4165514a4923" elementFormDefault="qualified">
    <xsd:import namespace="http://schemas.microsoft.com/office/2006/documentManagement/types"/>
    <xsd:import namespace="http://schemas.microsoft.com/office/infopath/2007/PartnerControls"/>
    <xsd:element name="Authors" ma:index="18" nillable="true" ma:displayName="Authors" ma:list="UserInfo" ma:SearchPeopleOnly="false" ma:internalName="Autho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s" ma:index="19" nillable="true" ma:displayName="Approvers" ma:list="UserInfo" ma:SearchPeopleOnly="false" ma:internalName="Approv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650bd927-72a8-4a89-9cf4-a3a7bb181c48" ContentTypeId="0x01010026ECFEBE94A84D83903E89D03EED2E07"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Approvers xmlns="63cac52e-d5bf-4ce5-b6bc-4165514a4923">
      <UserInfo>
        <DisplayName/>
        <AccountId xsi:nil="true"/>
        <AccountType/>
      </UserInfo>
    </Approvers>
    <TaxCatchAll xmlns="82d007f3-af47-420d-bf0c-5ba7df6257ef"/>
    <Authors xmlns="63cac52e-d5bf-4ce5-b6bc-4165514a4923">
      <UserInfo>
        <DisplayName/>
        <AccountId xsi:nil="true"/>
        <AccountType/>
      </UserInfo>
    </Authors>
    <StandardDocumentNumberTaxHTField0 xmlns="82d007f3-af47-420d-bf0c-5ba7df6257ef">
      <Terms xmlns="http://schemas.microsoft.com/office/infopath/2007/PartnerControls"/>
    </StandardDocumentNumberTaxHTField0>
    <CRMIDTaxHTField0 xmlns="82d007f3-af47-420d-bf0c-5ba7df6257ef">
      <Terms xmlns="http://schemas.microsoft.com/office/infopath/2007/PartnerControls"/>
    </CRMIDTaxHTField0>
    <CustomerTaxHTField0 xmlns="82d007f3-af47-420d-bf0c-5ba7df6257ef">
      <Terms xmlns="http://schemas.microsoft.com/office/infopath/2007/PartnerControls"/>
    </CustomerTaxHTField0>
    <InformationClassificationTaxHTField0 xmlns="82d007f3-af47-420d-bf0c-5ba7df6257ef">
      <Terms xmlns="http://schemas.microsoft.com/office/infopath/2007/PartnerControls"/>
    </InformationClassificationTaxHTField0>
    <ContentLanguageTaxHTField0 xmlns="82d007f3-af47-420d-bf0c-5ba7df6257ef">
      <Terms xmlns="http://schemas.microsoft.com/office/infopath/2007/PartnerControls"/>
    </ContentLanguageTaxHTField0>
  </documentManagement>
</p:properties>
</file>

<file path=customXml/itemProps1.xml><?xml version="1.0" encoding="utf-8"?>
<ds:datastoreItem xmlns:ds="http://schemas.openxmlformats.org/officeDocument/2006/customXml" ds:itemID="{A0C5B3EE-F421-4D7E-9DE1-D66887D48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007f3-af47-420d-bf0c-5ba7df6257ef"/>
    <ds:schemaRef ds:uri="63cac52e-d5bf-4ce5-b6bc-4165514a4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6B2BE4-D94A-4259-A3E3-7BDCC8F10395}">
  <ds:schemaRefs>
    <ds:schemaRef ds:uri="Microsoft.SharePoint.Taxonomy.ContentTypeSync"/>
  </ds:schemaRefs>
</ds:datastoreItem>
</file>

<file path=customXml/itemProps3.xml><?xml version="1.0" encoding="utf-8"?>
<ds:datastoreItem xmlns:ds="http://schemas.openxmlformats.org/officeDocument/2006/customXml" ds:itemID="{32C704D5-5D35-4027-8FD3-D8A77EAE209C}">
  <ds:schemaRefs>
    <ds:schemaRef ds:uri="http://schemas.microsoft.com/sharepoint/v3/contenttype/forms"/>
  </ds:schemaRefs>
</ds:datastoreItem>
</file>

<file path=customXml/itemProps4.xml><?xml version="1.0" encoding="utf-8"?>
<ds:datastoreItem xmlns:ds="http://schemas.openxmlformats.org/officeDocument/2006/customXml" ds:itemID="{30DD5F5D-C1A3-43F7-AB3E-123AC76323AE}">
  <ds:schemaRefs>
    <ds:schemaRef ds:uri="http://schemas.microsoft.com/office/2006/metadata/properties"/>
    <ds:schemaRef ds:uri="63cac52e-d5bf-4ce5-b6bc-4165514a4923"/>
    <ds:schemaRef ds:uri="82d007f3-af47-420d-bf0c-5ba7df6257ef"/>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Document_Template_NNIT_no-logo.dotm</Template>
  <TotalTime>180</TotalTime>
  <Pages>13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Skabelon - Langt dokument DK</vt:lpstr>
    </vt:vector>
  </TitlesOfParts>
  <Company>NNIT A/S</Company>
  <LinksUpToDate>false</LinksUpToDate>
  <CharactersWithSpaces>7122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Skabelon - Langt dokument DK</dc:title>
  <dc:creator>SNFP (Simon Frisendahl Petersen)</dc:creator>
  <cp:lastModifiedBy>Simon Frisendahl Petersen</cp:lastModifiedBy>
  <cp:revision>78</cp:revision>
  <cp:lastPrinted>2008-11-25T09:18:00Z</cp:lastPrinted>
  <dcterms:created xsi:type="dcterms:W3CDTF">2020-04-20T07:36:00Z</dcterms:created>
  <dcterms:modified xsi:type="dcterms:W3CDTF">2020-04-20T10:44:00Z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Ansvarlig rolle">
    <vt:lpwstr/>
  </property>
  <property fmtid="{D5CDD505-2E9C-101B-9397-08002B2CF9AE}" pid="4" name="Order">
    <vt:lpwstr>3800.00000000000</vt:lpwstr>
  </property>
  <property fmtid="{D5CDD505-2E9C-101B-9397-08002B2CF9AE}" pid="5" name="Language">
    <vt:lpwstr>Danish</vt:lpwstr>
  </property>
  <property fmtid="{D5CDD505-2E9C-101B-9397-08002B2CF9AE}" pid="6" name="ContentTypeId">
    <vt:lpwstr>0x01010026ECFEBE94A84D83903E89D03EED2E0700B059F0758152FE4AB81F3D2CB88C6B64</vt:lpwstr>
  </property>
</Properties>
</file>